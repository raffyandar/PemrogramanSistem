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2C52" w14:textId="77777777" w:rsidR="004D36D7" w:rsidRPr="00FD4A68" w:rsidRDefault="003C37D1" w:rsidP="00A26FF7">
      <w:pPr>
        <w:pStyle w:val="Title"/>
        <w:rPr>
          <w:rStyle w:val="LabTitleInstVersred"/>
          <w:b/>
          <w:color w:val="auto"/>
        </w:rPr>
      </w:pPr>
      <w:sdt>
        <w:sdtPr>
          <w:rPr>
            <w:b w:val="0"/>
            <w:color w:val="EE0000"/>
          </w:rPr>
          <w:alias w:val="Title"/>
          <w:tag w:val=""/>
          <w:id w:val="-487021785"/>
          <w:placeholder>
            <w:docPart w:val="DEF7B093F3C74A5A970E79E54AF93D1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26FF7" w:rsidRPr="00A26FF7">
            <w:t>Lab - Explore the Evolution of Password Methods</w:t>
          </w:r>
        </w:sdtContent>
      </w:sdt>
      <w:r w:rsidR="004D36D7" w:rsidRPr="00FD4A68">
        <w:t xml:space="preserve"> </w:t>
      </w:r>
      <w:r w:rsidR="00D84BDA" w:rsidRPr="00FD4A68">
        <w:rPr>
          <w:rStyle w:val="LabTitleInstVersred"/>
        </w:rPr>
        <w:t>(Instructor Version)</w:t>
      </w:r>
    </w:p>
    <w:p w14:paraId="32C029D2" w14:textId="1EB3BAE7"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7DBB1CF" w14:textId="761C36AE" w:rsidR="00110B33" w:rsidRDefault="00110B33" w:rsidP="00110B33">
      <w:pPr>
        <w:pStyle w:val="Heading1"/>
      </w:pPr>
      <w:r>
        <w:t>Objectives</w:t>
      </w:r>
    </w:p>
    <w:p w14:paraId="42580975" w14:textId="77A8F569" w:rsidR="009B1FAE" w:rsidRDefault="009B1FAE" w:rsidP="002012CC">
      <w:pPr>
        <w:pStyle w:val="BodyTextL25Bold"/>
      </w:pPr>
      <w:r w:rsidRPr="009B1FAE">
        <w:rPr>
          <w:bCs/>
        </w:rPr>
        <w:t>Part 1</w:t>
      </w:r>
      <w:r>
        <w:t>: Launch the DEVASC VM</w:t>
      </w:r>
    </w:p>
    <w:p w14:paraId="7B1E9256" w14:textId="06D4F662" w:rsidR="005B1567" w:rsidRPr="004C0909" w:rsidRDefault="009B1FAE" w:rsidP="002012CC">
      <w:pPr>
        <w:pStyle w:val="BodyTextL25Bold"/>
      </w:pPr>
      <w:r w:rsidRPr="009B1FAE">
        <w:rPr>
          <w:bCs/>
        </w:rPr>
        <w:t>Part 2</w:t>
      </w:r>
      <w:r>
        <w:t xml:space="preserve">: </w:t>
      </w:r>
      <w:r w:rsidR="005B1567">
        <w:t xml:space="preserve">Explore Python </w:t>
      </w:r>
      <w:r w:rsidR="005E146D">
        <w:t>C</w:t>
      </w:r>
      <w:r w:rsidR="005B1567">
        <w:t xml:space="preserve">ode </w:t>
      </w:r>
      <w:r w:rsidR="005E146D">
        <w:t>S</w:t>
      </w:r>
      <w:r w:rsidR="005B1567">
        <w:t xml:space="preserve">toring </w:t>
      </w:r>
      <w:r w:rsidR="005E146D">
        <w:t>P</w:t>
      </w:r>
      <w:r w:rsidR="005B1567">
        <w:t xml:space="preserve">asswords in </w:t>
      </w:r>
      <w:r w:rsidR="005E146D">
        <w:t>P</w:t>
      </w:r>
      <w:r w:rsidR="005B1567">
        <w:t xml:space="preserve">lain </w:t>
      </w:r>
      <w:r w:rsidR="005E146D">
        <w:t>T</w:t>
      </w:r>
      <w:r w:rsidR="005B1567">
        <w:t>ext</w:t>
      </w:r>
    </w:p>
    <w:p w14:paraId="5EE0E188" w14:textId="207A7721" w:rsidR="00D778DF" w:rsidRDefault="009B1FAE" w:rsidP="002012CC">
      <w:pPr>
        <w:pStyle w:val="BodyTextL25Bold"/>
      </w:pPr>
      <w:r>
        <w:rPr>
          <w:bCs/>
        </w:rPr>
        <w:t>Part 3</w:t>
      </w:r>
      <w:r>
        <w:t xml:space="preserve">: Explore Python </w:t>
      </w:r>
      <w:r w:rsidR="005E146D">
        <w:t>C</w:t>
      </w:r>
      <w:r>
        <w:t xml:space="preserve">ode </w:t>
      </w:r>
      <w:r w:rsidR="005E146D">
        <w:t>S</w:t>
      </w:r>
      <w:r>
        <w:t xml:space="preserve">toring </w:t>
      </w:r>
      <w:r w:rsidR="005E146D">
        <w:t>P</w:t>
      </w:r>
      <w:r>
        <w:t xml:space="preserve">asswords </w:t>
      </w:r>
      <w:r w:rsidR="005E146D">
        <w:t>U</w:t>
      </w:r>
      <w:r>
        <w:t xml:space="preserve">sing a </w:t>
      </w:r>
      <w:r w:rsidR="005E146D">
        <w:t>H</w:t>
      </w:r>
      <w:r>
        <w:t>ash</w:t>
      </w:r>
    </w:p>
    <w:p w14:paraId="7438F4A5" w14:textId="77777777" w:rsidR="00D778DF" w:rsidRDefault="00D778DF" w:rsidP="00D452F4">
      <w:pPr>
        <w:pStyle w:val="Heading1"/>
      </w:pPr>
      <w:r w:rsidRPr="00E70096">
        <w:t>Background / Scenario</w:t>
      </w:r>
    </w:p>
    <w:p w14:paraId="1C7CC534" w14:textId="674EB465" w:rsidR="005B1567" w:rsidRDefault="001224B9" w:rsidP="005F0301">
      <w:pPr>
        <w:pStyle w:val="BodyTextL25"/>
      </w:pPr>
      <w:r>
        <w:t xml:space="preserve">In this lab, you will create an application that stores a username and password in </w:t>
      </w:r>
      <w:r w:rsidR="00073137">
        <w:t>plaintext</w:t>
      </w:r>
      <w:r>
        <w:t xml:space="preserve"> in a database using python code. You will then test the server to ensure that not only were the credentials stored correctly, but that a user can use them to login. You will then perform the same actions, but with a hashed password so that the credentials cannot be read. It is important to securely store credentials and other data to prevent different servers and systems from being compromised.</w:t>
      </w:r>
    </w:p>
    <w:p w14:paraId="06F1E633" w14:textId="77777777" w:rsidR="009B1FAE" w:rsidRPr="00E70096" w:rsidRDefault="009B1FAE" w:rsidP="009B1FAE">
      <w:pPr>
        <w:pStyle w:val="Heading1"/>
      </w:pPr>
      <w:r w:rsidRPr="00E70096">
        <w:t>Required Resources</w:t>
      </w:r>
    </w:p>
    <w:p w14:paraId="0918D5E6" w14:textId="77777777" w:rsidR="009B1FAE" w:rsidRDefault="009B1FAE" w:rsidP="009B1FAE">
      <w:pPr>
        <w:pStyle w:val="Bulletlevel1"/>
      </w:pPr>
      <w:r>
        <w:t>1 PC with operating system of your choice</w:t>
      </w:r>
    </w:p>
    <w:p w14:paraId="18D281D8" w14:textId="77777777" w:rsidR="009B1FAE" w:rsidRDefault="009B1FAE" w:rsidP="009B1FAE">
      <w:pPr>
        <w:pStyle w:val="Bulletlevel1"/>
      </w:pPr>
      <w:r>
        <w:t>Virtual Box or VMWare</w:t>
      </w:r>
    </w:p>
    <w:p w14:paraId="5ECBF22A" w14:textId="77777777" w:rsidR="009B1FAE" w:rsidRDefault="009B1FAE" w:rsidP="009B1FAE">
      <w:pPr>
        <w:pStyle w:val="Bulletlevel1"/>
      </w:pPr>
      <w:r>
        <w:t>DEVASC Virtual Machine</w:t>
      </w:r>
    </w:p>
    <w:p w14:paraId="148CB292" w14:textId="77777777" w:rsidR="00125806" w:rsidRDefault="00125806" w:rsidP="00D452F4">
      <w:pPr>
        <w:pStyle w:val="Heading1"/>
      </w:pPr>
      <w:r>
        <w:t>Instructions</w:t>
      </w:r>
    </w:p>
    <w:p w14:paraId="674B2005" w14:textId="77777777" w:rsidR="009B1FAE" w:rsidRPr="004123E3" w:rsidRDefault="009B1FAE" w:rsidP="009B1FAE">
      <w:pPr>
        <w:pStyle w:val="Heading2"/>
      </w:pPr>
      <w:r w:rsidRPr="004123E3">
        <w:t>Launch the DEVASC VM</w:t>
      </w:r>
    </w:p>
    <w:p w14:paraId="48184485" w14:textId="63CC5B78" w:rsidR="009B1FAE" w:rsidRDefault="009B1FAE" w:rsidP="009B1FAE">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31DDF525" w14:textId="266B492C" w:rsidR="004E6910" w:rsidRDefault="004E6910" w:rsidP="004E6910">
      <w:pPr>
        <w:pStyle w:val="Heading2"/>
      </w:pPr>
      <w:r>
        <w:t>Demonstrate the Application</w:t>
      </w:r>
    </w:p>
    <w:p w14:paraId="3625FAB5" w14:textId="5B06A8AA" w:rsidR="00721C09" w:rsidRDefault="00721C09" w:rsidP="002012CC">
      <w:pPr>
        <w:pStyle w:val="InstNoteRedL25"/>
      </w:pPr>
      <w:r w:rsidRPr="002012CC">
        <w:rPr>
          <w:b/>
          <w:bCs/>
        </w:rPr>
        <w:t>Instructor Note</w:t>
      </w:r>
      <w:r>
        <w:t>: You can use the script at the end of the lab to demonstrate the application.</w:t>
      </w:r>
    </w:p>
    <w:p w14:paraId="589DAA73" w14:textId="404A6308" w:rsidR="004E6910" w:rsidRDefault="004E6910" w:rsidP="004E6910">
      <w:pPr>
        <w:pStyle w:val="BodyTextL25"/>
      </w:pPr>
      <w:r w:rsidRPr="00726CBB">
        <w:t>Your</w:t>
      </w:r>
      <w:r>
        <w:t xml:space="preserve"> </w:t>
      </w:r>
      <w:r w:rsidRPr="00726CBB">
        <w:t>instructor</w:t>
      </w:r>
      <w:r>
        <w:t xml:space="preserve"> </w:t>
      </w:r>
      <w:r w:rsidRPr="00726CBB">
        <w:t>may</w:t>
      </w:r>
      <w:r>
        <w:t xml:space="preserve"> </w:t>
      </w:r>
      <w:r w:rsidRPr="00726CBB">
        <w:t>demonstrate</w:t>
      </w:r>
      <w:r>
        <w:t xml:space="preserve"> </w:t>
      </w:r>
      <w:r w:rsidRPr="00726CBB">
        <w:t>th</w:t>
      </w:r>
      <w:r>
        <w:t xml:space="preserve">e </w:t>
      </w:r>
      <w:r w:rsidR="00004EFC" w:rsidRPr="00004EFC">
        <w:t>Password Plain Text and Hashing Application</w:t>
      </w:r>
      <w:r>
        <w:t xml:space="preserve">. </w:t>
      </w:r>
      <w:r w:rsidRPr="00726CBB">
        <w:t>However,</w:t>
      </w:r>
      <w:r>
        <w:t xml:space="preserve"> </w:t>
      </w:r>
      <w:r w:rsidRPr="00726CBB">
        <w:t>you</w:t>
      </w:r>
      <w:r>
        <w:t xml:space="preserve"> </w:t>
      </w:r>
      <w:r w:rsidRPr="00726CBB">
        <w:t>will</w:t>
      </w:r>
      <w:r>
        <w:t xml:space="preserve"> </w:t>
      </w:r>
      <w:r w:rsidRPr="00726CBB">
        <w:t>create</w:t>
      </w:r>
      <w:r>
        <w:t xml:space="preserve"> </w:t>
      </w:r>
      <w:r w:rsidRPr="00726CBB">
        <w:t>this</w:t>
      </w:r>
      <w:r>
        <w:t xml:space="preserve"> </w:t>
      </w:r>
      <w:r w:rsidRPr="00726CBB">
        <w:t>script</w:t>
      </w:r>
      <w:r>
        <w:t xml:space="preserve"> </w:t>
      </w:r>
      <w:r w:rsidRPr="00726CBB">
        <w:t>step</w:t>
      </w:r>
      <w:r>
        <w:t xml:space="preserve"> </w:t>
      </w:r>
      <w:r w:rsidRPr="00726CBB">
        <w:t>by</w:t>
      </w:r>
      <w:r>
        <w:t xml:space="preserve"> </w:t>
      </w:r>
      <w:r w:rsidRPr="00726CBB">
        <w:t>step</w:t>
      </w:r>
      <w:r>
        <w:t xml:space="preserve"> </w:t>
      </w:r>
      <w:r w:rsidRPr="00726CBB">
        <w:t>in</w:t>
      </w:r>
      <w:r>
        <w:t xml:space="preserve"> </w:t>
      </w:r>
      <w:r w:rsidRPr="00726CBB">
        <w:t>this</w:t>
      </w:r>
      <w:r>
        <w:t xml:space="preserve"> lab</w:t>
      </w:r>
      <w:r w:rsidRPr="00726CBB">
        <w:t>.</w:t>
      </w:r>
    </w:p>
    <w:p w14:paraId="1E7BFA64" w14:textId="46F0C02E" w:rsidR="004E6910" w:rsidRPr="004E6910" w:rsidRDefault="00004EFC" w:rsidP="004E6910">
      <w:pPr>
        <w:pStyle w:val="BodyTextL25"/>
      </w:pPr>
      <w:r>
        <w:t xml:space="preserve">The application first stores a username and password in </w:t>
      </w:r>
      <w:r w:rsidR="00073137">
        <w:t>plaintext</w:t>
      </w:r>
      <w:r>
        <w:t xml:space="preserve"> in a web service database. It then validates that the credentials were stored and work properly. The second method, hashing the password, also stores them and tests them in the web service database.</w:t>
      </w:r>
    </w:p>
    <w:p w14:paraId="4567F55C" w14:textId="195E1881" w:rsidR="009B1FAE" w:rsidRDefault="009436BA" w:rsidP="009B1FAE">
      <w:pPr>
        <w:pStyle w:val="Heading2"/>
      </w:pPr>
      <w:r>
        <w:t>Install Packages and Create a Web Service</w:t>
      </w:r>
    </w:p>
    <w:p w14:paraId="49DEDE76" w14:textId="39C83022" w:rsidR="00941519" w:rsidRPr="00516134" w:rsidRDefault="00941519" w:rsidP="002012CC">
      <w:pPr>
        <w:pStyle w:val="BodyTextL25"/>
      </w:pPr>
      <w:r>
        <w:t>In this Part, you will use Flask to create a simple web service that requires user authentication. User authentication requires a datab</w:t>
      </w:r>
      <w:r w:rsidR="00ED0495">
        <w:t xml:space="preserve">ase which will be satisfied using SQLite. </w:t>
      </w:r>
    </w:p>
    <w:p w14:paraId="243F8349" w14:textId="74614C1B" w:rsidR="00A62A60" w:rsidRDefault="00A62A60" w:rsidP="009B1FAE">
      <w:pPr>
        <w:pStyle w:val="Heading3"/>
      </w:pPr>
      <w:r>
        <w:t>Open the security directory in VS Code</w:t>
      </w:r>
      <w:r w:rsidR="00400981">
        <w:t xml:space="preserve"> and install Python packages</w:t>
      </w:r>
      <w:r>
        <w:t>.</w:t>
      </w:r>
    </w:p>
    <w:p w14:paraId="0F0EAFB0" w14:textId="440192E9" w:rsidR="00A62A60" w:rsidRDefault="00A62A60" w:rsidP="00A62A60">
      <w:pPr>
        <w:pStyle w:val="SubStepAlpha"/>
        <w:numPr>
          <w:ilvl w:val="3"/>
          <w:numId w:val="15"/>
        </w:numPr>
      </w:pPr>
      <w:r>
        <w:t xml:space="preserve">Open VS code. Then click </w:t>
      </w:r>
      <w:r w:rsidRPr="00851D80">
        <w:rPr>
          <w:b/>
          <w:bCs/>
        </w:rPr>
        <w:t>File &gt; Open</w:t>
      </w:r>
      <w:r>
        <w:t xml:space="preserve"> </w:t>
      </w:r>
      <w:r w:rsidRPr="00851D80">
        <w:rPr>
          <w:b/>
          <w:bCs/>
        </w:rPr>
        <w:t>Folder...</w:t>
      </w:r>
      <w:r>
        <w:t xml:space="preserve"> and navigate to the </w:t>
      </w:r>
      <w:r w:rsidRPr="00851D80">
        <w:rPr>
          <w:b/>
          <w:bCs/>
        </w:rPr>
        <w:t>devnet-src</w:t>
      </w:r>
      <w:r>
        <w:rPr>
          <w:b/>
          <w:bCs/>
        </w:rPr>
        <w:t>/</w:t>
      </w:r>
      <w:r w:rsidR="008F3960">
        <w:rPr>
          <w:b/>
          <w:bCs/>
        </w:rPr>
        <w:t>security</w:t>
      </w:r>
      <w:r>
        <w:t xml:space="preserve"> directory. Click </w:t>
      </w:r>
      <w:r w:rsidRPr="00851D80">
        <w:rPr>
          <w:b/>
          <w:bCs/>
        </w:rPr>
        <w:t>OK</w:t>
      </w:r>
      <w:r>
        <w:t>.</w:t>
      </w:r>
    </w:p>
    <w:p w14:paraId="4176B493" w14:textId="6A0F8D16" w:rsidR="00A62A60" w:rsidRPr="00400981" w:rsidRDefault="00A62A60">
      <w:pPr>
        <w:pStyle w:val="SubStepAlpha"/>
        <w:numPr>
          <w:ilvl w:val="3"/>
          <w:numId w:val="15"/>
        </w:numPr>
      </w:pPr>
      <w:r w:rsidRPr="00400981">
        <w:lastRenderedPageBreak/>
        <w:t xml:space="preserve">In the </w:t>
      </w:r>
      <w:r w:rsidRPr="00400981">
        <w:rPr>
          <w:b/>
          <w:bCs/>
        </w:rPr>
        <w:t>EXPLORER</w:t>
      </w:r>
      <w:r w:rsidRPr="00400981">
        <w:t xml:space="preserve"> panel, </w:t>
      </w:r>
      <w:r w:rsidR="00885A40" w:rsidRPr="00400981">
        <w:t>click</w:t>
      </w:r>
      <w:r w:rsidRPr="00400981">
        <w:t xml:space="preserve"> </w:t>
      </w:r>
      <w:r w:rsidR="008F3960" w:rsidRPr="00400981">
        <w:t xml:space="preserve">the </w:t>
      </w:r>
      <w:r w:rsidR="008F3960" w:rsidRPr="002012CC">
        <w:rPr>
          <w:b/>
          <w:bCs/>
        </w:rPr>
        <w:t>password-evolution.py</w:t>
      </w:r>
      <w:r w:rsidR="008F3960" w:rsidRPr="00400981">
        <w:t xml:space="preserve"> placeholder file</w:t>
      </w:r>
      <w:r w:rsidR="00885A40" w:rsidRPr="00400981">
        <w:t xml:space="preserve"> to open it</w:t>
      </w:r>
      <w:r w:rsidRPr="00400981">
        <w:t>.</w:t>
      </w:r>
    </w:p>
    <w:p w14:paraId="052ADF71" w14:textId="29291C31" w:rsidR="00A62A60" w:rsidRPr="00516134" w:rsidRDefault="00885A40" w:rsidP="002012CC">
      <w:pPr>
        <w:pStyle w:val="SubStepAlpha"/>
        <w:numPr>
          <w:ilvl w:val="3"/>
          <w:numId w:val="15"/>
        </w:numPr>
      </w:pPr>
      <w:r w:rsidRPr="00516134">
        <w:t xml:space="preserve">Open a terminal in VS Code. Click </w:t>
      </w:r>
      <w:r w:rsidRPr="002012CC">
        <w:rPr>
          <w:b/>
          <w:bCs/>
        </w:rPr>
        <w:t>Terminal &gt; New Terminal</w:t>
      </w:r>
      <w:r w:rsidRPr="00516134">
        <w:t>.</w:t>
      </w:r>
    </w:p>
    <w:p w14:paraId="3A37DFB7" w14:textId="71A28B4D" w:rsidR="00EE1770" w:rsidRDefault="00EE1770" w:rsidP="002012CC">
      <w:pPr>
        <w:pStyle w:val="SubStepAlpha"/>
        <w:numPr>
          <w:ilvl w:val="3"/>
          <w:numId w:val="15"/>
        </w:numPr>
      </w:pPr>
      <w:r>
        <w:t>Use the following commands to install the packages needed in this lab.</w:t>
      </w:r>
      <w:r w:rsidR="00703D18">
        <w:t xml:space="preserve"> These packages may already be installed on your VM. If so, you will get </w:t>
      </w:r>
      <w:r w:rsidR="003847E4">
        <w:t xml:space="preserve">a </w:t>
      </w:r>
      <w:r w:rsidR="003847E4" w:rsidRPr="002012CC">
        <w:rPr>
          <w:b/>
          <w:bCs/>
        </w:rPr>
        <w:t>Requirement already satisfied</w:t>
      </w:r>
      <w:r w:rsidR="003847E4">
        <w:t xml:space="preserve"> message.</w:t>
      </w:r>
    </w:p>
    <w:p w14:paraId="7BCA4C49" w14:textId="77777777" w:rsidR="008B1923" w:rsidRDefault="008B1923" w:rsidP="008B1923">
      <w:pPr>
        <w:pStyle w:val="CMD"/>
      </w:pPr>
      <w:r>
        <w:t xml:space="preserve">devasc@labvm:~/labs/devnet-src/security$ </w:t>
      </w:r>
      <w:r w:rsidRPr="008B1923">
        <w:rPr>
          <w:b/>
          <w:bCs/>
        </w:rPr>
        <w:t>pip3 install pyotp</w:t>
      </w:r>
    </w:p>
    <w:p w14:paraId="1ADD8156" w14:textId="77777777" w:rsidR="008B1923" w:rsidRDefault="008B1923" w:rsidP="008B1923">
      <w:pPr>
        <w:pStyle w:val="CMDOutput"/>
      </w:pPr>
      <w:r>
        <w:t>Defaulting to user installation because normal site-packages is not writeable</w:t>
      </w:r>
    </w:p>
    <w:p w14:paraId="3EB77A9D" w14:textId="77777777" w:rsidR="008B1923" w:rsidRDefault="008B1923" w:rsidP="008B1923">
      <w:pPr>
        <w:pStyle w:val="CMDOutput"/>
      </w:pPr>
      <w:r>
        <w:t>Collecting pyotp</w:t>
      </w:r>
    </w:p>
    <w:p w14:paraId="1FE79F9F" w14:textId="77777777" w:rsidR="008B1923" w:rsidRDefault="008B1923" w:rsidP="008B1923">
      <w:pPr>
        <w:pStyle w:val="CMDOutput"/>
      </w:pPr>
      <w:r>
        <w:t xml:space="preserve">  Using cached pyotp-2.3.0-py2.py3-none-any.whl (10 kB)</w:t>
      </w:r>
    </w:p>
    <w:p w14:paraId="13E34E49" w14:textId="77777777" w:rsidR="008B1923" w:rsidRDefault="008B1923" w:rsidP="008B1923">
      <w:pPr>
        <w:pStyle w:val="CMDOutput"/>
      </w:pPr>
      <w:r>
        <w:t>Installing collected packages: pyotp</w:t>
      </w:r>
    </w:p>
    <w:p w14:paraId="123F10DA" w14:textId="77777777" w:rsidR="008B1923" w:rsidRDefault="008B1923" w:rsidP="008B1923">
      <w:pPr>
        <w:pStyle w:val="CMDOutput"/>
      </w:pPr>
      <w:r>
        <w:t>Successfully installed pyotp-2.3.0</w:t>
      </w:r>
    </w:p>
    <w:p w14:paraId="187635DE" w14:textId="77777777" w:rsidR="008B1923" w:rsidRPr="008B1923" w:rsidRDefault="008B1923" w:rsidP="008B1923">
      <w:pPr>
        <w:pStyle w:val="CMD"/>
        <w:rPr>
          <w:b/>
          <w:bCs/>
        </w:rPr>
      </w:pPr>
      <w:r>
        <w:t xml:space="preserve">devasc@labvm:~/labs/devnet-src/security$ </w:t>
      </w:r>
      <w:r w:rsidRPr="008B1923">
        <w:rPr>
          <w:b/>
          <w:bCs/>
        </w:rPr>
        <w:t>pip3 install flask</w:t>
      </w:r>
    </w:p>
    <w:p w14:paraId="09FD41BF" w14:textId="77777777" w:rsidR="008B1923" w:rsidRDefault="008B1923" w:rsidP="008B1923">
      <w:pPr>
        <w:pStyle w:val="CMDOutput"/>
      </w:pPr>
      <w:r>
        <w:t>Defaulting to user installation because normal site-packages is not writeable</w:t>
      </w:r>
    </w:p>
    <w:p w14:paraId="53CFE36C" w14:textId="77777777" w:rsidR="008B1923" w:rsidRDefault="008B1923" w:rsidP="008B1923">
      <w:pPr>
        <w:pStyle w:val="CMDOutput"/>
      </w:pPr>
      <w:r>
        <w:t>Collecting flask</w:t>
      </w:r>
    </w:p>
    <w:p w14:paraId="6954986C" w14:textId="77777777" w:rsidR="008B1923" w:rsidRDefault="008B1923" w:rsidP="008B1923">
      <w:pPr>
        <w:pStyle w:val="CMDOutput"/>
      </w:pPr>
      <w:r>
        <w:t xml:space="preserve">  Using cached Flask-1.1.2-py2.py3-none-any.whl (94 kB)</w:t>
      </w:r>
    </w:p>
    <w:p w14:paraId="6D68608A" w14:textId="77777777" w:rsidR="008B1923" w:rsidRDefault="008B1923" w:rsidP="008B1923">
      <w:pPr>
        <w:pStyle w:val="CMDOutput"/>
      </w:pPr>
      <w:r>
        <w:t>Requirement already satisfied: click&gt;=5.1 in /home/devasc/.local/lib/python3.8/site-packages (from flask) (7.1.2)</w:t>
      </w:r>
    </w:p>
    <w:p w14:paraId="584C9142" w14:textId="77777777" w:rsidR="008B1923" w:rsidRDefault="008B1923" w:rsidP="008B1923">
      <w:pPr>
        <w:pStyle w:val="CMDOutput"/>
      </w:pPr>
      <w:r>
        <w:t>Requirement already satisfied: Jinja2&gt;=2.10.1 in /usr/lib/python3/dist-packages (from flask) (2.10.1)</w:t>
      </w:r>
    </w:p>
    <w:p w14:paraId="0C6D6606" w14:textId="77777777" w:rsidR="008B1923" w:rsidRDefault="008B1923" w:rsidP="008B1923">
      <w:pPr>
        <w:pStyle w:val="CMDOutput"/>
      </w:pPr>
      <w:r>
        <w:t>Requirement already satisfied: itsdangerous&gt;=0.24 in /home/devasc/.local/lib/python3.8/site-packages (from flask) (1.1.0)</w:t>
      </w:r>
    </w:p>
    <w:p w14:paraId="5BEFADE0" w14:textId="77777777" w:rsidR="008B1923" w:rsidRDefault="008B1923" w:rsidP="008B1923">
      <w:pPr>
        <w:pStyle w:val="CMDOutput"/>
      </w:pPr>
      <w:r>
        <w:t>Requirement already satisfied: Werkzeug&gt;=0.15 in /home/devasc/.local/lib/python3.8/site-packages (from flask) (1.0.1)</w:t>
      </w:r>
    </w:p>
    <w:p w14:paraId="14EE3EF9" w14:textId="77777777" w:rsidR="008B1923" w:rsidRDefault="008B1923" w:rsidP="008B1923">
      <w:pPr>
        <w:pStyle w:val="CMDOutput"/>
      </w:pPr>
      <w:r>
        <w:t>Installing collected packages: flask</w:t>
      </w:r>
    </w:p>
    <w:p w14:paraId="12F28CB5" w14:textId="77777777" w:rsidR="008B1923" w:rsidRDefault="008B1923" w:rsidP="008B1923">
      <w:pPr>
        <w:pStyle w:val="CMDOutput"/>
      </w:pPr>
      <w:r>
        <w:t>Successfully installed flask-1.1.2</w:t>
      </w:r>
    </w:p>
    <w:p w14:paraId="5404DC11" w14:textId="035816B6" w:rsidR="00EE1770" w:rsidRDefault="008B1923" w:rsidP="008B1923">
      <w:pPr>
        <w:pStyle w:val="CMDOutput"/>
      </w:pPr>
      <w:r>
        <w:t>devasc@labvm:~/labs/devnet-src/security$</w:t>
      </w:r>
    </w:p>
    <w:p w14:paraId="656BEBE7" w14:textId="408D7EE5" w:rsidR="008B1923" w:rsidRPr="00EE1770" w:rsidRDefault="008B1923" w:rsidP="008B1923">
      <w:pPr>
        <w:pStyle w:val="Heading3"/>
      </w:pPr>
      <w:r>
        <w:t>Import libraries.</w:t>
      </w:r>
    </w:p>
    <w:p w14:paraId="51837BE2" w14:textId="44421AB4" w:rsidR="00EE1770" w:rsidRDefault="00114E55" w:rsidP="002012CC">
      <w:pPr>
        <w:pStyle w:val="BodyTextL25"/>
      </w:pPr>
      <w:r>
        <w:t xml:space="preserve">In </w:t>
      </w:r>
      <w:r w:rsidR="00EE1770">
        <w:t xml:space="preserve">the </w:t>
      </w:r>
      <w:r w:rsidR="00EE1770" w:rsidRPr="00EE1770">
        <w:rPr>
          <w:b/>
          <w:bCs/>
        </w:rPr>
        <w:t>password-evolution.py</w:t>
      </w:r>
      <w:r w:rsidR="00EE1770">
        <w:t xml:space="preserve"> file</w:t>
      </w:r>
      <w:r>
        <w:t xml:space="preserve">, add the following </w:t>
      </w:r>
      <w:r w:rsidR="00EE1770">
        <w:t>code</w:t>
      </w:r>
      <w:r w:rsidR="00B77B6A">
        <w:t>.</w:t>
      </w:r>
      <w:r w:rsidR="00547D77">
        <w:t xml:space="preserve"> Notice the command, </w:t>
      </w:r>
      <w:r w:rsidR="00547D77" w:rsidRPr="002012CC">
        <w:rPr>
          <w:b/>
          <w:bCs/>
        </w:rPr>
        <w:t>db_name = 'test.db'</w:t>
      </w:r>
      <w:r w:rsidR="00547D77">
        <w:t>. This is an SQL database (sqlite3) that stores the usernames and passwords that you will be creating.</w:t>
      </w:r>
    </w:p>
    <w:p w14:paraId="55E8C420" w14:textId="7A0004B4" w:rsidR="00EE1770" w:rsidRPr="00EE1770" w:rsidRDefault="00EE1770" w:rsidP="00EE1770">
      <w:pPr>
        <w:pStyle w:val="CMD"/>
      </w:pPr>
      <w:r w:rsidRPr="00EE1770">
        <w:t>import pyotp</w:t>
      </w:r>
      <w:r w:rsidR="00CA2B3C">
        <w:t xml:space="preserve">    #</w:t>
      </w:r>
      <w:r w:rsidR="00B62041">
        <w:t>generate</w:t>
      </w:r>
      <w:r w:rsidR="0017624A">
        <w:t>s</w:t>
      </w:r>
      <w:r w:rsidR="00B62041">
        <w:t xml:space="preserve"> one-time passwords</w:t>
      </w:r>
    </w:p>
    <w:p w14:paraId="5DB8DD0F" w14:textId="16AA04C7" w:rsidR="00EE1770" w:rsidRPr="00EE1770" w:rsidRDefault="00EE1770" w:rsidP="00EE1770">
      <w:pPr>
        <w:pStyle w:val="CMD"/>
      </w:pPr>
      <w:r w:rsidRPr="00EE1770">
        <w:t>import sqlite3</w:t>
      </w:r>
      <w:r w:rsidR="00CA2B3C">
        <w:t xml:space="preserve">  #database for username/passwords</w:t>
      </w:r>
    </w:p>
    <w:p w14:paraId="180575B3" w14:textId="2F67B84E" w:rsidR="00EE1770" w:rsidRPr="00EE1770" w:rsidRDefault="00EE1770" w:rsidP="00EE1770">
      <w:pPr>
        <w:pStyle w:val="CMD"/>
      </w:pPr>
      <w:r w:rsidRPr="00EE1770">
        <w:t>import hashlib</w:t>
      </w:r>
      <w:r w:rsidR="00CA2B3C">
        <w:t xml:space="preserve">  #s</w:t>
      </w:r>
      <w:r w:rsidR="00CA2B3C" w:rsidRPr="00CA2B3C">
        <w:t>ecure hashes and message digests</w:t>
      </w:r>
    </w:p>
    <w:p w14:paraId="24810110" w14:textId="356E9F2D" w:rsidR="00EE1770" w:rsidRPr="00EE1770" w:rsidRDefault="00EE1770" w:rsidP="00EE1770">
      <w:pPr>
        <w:pStyle w:val="CMD"/>
      </w:pPr>
      <w:r w:rsidRPr="00EE1770">
        <w:t>import uuid</w:t>
      </w:r>
      <w:r w:rsidR="00177505">
        <w:t xml:space="preserve">     #for creating </w:t>
      </w:r>
      <w:r w:rsidR="00121F1B">
        <w:t>u</w:t>
      </w:r>
      <w:r w:rsidR="00177505">
        <w:t xml:space="preserve">niversally </w:t>
      </w:r>
      <w:r w:rsidR="00121F1B">
        <w:t>u</w:t>
      </w:r>
      <w:r w:rsidR="00177505">
        <w:t xml:space="preserve">nique </w:t>
      </w:r>
      <w:r w:rsidR="00121F1B">
        <w:t>identifiers</w:t>
      </w:r>
    </w:p>
    <w:p w14:paraId="04127CA9" w14:textId="77777777" w:rsidR="00EE1770" w:rsidRPr="00EE1770" w:rsidRDefault="00EE1770" w:rsidP="00EE1770">
      <w:pPr>
        <w:pStyle w:val="CMD"/>
      </w:pPr>
      <w:r w:rsidRPr="00EE1770">
        <w:t>from flask import Flask, request</w:t>
      </w:r>
    </w:p>
    <w:p w14:paraId="54451B90" w14:textId="55328AE5" w:rsidR="00EE1770" w:rsidRPr="00EE1770" w:rsidRDefault="00EE1770" w:rsidP="00EE1770">
      <w:pPr>
        <w:pStyle w:val="CMD"/>
      </w:pPr>
      <w:r w:rsidRPr="00EE1770">
        <w:t>app = Flask(__name__)</w:t>
      </w:r>
      <w:r w:rsidR="007517C5">
        <w:t xml:space="preserve"> #Be sure to use two underscores before and after "name"</w:t>
      </w:r>
    </w:p>
    <w:p w14:paraId="7A3F37AE" w14:textId="77777777" w:rsidR="00EE1770" w:rsidRPr="00EE1770" w:rsidRDefault="00EE1770" w:rsidP="00EE1770">
      <w:pPr>
        <w:pStyle w:val="CMD"/>
      </w:pPr>
    </w:p>
    <w:p w14:paraId="4849EDED" w14:textId="37074229" w:rsidR="00EE1770" w:rsidRDefault="00EE1770" w:rsidP="00EE1770">
      <w:pPr>
        <w:pStyle w:val="CMD"/>
      </w:pPr>
      <w:r w:rsidRPr="00EE1770">
        <w:t>db_name = 'test.db'</w:t>
      </w:r>
      <w:r w:rsidR="00547D77">
        <w:t xml:space="preserve"> </w:t>
      </w:r>
    </w:p>
    <w:p w14:paraId="07C1156E" w14:textId="6C4410C9" w:rsidR="00EE1770" w:rsidRDefault="008B1923" w:rsidP="008B1923">
      <w:pPr>
        <w:pStyle w:val="Heading3"/>
      </w:pPr>
      <w:r>
        <w:t>Create a local web service.</w:t>
      </w:r>
    </w:p>
    <w:p w14:paraId="49652F07" w14:textId="39F74F38" w:rsidR="00121F1B" w:rsidRDefault="00121F1B" w:rsidP="00121F1B">
      <w:pPr>
        <w:pStyle w:val="SubStepAlpha"/>
      </w:pPr>
      <w:r>
        <w:t xml:space="preserve">Next, </w:t>
      </w:r>
      <w:r w:rsidR="00731746">
        <w:t>add</w:t>
      </w:r>
      <w:r>
        <w:t xml:space="preserve"> the following Flask code into the file to create the first phrase of web content at the root path. When the user goes to URL (root directory), the output of the return statement will be displayed in the browser.</w:t>
      </w:r>
    </w:p>
    <w:p w14:paraId="49C9F423" w14:textId="77777777" w:rsidR="00121F1B" w:rsidRPr="00EE1770" w:rsidRDefault="00121F1B" w:rsidP="00121F1B">
      <w:pPr>
        <w:pStyle w:val="CMD"/>
      </w:pPr>
      <w:r w:rsidRPr="00EE1770">
        <w:t>@app.route('/')</w:t>
      </w:r>
    </w:p>
    <w:p w14:paraId="63A7BF53" w14:textId="77777777" w:rsidR="00121F1B" w:rsidRPr="00EE1770" w:rsidRDefault="00121F1B" w:rsidP="00121F1B">
      <w:pPr>
        <w:pStyle w:val="CMD"/>
      </w:pPr>
      <w:r w:rsidRPr="00EE1770">
        <w:t>def index():</w:t>
      </w:r>
    </w:p>
    <w:p w14:paraId="086F4F27" w14:textId="4EDBBC52" w:rsidR="00121F1B" w:rsidRDefault="00121F1B" w:rsidP="002012CC">
      <w:pPr>
        <w:pStyle w:val="CMD"/>
      </w:pPr>
      <w:r w:rsidRPr="00EE1770">
        <w:t xml:space="preserve">    return 'Welcome to the hands</w:t>
      </w:r>
      <w:r>
        <w:t>-</w:t>
      </w:r>
      <w:r w:rsidRPr="00EE1770">
        <w:t>on lab for an evolution of password systems!'</w:t>
      </w:r>
    </w:p>
    <w:p w14:paraId="1E674981" w14:textId="76E43E8D" w:rsidR="009B1FAE" w:rsidRDefault="00731746" w:rsidP="008B1923">
      <w:pPr>
        <w:pStyle w:val="SubStepAlpha"/>
      </w:pPr>
      <w:r>
        <w:lastRenderedPageBreak/>
        <w:t>Add</w:t>
      </w:r>
      <w:r w:rsidR="00A154E6">
        <w:t xml:space="preserve"> the following code </w:t>
      </w:r>
      <w:r>
        <w:t>to</w:t>
      </w:r>
      <w:r w:rsidR="00A154E6">
        <w:t xml:space="preserve"> the file to create a local web service on port 5000 with a self-signed TLS certificate</w:t>
      </w:r>
      <w:r w:rsidR="00E00EE3">
        <w:t xml:space="preserve">. The parameter </w:t>
      </w:r>
      <w:r w:rsidR="00E00EE3" w:rsidRPr="002012CC">
        <w:rPr>
          <w:b/>
          <w:bCs/>
        </w:rPr>
        <w:t>ssl_context=’adhoc’</w:t>
      </w:r>
      <w:r w:rsidR="00E00EE3">
        <w:t xml:space="preserve"> allows you to run an application over HTTPS without having to use certificates</w:t>
      </w:r>
      <w:r w:rsidR="00E63A9E">
        <w:t xml:space="preserve"> or when using a self-signed certificate</w:t>
      </w:r>
      <w:r w:rsidR="00E00EE3">
        <w:t xml:space="preserve">. </w:t>
      </w:r>
      <w:r w:rsidR="00221B8E">
        <w:t xml:space="preserve">Be sure to use two underscores before and after </w:t>
      </w:r>
      <w:r w:rsidR="000C327A" w:rsidRPr="002012CC">
        <w:rPr>
          <w:b/>
          <w:bCs/>
        </w:rPr>
        <w:t>name</w:t>
      </w:r>
      <w:r w:rsidR="000C327A">
        <w:t xml:space="preserve"> and </w:t>
      </w:r>
      <w:r w:rsidR="00221B8E" w:rsidRPr="002012CC">
        <w:rPr>
          <w:b/>
          <w:bCs/>
        </w:rPr>
        <w:t>main</w:t>
      </w:r>
      <w:r w:rsidR="00221B8E">
        <w:t>.</w:t>
      </w:r>
    </w:p>
    <w:p w14:paraId="28CDF91D" w14:textId="77777777" w:rsidR="00A154E6" w:rsidRDefault="00A154E6" w:rsidP="00A154E6">
      <w:pPr>
        <w:pStyle w:val="CMD"/>
      </w:pPr>
      <w:r>
        <w:t>if __name__ == '__main__':</w:t>
      </w:r>
    </w:p>
    <w:p w14:paraId="3873386C" w14:textId="00DA8C08" w:rsidR="00A154E6" w:rsidRDefault="00A154E6" w:rsidP="00A154E6">
      <w:pPr>
        <w:pStyle w:val="CMD"/>
      </w:pPr>
      <w:r>
        <w:t xml:space="preserve">    app.run(host='0.0.0.0', port=5000, ssl_context='adhoc')</w:t>
      </w:r>
    </w:p>
    <w:p w14:paraId="4EDB896A" w14:textId="5928692C" w:rsidR="009B1FAE" w:rsidRDefault="00A154E6" w:rsidP="00A154E6">
      <w:pPr>
        <w:pStyle w:val="SubStepAlpha"/>
      </w:pPr>
      <w:r>
        <w:t xml:space="preserve">Save and </w:t>
      </w:r>
      <w:r w:rsidR="00C20691">
        <w:t xml:space="preserve">run </w:t>
      </w:r>
      <w:r>
        <w:t xml:space="preserve">the </w:t>
      </w:r>
      <w:r w:rsidRPr="002012CC">
        <w:rPr>
          <w:b/>
          <w:bCs/>
        </w:rPr>
        <w:t>password-evolution.py</w:t>
      </w:r>
      <w:r>
        <w:t xml:space="preserve"> file.</w:t>
      </w:r>
      <w:r w:rsidR="00623108">
        <w:t xml:space="preserve"> The </w:t>
      </w:r>
      <w:r w:rsidR="00623108" w:rsidRPr="002012CC">
        <w:rPr>
          <w:b/>
          <w:bCs/>
        </w:rPr>
        <w:t>nohup</w:t>
      </w:r>
      <w:r w:rsidR="00623108">
        <w:t xml:space="preserve"> (no hangup) command keeps the process running even after exiting the shell or terminal.</w:t>
      </w:r>
      <w:r w:rsidR="0067022F">
        <w:t xml:space="preserve"> </w:t>
      </w:r>
      <w:r w:rsidR="0067022F" w:rsidRPr="0067022F">
        <w:t xml:space="preserve">The </w:t>
      </w:r>
      <w:r w:rsidR="0067022F" w:rsidRPr="002012CC">
        <w:rPr>
          <w:b/>
          <w:bCs/>
        </w:rPr>
        <w:t xml:space="preserve">&amp; </w:t>
      </w:r>
      <w:r w:rsidR="0067022F" w:rsidRPr="0067022F">
        <w:t>makes the command run in the background</w:t>
      </w:r>
      <w:r w:rsidR="0067022F">
        <w:t>.</w:t>
      </w:r>
    </w:p>
    <w:p w14:paraId="767AACF4" w14:textId="77777777" w:rsidR="00596FA5" w:rsidRPr="00596FA5" w:rsidRDefault="00596FA5" w:rsidP="00596FA5">
      <w:pPr>
        <w:pStyle w:val="CMD"/>
      </w:pPr>
      <w:r w:rsidRPr="00596FA5">
        <w:t xml:space="preserve">devasc@labvm:~/labs/devnet-src/security$ </w:t>
      </w:r>
      <w:r w:rsidRPr="00596FA5">
        <w:rPr>
          <w:b/>
          <w:bCs/>
        </w:rPr>
        <w:t>nohup python3 password-evolution.py &amp;</w:t>
      </w:r>
    </w:p>
    <w:p w14:paraId="5B49F9CF" w14:textId="77777777" w:rsidR="00596FA5" w:rsidRPr="00596FA5" w:rsidRDefault="00596FA5" w:rsidP="00777F05">
      <w:pPr>
        <w:pStyle w:val="CMDOutput"/>
      </w:pPr>
      <w:r w:rsidRPr="00596FA5">
        <w:t>[1] 26329</w:t>
      </w:r>
    </w:p>
    <w:p w14:paraId="6DC80712" w14:textId="087DF8DA" w:rsidR="009B1FAE" w:rsidRDefault="00596FA5" w:rsidP="002012CC">
      <w:pPr>
        <w:pStyle w:val="CMD"/>
      </w:pPr>
      <w:r w:rsidRPr="00596FA5">
        <w:t>devasc@labvm:~/labs/devnet-src/security$ nohup: ignoring input and appending output to 'nohup.out'</w:t>
      </w:r>
    </w:p>
    <w:p w14:paraId="074A94D6" w14:textId="77777777" w:rsidR="0085553F" w:rsidRDefault="0085553F" w:rsidP="0085553F">
      <w:pPr>
        <w:pStyle w:val="CMDOutput"/>
      </w:pPr>
    </w:p>
    <w:p w14:paraId="63C07F70" w14:textId="533C9308" w:rsidR="0085553F" w:rsidRDefault="0085553F" w:rsidP="002012CC">
      <w:pPr>
        <w:pStyle w:val="CMD"/>
      </w:pPr>
      <w:r>
        <w:t>devasc@labvm:~/labs/devnet-src/security$</w:t>
      </w:r>
    </w:p>
    <w:p w14:paraId="56D019E3" w14:textId="178D67D3" w:rsidR="0085553F" w:rsidRDefault="00D030FD" w:rsidP="00596FA5">
      <w:pPr>
        <w:pStyle w:val="SubStepAlpha"/>
      </w:pPr>
      <w:r>
        <w:t>Pres</w:t>
      </w:r>
      <w:r w:rsidR="001138F6">
        <w:t>s</w:t>
      </w:r>
      <w:r>
        <w:t xml:space="preserve"> </w:t>
      </w:r>
      <w:r>
        <w:rPr>
          <w:b/>
          <w:bCs/>
        </w:rPr>
        <w:t xml:space="preserve">Enter </w:t>
      </w:r>
      <w:r>
        <w:t xml:space="preserve">to get a new command prompt. </w:t>
      </w:r>
    </w:p>
    <w:p w14:paraId="4EEE6443" w14:textId="11ADE252" w:rsidR="00D030FD" w:rsidRDefault="00D030FD" w:rsidP="00596FA5">
      <w:pPr>
        <w:pStyle w:val="SubStepAlpha"/>
      </w:pPr>
      <w:r>
        <w:t xml:space="preserve">Your Flask server is now running. In VS Code in the </w:t>
      </w:r>
      <w:r w:rsidRPr="002012CC">
        <w:rPr>
          <w:b/>
          <w:bCs/>
        </w:rPr>
        <w:t>/security</w:t>
      </w:r>
      <w:r>
        <w:t xml:space="preserve"> folder, you should see the </w:t>
      </w:r>
      <w:r w:rsidRPr="002012CC">
        <w:rPr>
          <w:b/>
          <w:bCs/>
        </w:rPr>
        <w:t>nohup.out</w:t>
      </w:r>
      <w:r>
        <w:t xml:space="preserve"> text file created by Flask. Click the file to read its output.</w:t>
      </w:r>
    </w:p>
    <w:p w14:paraId="5AD2472B" w14:textId="12FC64B0" w:rsidR="009B1FAE" w:rsidRDefault="00596FA5" w:rsidP="00596FA5">
      <w:pPr>
        <w:pStyle w:val="SubStepAlpha"/>
      </w:pPr>
      <w:r>
        <w:t>Verify that the web service has started.</w:t>
      </w:r>
      <w:r w:rsidR="00A864AD">
        <w:t xml:space="preserve"> Be sure to use HTTPS and not HTTP.</w:t>
      </w:r>
      <w:r w:rsidR="00E63A9E">
        <w:t xml:space="preserve"> The </w:t>
      </w:r>
      <w:r w:rsidR="00E63A9E" w:rsidRPr="002012CC">
        <w:rPr>
          <w:b/>
          <w:bCs/>
        </w:rPr>
        <w:t>-k</w:t>
      </w:r>
      <w:r w:rsidR="00E63A9E">
        <w:t xml:space="preserve"> option allows curl to perform "insecure" SSL connections and transfers. Without </w:t>
      </w:r>
      <w:r w:rsidR="00136A72">
        <w:t xml:space="preserve">the </w:t>
      </w:r>
      <w:r w:rsidR="00136A72" w:rsidRPr="002012CC">
        <w:rPr>
          <w:b/>
          <w:bCs/>
        </w:rPr>
        <w:t>-k</w:t>
      </w:r>
      <w:r w:rsidR="00E63A9E">
        <w:t xml:space="preserve"> option, </w:t>
      </w:r>
      <w:r w:rsidR="00136A72">
        <w:t>you will receive an error message, "SSL certificate problem: self</w:t>
      </w:r>
      <w:r w:rsidR="00962719">
        <w:t>-</w:t>
      </w:r>
      <w:r w:rsidR="00136A72">
        <w:t>signed certificate".</w:t>
      </w:r>
      <w:r w:rsidR="007E526B">
        <w:t xml:space="preserve"> The command will display the message from the </w:t>
      </w:r>
      <w:r w:rsidR="007E526B" w:rsidRPr="002012CC">
        <w:rPr>
          <w:b/>
          <w:bCs/>
        </w:rPr>
        <w:t>return</w:t>
      </w:r>
      <w:r w:rsidR="007E526B">
        <w:t xml:space="preserve"> command </w:t>
      </w:r>
      <w:r w:rsidR="00E635D9">
        <w:t>you coded in your script</w:t>
      </w:r>
      <w:r w:rsidR="007E526B">
        <w:t>.</w:t>
      </w:r>
    </w:p>
    <w:p w14:paraId="56684BC9" w14:textId="71C75F9F" w:rsidR="009B1FAE" w:rsidRDefault="00596FA5" w:rsidP="00596FA5">
      <w:pPr>
        <w:pStyle w:val="CMD"/>
      </w:pPr>
      <w:r w:rsidRPr="00596FA5">
        <w:t xml:space="preserve">devasc@labvm:~/labs/devnet-src/security$ </w:t>
      </w:r>
      <w:r w:rsidRPr="00596FA5">
        <w:rPr>
          <w:b/>
          <w:bCs/>
        </w:rPr>
        <w:t>curl -k https://0.0.0.0:5000/</w:t>
      </w:r>
    </w:p>
    <w:p w14:paraId="293A494F" w14:textId="7CEFCF24" w:rsidR="009B1FAE" w:rsidRDefault="00031756" w:rsidP="00031756">
      <w:pPr>
        <w:pStyle w:val="CMDOutput"/>
      </w:pPr>
      <w:r w:rsidRPr="002012CC">
        <w:rPr>
          <w:highlight w:val="yellow"/>
        </w:rPr>
        <w:t>Welcome to the hands-on lab for an evolution of password systems</w:t>
      </w:r>
      <w:r w:rsidRPr="00031756">
        <w:t>!</w:t>
      </w:r>
      <w:r w:rsidRPr="00031756">
        <w:rPr>
          <w:rStyle w:val="CMDChar"/>
        </w:rPr>
        <w:t>devasc@labvm:~/labs/devnet-src/security$</w:t>
      </w:r>
    </w:p>
    <w:p w14:paraId="5360B834" w14:textId="31651CB4" w:rsidR="00596FA5" w:rsidRDefault="00031756" w:rsidP="00031756">
      <w:pPr>
        <w:pStyle w:val="SubStepAlpha"/>
      </w:pPr>
      <w:r>
        <w:t xml:space="preserve">Press </w:t>
      </w:r>
      <w:r w:rsidRPr="00031756">
        <w:rPr>
          <w:b/>
          <w:bCs/>
        </w:rPr>
        <w:t>Enter</w:t>
      </w:r>
      <w:r>
        <w:t xml:space="preserve"> </w:t>
      </w:r>
      <w:r w:rsidR="00E35EBD">
        <w:t>to get a command prompt</w:t>
      </w:r>
      <w:r w:rsidR="00E35EBD" w:rsidDel="00E35EBD">
        <w:t xml:space="preserve"> </w:t>
      </w:r>
      <w:r w:rsidR="00E35EBD">
        <w:t>one a new line</w:t>
      </w:r>
      <w:r>
        <w:t>.</w:t>
      </w:r>
    </w:p>
    <w:p w14:paraId="22B57C69" w14:textId="0F0B065A" w:rsidR="00031756" w:rsidRDefault="00031756" w:rsidP="00031756">
      <w:pPr>
        <w:pStyle w:val="SubStepAlpha"/>
      </w:pPr>
      <w:r>
        <w:t>Before continuing, terminate the script. Use the following command to stop it:</w:t>
      </w:r>
    </w:p>
    <w:p w14:paraId="10F03742" w14:textId="77777777" w:rsidR="00031756" w:rsidRPr="00031756" w:rsidRDefault="00031756" w:rsidP="00031756">
      <w:pPr>
        <w:pStyle w:val="CMD"/>
        <w:rPr>
          <w:b/>
          <w:bCs/>
        </w:rPr>
      </w:pPr>
      <w:r>
        <w:t xml:space="preserve">devasc@labvm:~/labs/devnet-src/security$ </w:t>
      </w:r>
      <w:r w:rsidRPr="00031756">
        <w:rPr>
          <w:b/>
          <w:bCs/>
        </w:rPr>
        <w:t>pkill -f password-evolution.py</w:t>
      </w:r>
    </w:p>
    <w:p w14:paraId="6564A060" w14:textId="6A849872" w:rsidR="00031756" w:rsidRDefault="00031756" w:rsidP="00031756">
      <w:pPr>
        <w:pStyle w:val="CMD"/>
      </w:pPr>
      <w:r>
        <w:t>devasc@labvm:~/labs/devnet-src/security$</w:t>
      </w:r>
    </w:p>
    <w:p w14:paraId="6F53F596" w14:textId="77777777" w:rsidR="009436BA" w:rsidRDefault="009436BA" w:rsidP="009436BA">
      <w:pPr>
        <w:pStyle w:val="Heading2"/>
      </w:pPr>
      <w:r>
        <w:t>Explore Python Code Storing Passwords in Plain Text</w:t>
      </w:r>
    </w:p>
    <w:p w14:paraId="1FBBEC8B" w14:textId="65EB7DF0" w:rsidR="009436BA" w:rsidRDefault="00823703" w:rsidP="009436BA">
      <w:pPr>
        <w:pStyle w:val="BodyTextL25"/>
      </w:pPr>
      <w:r>
        <w:t>When</w:t>
      </w:r>
      <w:r w:rsidR="009436BA">
        <w:t xml:space="preserve"> passwords were</w:t>
      </w:r>
      <w:r>
        <w:t xml:space="preserve"> first used, they were</w:t>
      </w:r>
      <w:r w:rsidR="009436BA">
        <w:t xml:space="preserve"> simply stored in a database as plaintext. When the user entered their credentials, the system looked up the password to see if it matched. </w:t>
      </w:r>
      <w:r w:rsidR="00B77023">
        <w:t xml:space="preserve">The system was very </w:t>
      </w:r>
      <w:r w:rsidR="009436BA">
        <w:t xml:space="preserve">easy to implement, but also very insecure. </w:t>
      </w:r>
      <w:r w:rsidR="00B71FFA">
        <w:t xml:space="preserve">In this Part, you will modify the </w:t>
      </w:r>
      <w:r w:rsidR="00B71FFA" w:rsidRPr="00EE1770">
        <w:rPr>
          <w:b/>
          <w:bCs/>
        </w:rPr>
        <w:t>password-evolution.py</w:t>
      </w:r>
      <w:r w:rsidR="00B71FFA">
        <w:t xml:space="preserve"> python file to allow it to store user identity in </w:t>
      </w:r>
      <w:r w:rsidR="008B406C">
        <w:t xml:space="preserve">the </w:t>
      </w:r>
      <w:r w:rsidR="008B406C" w:rsidRPr="002012CC">
        <w:rPr>
          <w:b/>
          <w:bCs/>
        </w:rPr>
        <w:t>test.db</w:t>
      </w:r>
      <w:r w:rsidR="008B406C">
        <w:t xml:space="preserve"> </w:t>
      </w:r>
      <w:r w:rsidR="00B71FFA">
        <w:t>database. You will then create a user and perform an authentication against these credentials.</w:t>
      </w:r>
      <w:r w:rsidR="008B406C">
        <w:t xml:space="preserve"> </w:t>
      </w:r>
      <w:r w:rsidR="00B77023">
        <w:t>Finally, you</w:t>
      </w:r>
      <w:r w:rsidR="008B406C">
        <w:t xml:space="preserve"> will examine the </w:t>
      </w:r>
      <w:r w:rsidR="008B406C" w:rsidRPr="002012CC">
        <w:rPr>
          <w:b/>
          <w:bCs/>
        </w:rPr>
        <w:t>test.db</w:t>
      </w:r>
      <w:r w:rsidR="008B406C">
        <w:t xml:space="preserve"> database to verify they were stored in </w:t>
      </w:r>
      <w:r w:rsidR="00073137">
        <w:t>plaintext</w:t>
      </w:r>
      <w:r w:rsidR="008B406C">
        <w:t>.</w:t>
      </w:r>
    </w:p>
    <w:p w14:paraId="681FC468" w14:textId="3247A585" w:rsidR="00231DCA" w:rsidRDefault="00B71FFA" w:rsidP="008402F2">
      <w:pPr>
        <w:pStyle w:val="Heading3"/>
      </w:pPr>
      <w:r>
        <w:t>Remove the server configuration.</w:t>
      </w:r>
    </w:p>
    <w:p w14:paraId="01A5BF9A" w14:textId="164B5754" w:rsidR="00B71FFA" w:rsidRDefault="00B71FFA" w:rsidP="002012CC">
      <w:pPr>
        <w:pStyle w:val="BodyTextL25"/>
      </w:pPr>
      <w:r>
        <w:t xml:space="preserve">Remove the following lines from the </w:t>
      </w:r>
      <w:r w:rsidRPr="00EE1770">
        <w:rPr>
          <w:b/>
          <w:bCs/>
        </w:rPr>
        <w:t>password-evolution.py</w:t>
      </w:r>
      <w:r>
        <w:t xml:space="preserve"> python file</w:t>
      </w:r>
      <w:r w:rsidR="00C21B49">
        <w:t xml:space="preserve">. You will </w:t>
      </w:r>
      <w:r w:rsidR="00DB22FA">
        <w:t>add this code back later.</w:t>
      </w:r>
    </w:p>
    <w:p w14:paraId="1DBC3DAE" w14:textId="77777777" w:rsidR="00B71FFA" w:rsidRDefault="00B71FFA" w:rsidP="00B71FFA">
      <w:pPr>
        <w:pStyle w:val="CMD"/>
      </w:pPr>
      <w:r>
        <w:t>if __name__ == '__main__':</w:t>
      </w:r>
    </w:p>
    <w:p w14:paraId="7051E52C" w14:textId="5996F2AF" w:rsidR="00B71FFA" w:rsidRPr="00B71FFA" w:rsidRDefault="00B71FFA" w:rsidP="00B71FFA">
      <w:pPr>
        <w:pStyle w:val="CMD"/>
      </w:pPr>
      <w:r>
        <w:t xml:space="preserve">    app.run(host='0.0.0.0', port=5000, ssl_context='adhoc')</w:t>
      </w:r>
    </w:p>
    <w:p w14:paraId="2323DC8C" w14:textId="2916F847" w:rsidR="00231DCA" w:rsidRDefault="00B71FFA" w:rsidP="00457934">
      <w:pPr>
        <w:pStyle w:val="Heading3"/>
      </w:pPr>
      <w:r>
        <w:t>Configure the server to store credentials.</w:t>
      </w:r>
    </w:p>
    <w:p w14:paraId="31D0BDB4" w14:textId="0B9001E8" w:rsidR="00231DCA" w:rsidRDefault="008C2838" w:rsidP="008402F2">
      <w:pPr>
        <w:pStyle w:val="SubStepAlpha"/>
      </w:pPr>
      <w:r>
        <w:t>Append (copy)</w:t>
      </w:r>
      <w:r w:rsidR="00075F08">
        <w:t xml:space="preserve"> </w:t>
      </w:r>
      <w:r w:rsidR="00B71FFA">
        <w:t xml:space="preserve">the following </w:t>
      </w:r>
      <w:r w:rsidR="00DB503B">
        <w:t xml:space="preserve">Flask </w:t>
      </w:r>
      <w:r w:rsidR="00B71FFA">
        <w:t xml:space="preserve">code to configure the server to store a username and password for a user in </w:t>
      </w:r>
      <w:r w:rsidR="00073137">
        <w:t>plaintext</w:t>
      </w:r>
      <w:r w:rsidR="00E45767">
        <w:t xml:space="preserve">. </w:t>
      </w:r>
      <w:r w:rsidR="00554491">
        <w:t xml:space="preserve">Using </w:t>
      </w:r>
      <w:r w:rsidR="000F6E3A">
        <w:t xml:space="preserve">the </w:t>
      </w:r>
      <w:r w:rsidR="00554491">
        <w:t>HTTP POST</w:t>
      </w:r>
      <w:r w:rsidR="000F6E3A">
        <w:t xml:space="preserve"> method</w:t>
      </w:r>
      <w:r w:rsidR="00554491">
        <w:t>, this</w:t>
      </w:r>
      <w:r w:rsidR="00E45767">
        <w:t xml:space="preserve"> code allows a user to create</w:t>
      </w:r>
      <w:r w:rsidR="00554B51">
        <w:t xml:space="preserve"> ("signup")</w:t>
      </w:r>
      <w:r w:rsidR="00E45767">
        <w:t xml:space="preserve"> a new </w:t>
      </w:r>
      <w:r w:rsidR="00E45767">
        <w:lastRenderedPageBreak/>
        <w:t>username and password that will be stored in the test.db SQL database file.</w:t>
      </w:r>
      <w:r w:rsidR="00554B51">
        <w:t xml:space="preserve"> Later when the user enters in a username and password, this code will return the message "signup success".</w:t>
      </w:r>
    </w:p>
    <w:p w14:paraId="203A9FB7" w14:textId="77777777" w:rsidR="00B71FFA" w:rsidRDefault="00B71FFA" w:rsidP="00B71FFA">
      <w:pPr>
        <w:pStyle w:val="CMD"/>
      </w:pPr>
      <w:r>
        <w:t>######################################### Plain Text #########################################################</w:t>
      </w:r>
    </w:p>
    <w:p w14:paraId="040E03C7" w14:textId="77777777" w:rsidR="00B71FFA" w:rsidRDefault="00B71FFA" w:rsidP="00B71FFA">
      <w:pPr>
        <w:pStyle w:val="CMD"/>
      </w:pPr>
      <w:r>
        <w:t>@app.route(</w:t>
      </w:r>
      <w:r w:rsidRPr="002012CC">
        <w:rPr>
          <w:highlight w:val="yellow"/>
        </w:rPr>
        <w:t>'/signup/v1'</w:t>
      </w:r>
      <w:r>
        <w:t xml:space="preserve">, </w:t>
      </w:r>
      <w:r w:rsidRPr="002012CC">
        <w:rPr>
          <w:highlight w:val="yellow"/>
        </w:rPr>
        <w:t>methods=['POST'</w:t>
      </w:r>
      <w:r>
        <w:t>])</w:t>
      </w:r>
    </w:p>
    <w:p w14:paraId="28B3AA08" w14:textId="77777777" w:rsidR="00B71FFA" w:rsidRDefault="00B71FFA" w:rsidP="00B71FFA">
      <w:pPr>
        <w:pStyle w:val="CMD"/>
      </w:pPr>
      <w:r>
        <w:t xml:space="preserve">def </w:t>
      </w:r>
      <w:r w:rsidRPr="002012CC">
        <w:rPr>
          <w:highlight w:val="yellow"/>
        </w:rPr>
        <w:t>signup_v1</w:t>
      </w:r>
      <w:r>
        <w:t>():</w:t>
      </w:r>
    </w:p>
    <w:p w14:paraId="0F8ECC5A" w14:textId="77777777" w:rsidR="00B71FFA" w:rsidRDefault="00B71FFA" w:rsidP="00B71FFA">
      <w:pPr>
        <w:pStyle w:val="CMD"/>
      </w:pPr>
      <w:r>
        <w:t xml:space="preserve">    conn = sqlite3.connect(db_name)</w:t>
      </w:r>
    </w:p>
    <w:p w14:paraId="74424B32" w14:textId="77777777" w:rsidR="00B71FFA" w:rsidRDefault="00B71FFA" w:rsidP="00B71FFA">
      <w:pPr>
        <w:pStyle w:val="CMD"/>
      </w:pPr>
      <w:r>
        <w:t xml:space="preserve">    c = conn.cursor()</w:t>
      </w:r>
    </w:p>
    <w:p w14:paraId="2E4BA757" w14:textId="77777777" w:rsidR="00B71FFA" w:rsidRDefault="00B71FFA" w:rsidP="00B71FFA">
      <w:pPr>
        <w:pStyle w:val="CMD"/>
      </w:pPr>
      <w:r>
        <w:t xml:space="preserve">    c.execute('''CREATE TABLE IF NOT EXISTS USER_PLAIN</w:t>
      </w:r>
    </w:p>
    <w:p w14:paraId="275F76EB" w14:textId="77777777" w:rsidR="00B71FFA" w:rsidRDefault="00B71FFA" w:rsidP="00B71FFA">
      <w:pPr>
        <w:pStyle w:val="CMD"/>
      </w:pPr>
      <w:r>
        <w:t xml:space="preserve">           (USERNAME  TEXT    PRIMARY KEY NOT NULL,</w:t>
      </w:r>
    </w:p>
    <w:p w14:paraId="1461E5B2" w14:textId="77777777" w:rsidR="00B71FFA" w:rsidRDefault="00B71FFA" w:rsidP="00B71FFA">
      <w:pPr>
        <w:pStyle w:val="CMD"/>
      </w:pPr>
      <w:r>
        <w:t xml:space="preserve">            PASSWORD  TEXT    NOT NULL);''')</w:t>
      </w:r>
    </w:p>
    <w:p w14:paraId="0AB5ACB8" w14:textId="77777777" w:rsidR="00B71FFA" w:rsidRDefault="00B71FFA" w:rsidP="00B71FFA">
      <w:pPr>
        <w:pStyle w:val="CMD"/>
      </w:pPr>
      <w:r>
        <w:t xml:space="preserve">    conn.commit()</w:t>
      </w:r>
    </w:p>
    <w:p w14:paraId="76AFB428" w14:textId="77777777" w:rsidR="00B71FFA" w:rsidRDefault="00B71FFA" w:rsidP="00B71FFA">
      <w:pPr>
        <w:pStyle w:val="CMD"/>
      </w:pPr>
      <w:r>
        <w:t xml:space="preserve">    try:</w:t>
      </w:r>
    </w:p>
    <w:p w14:paraId="4D9F4DE7" w14:textId="77777777" w:rsidR="00B71FFA" w:rsidRDefault="00B71FFA" w:rsidP="00B71FFA">
      <w:pPr>
        <w:pStyle w:val="CMD"/>
      </w:pPr>
      <w:r>
        <w:t xml:space="preserve">        c.execute("INSERT INTO USER_PLAIN (USERNAME,PASSWORD) "</w:t>
      </w:r>
    </w:p>
    <w:p w14:paraId="737C7BFE" w14:textId="77777777" w:rsidR="00B71FFA" w:rsidRDefault="00B71FFA" w:rsidP="00B71FFA">
      <w:pPr>
        <w:pStyle w:val="CMD"/>
      </w:pPr>
      <w:r>
        <w:t xml:space="preserve">                  "VALUES ('{0}', '{1}')".format(request.form['username'], request.form['password']))</w:t>
      </w:r>
    </w:p>
    <w:p w14:paraId="09ADC0C1" w14:textId="77777777" w:rsidR="00B71FFA" w:rsidRDefault="00B71FFA" w:rsidP="00B71FFA">
      <w:pPr>
        <w:pStyle w:val="CMD"/>
      </w:pPr>
      <w:r>
        <w:t xml:space="preserve">        conn.commit()</w:t>
      </w:r>
    </w:p>
    <w:p w14:paraId="69C85ACB" w14:textId="15FD566C" w:rsidR="00B71FFA" w:rsidRDefault="00B71FFA" w:rsidP="00B71FFA">
      <w:pPr>
        <w:pStyle w:val="CMD"/>
      </w:pPr>
      <w:r>
        <w:t xml:space="preserve">    except sqlite3.IntegrityError:</w:t>
      </w:r>
    </w:p>
    <w:p w14:paraId="464FFDCE" w14:textId="77777777" w:rsidR="00B71FFA" w:rsidRDefault="00B71FFA" w:rsidP="00B71FFA">
      <w:pPr>
        <w:pStyle w:val="CMD"/>
      </w:pPr>
      <w:r>
        <w:t xml:space="preserve">        return "</w:t>
      </w:r>
      <w:r w:rsidRPr="00380F82">
        <w:t>username has been registered</w:t>
      </w:r>
      <w:r>
        <w:t>."</w:t>
      </w:r>
    </w:p>
    <w:p w14:paraId="05C89C6F" w14:textId="77777777" w:rsidR="00B71FFA" w:rsidRDefault="00B71FFA" w:rsidP="00B71FFA">
      <w:pPr>
        <w:pStyle w:val="CMD"/>
      </w:pPr>
      <w:r>
        <w:t xml:space="preserve">    print('username: ', request.form['username'], ' password: ', request.form['password'])</w:t>
      </w:r>
    </w:p>
    <w:p w14:paraId="47A3341D" w14:textId="4921625A" w:rsidR="00B71FFA" w:rsidRDefault="00B71FFA" w:rsidP="00B71FFA">
      <w:pPr>
        <w:pStyle w:val="CMD"/>
      </w:pPr>
      <w:r>
        <w:t xml:space="preserve">    </w:t>
      </w:r>
      <w:r w:rsidRPr="002012CC">
        <w:rPr>
          <w:highlight w:val="yellow"/>
        </w:rPr>
        <w:t>return "signup success"</w:t>
      </w:r>
    </w:p>
    <w:p w14:paraId="20C6EE4A" w14:textId="2EA5DF53" w:rsidR="00B71FFA" w:rsidRDefault="00B71FFA" w:rsidP="00B71FFA">
      <w:pPr>
        <w:pStyle w:val="BodyTextL50"/>
      </w:pPr>
      <w:r>
        <w:rPr>
          <w:b/>
          <w:bCs/>
        </w:rPr>
        <w:t>Note</w:t>
      </w:r>
      <w:r>
        <w:t xml:space="preserve">: Be careful of </w:t>
      </w:r>
      <w:r w:rsidR="00764D0C">
        <w:t>word wrap</w:t>
      </w:r>
      <w:r>
        <w:t xml:space="preserve"> in the above code. Be sure to indent properly or the code may not work correctly.</w:t>
      </w:r>
    </w:p>
    <w:p w14:paraId="19668604" w14:textId="134F3E6B" w:rsidR="00B71FFA" w:rsidRDefault="008C2838" w:rsidP="00B71FFA">
      <w:pPr>
        <w:pStyle w:val="SubStepAlpha"/>
      </w:pPr>
      <w:r>
        <w:t xml:space="preserve">Append (copy) </w:t>
      </w:r>
      <w:r w:rsidR="00DB503B">
        <w:t>the following Flask</w:t>
      </w:r>
      <w:r w:rsidR="00075F08">
        <w:t xml:space="preserve"> code to </w:t>
      </w:r>
      <w:r>
        <w:t xml:space="preserve">your </w:t>
      </w:r>
      <w:r w:rsidRPr="002012CC">
        <w:rPr>
          <w:b/>
          <w:bCs/>
        </w:rPr>
        <w:t>password-evolution.py</w:t>
      </w:r>
      <w:r>
        <w:t xml:space="preserve"> file</w:t>
      </w:r>
      <w:r w:rsidR="00DB503B">
        <w:t xml:space="preserve"> to</w:t>
      </w:r>
      <w:r>
        <w:t xml:space="preserve"> </w:t>
      </w:r>
      <w:r w:rsidR="00075F08">
        <w:t>v</w:t>
      </w:r>
      <w:r w:rsidR="00B71FFA">
        <w:t>erify the new account credentials</w:t>
      </w:r>
      <w:r w:rsidR="00075F08">
        <w:t>.</w:t>
      </w:r>
    </w:p>
    <w:p w14:paraId="5884DEC7" w14:textId="77777777" w:rsidR="00B71FFA" w:rsidRDefault="00B71FFA" w:rsidP="00B71FFA">
      <w:pPr>
        <w:pStyle w:val="CMD"/>
      </w:pPr>
      <w:r>
        <w:t>def verify_plain(username, password):</w:t>
      </w:r>
    </w:p>
    <w:p w14:paraId="7C635906" w14:textId="77777777" w:rsidR="00B71FFA" w:rsidRDefault="00B71FFA" w:rsidP="00B71FFA">
      <w:pPr>
        <w:pStyle w:val="CMD"/>
      </w:pPr>
      <w:r>
        <w:t xml:space="preserve">    conn = sqlite3.connect('test.db')</w:t>
      </w:r>
    </w:p>
    <w:p w14:paraId="0A5B2821" w14:textId="77777777" w:rsidR="00B71FFA" w:rsidRDefault="00B71FFA" w:rsidP="00B71FFA">
      <w:pPr>
        <w:pStyle w:val="CMD"/>
      </w:pPr>
      <w:r>
        <w:t xml:space="preserve">    c = conn.cursor()</w:t>
      </w:r>
    </w:p>
    <w:p w14:paraId="661F31A8" w14:textId="77777777" w:rsidR="00B71FFA" w:rsidRDefault="00B71FFA" w:rsidP="00B71FFA">
      <w:pPr>
        <w:pStyle w:val="CMD"/>
      </w:pPr>
      <w:r>
        <w:t xml:space="preserve">    query = "SELECT PASSWORD FROM USER_PLAIN WHERE USERNAME = '{0}'".format(username)</w:t>
      </w:r>
    </w:p>
    <w:p w14:paraId="55C0F8A9" w14:textId="77777777" w:rsidR="00B71FFA" w:rsidRDefault="00B71FFA" w:rsidP="00B71FFA">
      <w:pPr>
        <w:pStyle w:val="CMD"/>
      </w:pPr>
      <w:r>
        <w:t xml:space="preserve">    c.execute(query)</w:t>
      </w:r>
    </w:p>
    <w:p w14:paraId="6710442F" w14:textId="77777777" w:rsidR="00B71FFA" w:rsidRDefault="00B71FFA" w:rsidP="00B71FFA">
      <w:pPr>
        <w:pStyle w:val="CMD"/>
      </w:pPr>
      <w:r>
        <w:t xml:space="preserve">    records = c.fetchone()</w:t>
      </w:r>
    </w:p>
    <w:p w14:paraId="7614A247" w14:textId="77777777" w:rsidR="00B71FFA" w:rsidRDefault="00B71FFA" w:rsidP="00B71FFA">
      <w:pPr>
        <w:pStyle w:val="CMD"/>
      </w:pPr>
      <w:r>
        <w:t xml:space="preserve">    conn.close()</w:t>
      </w:r>
    </w:p>
    <w:p w14:paraId="10A26A84" w14:textId="77777777" w:rsidR="00B71FFA" w:rsidRDefault="00B71FFA" w:rsidP="00B71FFA">
      <w:pPr>
        <w:pStyle w:val="CMD"/>
      </w:pPr>
      <w:r>
        <w:t xml:space="preserve">    if not records:</w:t>
      </w:r>
    </w:p>
    <w:p w14:paraId="41DD1302" w14:textId="77777777" w:rsidR="00B71FFA" w:rsidRDefault="00B71FFA" w:rsidP="00B71FFA">
      <w:pPr>
        <w:pStyle w:val="CMD"/>
      </w:pPr>
      <w:r>
        <w:t xml:space="preserve">        return False</w:t>
      </w:r>
    </w:p>
    <w:p w14:paraId="5AB7FE9C" w14:textId="616760F6" w:rsidR="00B71FFA" w:rsidRDefault="00B71FFA" w:rsidP="00B71FFA">
      <w:pPr>
        <w:pStyle w:val="CMD"/>
      </w:pPr>
      <w:r>
        <w:t xml:space="preserve">    return records[0] == password</w:t>
      </w:r>
    </w:p>
    <w:p w14:paraId="55FFAC69" w14:textId="1075D3EE" w:rsidR="007A22C0" w:rsidRDefault="00554491" w:rsidP="007A22C0">
      <w:pPr>
        <w:pStyle w:val="SubStepAlpha"/>
      </w:pPr>
      <w:r>
        <w:t xml:space="preserve">Append (copy) </w:t>
      </w:r>
      <w:r w:rsidR="00DB503B">
        <w:t>the following Flask</w:t>
      </w:r>
      <w:r>
        <w:t xml:space="preserve"> code to your </w:t>
      </w:r>
      <w:r w:rsidRPr="002012CC">
        <w:rPr>
          <w:b/>
          <w:bCs/>
        </w:rPr>
        <w:t>password-evolution.py</w:t>
      </w:r>
      <w:r>
        <w:t xml:space="preserve"> file</w:t>
      </w:r>
      <w:r w:rsidR="00DB503B">
        <w:t xml:space="preserve">. This code is used during each login attempt </w:t>
      </w:r>
      <w:r w:rsidR="007A22C0">
        <w:t xml:space="preserve">to read the parameters from an </w:t>
      </w:r>
      <w:r w:rsidR="00DB503B">
        <w:t xml:space="preserve">HTTP </w:t>
      </w:r>
      <w:r w:rsidR="007A22C0">
        <w:t>request and verify the account</w:t>
      </w:r>
      <w:r w:rsidR="00DB503B">
        <w:t>. If the login is successful, the message "login success</w:t>
      </w:r>
      <w:r w:rsidR="0063047B">
        <w:t>"</w:t>
      </w:r>
      <w:r w:rsidR="00DB503B">
        <w:t xml:space="preserve"> will be returned, otherwise the user will see the message "Invalid username/password".</w:t>
      </w:r>
    </w:p>
    <w:p w14:paraId="707A9F75" w14:textId="77777777" w:rsidR="007A22C0" w:rsidRDefault="007A22C0" w:rsidP="007A22C0">
      <w:pPr>
        <w:pStyle w:val="CMD"/>
      </w:pPr>
      <w:r>
        <w:t>@app.route('</w:t>
      </w:r>
      <w:r w:rsidRPr="002012CC">
        <w:rPr>
          <w:highlight w:val="yellow"/>
        </w:rPr>
        <w:t>/login/v1</w:t>
      </w:r>
      <w:r>
        <w:t xml:space="preserve">', </w:t>
      </w:r>
      <w:r w:rsidRPr="002012CC">
        <w:rPr>
          <w:highlight w:val="yellow"/>
        </w:rPr>
        <w:t>methods=['GET', 'POST'])</w:t>
      </w:r>
    </w:p>
    <w:p w14:paraId="2B444D82" w14:textId="77777777" w:rsidR="007A22C0" w:rsidRDefault="007A22C0" w:rsidP="007A22C0">
      <w:pPr>
        <w:pStyle w:val="CMD"/>
      </w:pPr>
      <w:r>
        <w:t>def login_v1():</w:t>
      </w:r>
    </w:p>
    <w:p w14:paraId="765E2D65" w14:textId="77777777" w:rsidR="007A22C0" w:rsidRDefault="007A22C0" w:rsidP="007A22C0">
      <w:pPr>
        <w:pStyle w:val="CMD"/>
      </w:pPr>
      <w:r>
        <w:t xml:space="preserve">    error = None</w:t>
      </w:r>
    </w:p>
    <w:p w14:paraId="16006C3D" w14:textId="77777777" w:rsidR="007A22C0" w:rsidRDefault="007A22C0" w:rsidP="007A22C0">
      <w:pPr>
        <w:pStyle w:val="CMD"/>
      </w:pPr>
      <w:r>
        <w:t xml:space="preserve">    if request.method == 'POST':</w:t>
      </w:r>
    </w:p>
    <w:p w14:paraId="29450D0B" w14:textId="77777777" w:rsidR="007A22C0" w:rsidRDefault="007A22C0" w:rsidP="007A22C0">
      <w:pPr>
        <w:pStyle w:val="CMD"/>
      </w:pPr>
      <w:r>
        <w:t xml:space="preserve">        if verify_plain(request.form['username'], request.form['password']):</w:t>
      </w:r>
    </w:p>
    <w:p w14:paraId="59123144" w14:textId="77777777" w:rsidR="007A22C0" w:rsidRDefault="007A22C0" w:rsidP="007A22C0">
      <w:pPr>
        <w:pStyle w:val="CMD"/>
      </w:pPr>
      <w:r>
        <w:lastRenderedPageBreak/>
        <w:t xml:space="preserve">            error = </w:t>
      </w:r>
      <w:r w:rsidRPr="002012CC">
        <w:rPr>
          <w:highlight w:val="yellow"/>
        </w:rPr>
        <w:t>'login success'</w:t>
      </w:r>
    </w:p>
    <w:p w14:paraId="29F8E87A" w14:textId="77777777" w:rsidR="007A22C0" w:rsidRDefault="007A22C0" w:rsidP="007A22C0">
      <w:pPr>
        <w:pStyle w:val="CMD"/>
      </w:pPr>
      <w:r>
        <w:t xml:space="preserve">        else:</w:t>
      </w:r>
    </w:p>
    <w:p w14:paraId="4CFB63F1" w14:textId="77777777" w:rsidR="007A22C0" w:rsidRDefault="007A22C0" w:rsidP="007A22C0">
      <w:pPr>
        <w:pStyle w:val="CMD"/>
      </w:pPr>
      <w:r>
        <w:t xml:space="preserve">            error = </w:t>
      </w:r>
      <w:r w:rsidRPr="002012CC">
        <w:rPr>
          <w:highlight w:val="yellow"/>
        </w:rPr>
        <w:t>'Invalid username/password'</w:t>
      </w:r>
    </w:p>
    <w:p w14:paraId="6335E34C" w14:textId="77777777" w:rsidR="007A22C0" w:rsidRDefault="007A22C0" w:rsidP="007A22C0">
      <w:pPr>
        <w:pStyle w:val="CMD"/>
      </w:pPr>
      <w:r>
        <w:t xml:space="preserve">    else:</w:t>
      </w:r>
    </w:p>
    <w:p w14:paraId="255DD724" w14:textId="77777777" w:rsidR="007A22C0" w:rsidRDefault="007A22C0" w:rsidP="007A22C0">
      <w:pPr>
        <w:pStyle w:val="CMD"/>
      </w:pPr>
      <w:r>
        <w:t xml:space="preserve">        error = 'Invalid Method'</w:t>
      </w:r>
    </w:p>
    <w:p w14:paraId="6F7C8686" w14:textId="1C135593" w:rsidR="007A22C0" w:rsidRDefault="007A22C0" w:rsidP="007A22C0">
      <w:pPr>
        <w:pStyle w:val="CMD"/>
      </w:pPr>
      <w:r>
        <w:t xml:space="preserve">    return error</w:t>
      </w:r>
    </w:p>
    <w:p w14:paraId="6945EC11" w14:textId="064901EC" w:rsidR="00B71FFA" w:rsidRDefault="007A22C0" w:rsidP="00B71FFA">
      <w:pPr>
        <w:pStyle w:val="Heading3"/>
      </w:pPr>
      <w:r>
        <w:t>Run the server</w:t>
      </w:r>
      <w:r w:rsidR="008833C8">
        <w:t xml:space="preserve"> and test it</w:t>
      </w:r>
      <w:r>
        <w:t>.</w:t>
      </w:r>
    </w:p>
    <w:p w14:paraId="107FC617" w14:textId="0295B162" w:rsidR="007A22C0" w:rsidRDefault="00344B14" w:rsidP="007A22C0">
      <w:pPr>
        <w:pStyle w:val="SubStepAlpha"/>
      </w:pPr>
      <w:r>
        <w:t>Add back</w:t>
      </w:r>
      <w:r w:rsidR="00250882">
        <w:t xml:space="preserve"> the</w:t>
      </w:r>
      <w:r w:rsidR="00733BA5">
        <w:t xml:space="preserve"> server configuration</w:t>
      </w:r>
      <w:r w:rsidR="00250882">
        <w:t xml:space="preserve"> code </w:t>
      </w:r>
      <w:r>
        <w:t>you deleted earlier</w:t>
      </w:r>
      <w:r w:rsidR="00250882">
        <w:t>.</w:t>
      </w:r>
    </w:p>
    <w:p w14:paraId="1BAC78A3" w14:textId="77777777" w:rsidR="007A22C0" w:rsidRPr="007A22C0" w:rsidRDefault="007A22C0" w:rsidP="007A22C0">
      <w:pPr>
        <w:pStyle w:val="CMD"/>
      </w:pPr>
      <w:r w:rsidRPr="007A22C0">
        <w:t>if __name__ == '__main__':</w:t>
      </w:r>
    </w:p>
    <w:p w14:paraId="429CD769" w14:textId="77777777" w:rsidR="007A22C0" w:rsidRPr="007A22C0" w:rsidRDefault="007A22C0" w:rsidP="007A22C0">
      <w:pPr>
        <w:pStyle w:val="CMD"/>
      </w:pPr>
      <w:r w:rsidRPr="007A22C0">
        <w:t xml:space="preserve">    app.run(host='0.0.0.0', port=5000, ssl_context='adhoc')</w:t>
      </w:r>
    </w:p>
    <w:p w14:paraId="33504AD2" w14:textId="62E19869" w:rsidR="007A22C0" w:rsidRDefault="00BF3DDA" w:rsidP="007A22C0">
      <w:pPr>
        <w:pStyle w:val="SubStepAlpha"/>
      </w:pPr>
      <w:r>
        <w:t>Save and r</w:t>
      </w:r>
      <w:r w:rsidR="007A22C0">
        <w:t>un the script to start the updated web service.</w:t>
      </w:r>
    </w:p>
    <w:p w14:paraId="0409B0BC" w14:textId="77777777" w:rsidR="007A22C0" w:rsidRDefault="007A22C0" w:rsidP="007A22C0">
      <w:pPr>
        <w:pStyle w:val="CMD"/>
      </w:pPr>
      <w:r>
        <w:t xml:space="preserve">devasc@labvm:~/labs/devnet-src/security$ </w:t>
      </w:r>
      <w:r w:rsidRPr="007A22C0">
        <w:rPr>
          <w:b/>
          <w:bCs/>
        </w:rPr>
        <w:t>nohup python3 password-evolution.py &amp;</w:t>
      </w:r>
    </w:p>
    <w:p w14:paraId="02CDE056" w14:textId="77777777" w:rsidR="007A22C0" w:rsidRDefault="007A22C0" w:rsidP="007A22C0">
      <w:pPr>
        <w:pStyle w:val="CMDOutput"/>
      </w:pPr>
      <w:r>
        <w:t>[1] 27826</w:t>
      </w:r>
    </w:p>
    <w:p w14:paraId="22B6031B" w14:textId="2F23F406" w:rsidR="007A22C0" w:rsidRDefault="007A22C0" w:rsidP="007A22C0">
      <w:pPr>
        <w:pStyle w:val="CMDOutput"/>
      </w:pPr>
      <w:r>
        <w:t>devasc@labvm:~/labs/devnet-src/security$ nohup: ignoring input and appending output to 'nohup.out'</w:t>
      </w:r>
    </w:p>
    <w:p w14:paraId="34CF3B7E" w14:textId="1C6CA9C1" w:rsidR="007A22C0" w:rsidRDefault="007A22C0" w:rsidP="007A22C0">
      <w:pPr>
        <w:pStyle w:val="SubStepAlpha"/>
      </w:pPr>
      <w:r>
        <w:t>Use the</w:t>
      </w:r>
      <w:r w:rsidR="001803F5">
        <w:t xml:space="preserve"> following</w:t>
      </w:r>
      <w:r>
        <w:t xml:space="preserve"> curl command</w:t>
      </w:r>
      <w:r w:rsidR="001803F5">
        <w:t>s</w:t>
      </w:r>
      <w:r>
        <w:t xml:space="preserve"> to create</w:t>
      </w:r>
      <w:r w:rsidR="00D30152">
        <w:t xml:space="preserve"> (signup)</w:t>
      </w:r>
      <w:r>
        <w:t xml:space="preserve"> </w:t>
      </w:r>
      <w:r w:rsidR="00D30152">
        <w:t xml:space="preserve">two </w:t>
      </w:r>
      <w:r>
        <w:t>user account</w:t>
      </w:r>
      <w:r w:rsidR="00D30152">
        <w:t xml:space="preserve">s, </w:t>
      </w:r>
      <w:r w:rsidR="00D30152" w:rsidRPr="002012CC">
        <w:rPr>
          <w:b/>
          <w:bCs/>
        </w:rPr>
        <w:t>alice</w:t>
      </w:r>
      <w:r w:rsidR="00D30152">
        <w:t xml:space="preserve"> and </w:t>
      </w:r>
      <w:r w:rsidR="00D30152" w:rsidRPr="002012CC">
        <w:rPr>
          <w:b/>
          <w:bCs/>
        </w:rPr>
        <w:t>bob</w:t>
      </w:r>
      <w:r w:rsidR="00D30152">
        <w:t>,</w:t>
      </w:r>
      <w:r>
        <w:t xml:space="preserve"> and send a POST to the web service</w:t>
      </w:r>
      <w:r w:rsidR="00EF1E09">
        <w:t xml:space="preserve">. </w:t>
      </w:r>
      <w:r w:rsidR="00501406">
        <w:t xml:space="preserve">Each command includes the username, password, and the </w:t>
      </w:r>
      <w:r w:rsidR="00AA7828">
        <w:t>signup function being called that stores this information including the password as plaintext.</w:t>
      </w:r>
      <w:r w:rsidR="00641BBF">
        <w:t xml:space="preserve"> You should see the "signup success" message from the </w:t>
      </w:r>
      <w:r w:rsidR="00641BBF" w:rsidRPr="002012CC">
        <w:rPr>
          <w:b/>
          <w:bCs/>
        </w:rPr>
        <w:t>return</w:t>
      </w:r>
      <w:r w:rsidR="00641BBF">
        <w:t xml:space="preserve"> command</w:t>
      </w:r>
      <w:r w:rsidR="00840549">
        <w:t xml:space="preserve"> that you included in the previous step.</w:t>
      </w:r>
    </w:p>
    <w:p w14:paraId="480BF60C" w14:textId="5F8FFA45" w:rsidR="00191809" w:rsidRDefault="00191809" w:rsidP="002012CC">
      <w:pPr>
        <w:pStyle w:val="BodyTextL50"/>
      </w:pPr>
      <w:r w:rsidRPr="002012CC">
        <w:rPr>
          <w:b/>
          <w:bCs/>
        </w:rPr>
        <w:t>Note</w:t>
      </w:r>
      <w:r>
        <w:t xml:space="preserve">: After each command, press </w:t>
      </w:r>
      <w:r w:rsidRPr="002012CC">
        <w:rPr>
          <w:b/>
          <w:bCs/>
        </w:rPr>
        <w:t>Enter</w:t>
      </w:r>
      <w:r>
        <w:t xml:space="preserve"> to </w:t>
      </w:r>
      <w:r w:rsidR="003323F9">
        <w:t>get a command prompt on a new line.</w:t>
      </w:r>
    </w:p>
    <w:p w14:paraId="41A539CB" w14:textId="77777777" w:rsidR="00D30152" w:rsidRPr="002012CC" w:rsidRDefault="00D30152" w:rsidP="00D30152">
      <w:pPr>
        <w:pStyle w:val="CMD"/>
        <w:rPr>
          <w:b/>
          <w:bCs/>
        </w:rPr>
      </w:pPr>
      <w:r w:rsidRPr="00D30152">
        <w:t xml:space="preserve">devasc@labvm:~/labs/devnet-src/security$ </w:t>
      </w:r>
      <w:r w:rsidRPr="002012CC">
        <w:rPr>
          <w:b/>
          <w:bCs/>
        </w:rPr>
        <w:t xml:space="preserve">curl -k -X POST -F </w:t>
      </w:r>
      <w:r w:rsidRPr="002012CC">
        <w:rPr>
          <w:b/>
          <w:bCs/>
          <w:highlight w:val="yellow"/>
        </w:rPr>
        <w:t>'username=alice'</w:t>
      </w:r>
      <w:r w:rsidRPr="002012CC">
        <w:rPr>
          <w:b/>
          <w:bCs/>
        </w:rPr>
        <w:t xml:space="preserve"> -F </w:t>
      </w:r>
      <w:r w:rsidRPr="002012CC">
        <w:rPr>
          <w:b/>
          <w:bCs/>
          <w:highlight w:val="yellow"/>
        </w:rPr>
        <w:t>'password=myalicepassword'</w:t>
      </w:r>
      <w:r w:rsidRPr="002012CC">
        <w:rPr>
          <w:b/>
          <w:bCs/>
        </w:rPr>
        <w:t>  'https://0.0.0.0:5000/</w:t>
      </w:r>
      <w:r w:rsidRPr="002012CC">
        <w:rPr>
          <w:b/>
          <w:bCs/>
          <w:highlight w:val="yellow"/>
        </w:rPr>
        <w:t>signup/v1'</w:t>
      </w:r>
    </w:p>
    <w:p w14:paraId="7AA7054C" w14:textId="1A37FD41" w:rsidR="00D30152" w:rsidRDefault="00D30152" w:rsidP="00D30152">
      <w:pPr>
        <w:pStyle w:val="CMD"/>
      </w:pPr>
      <w:r w:rsidRPr="002012CC">
        <w:rPr>
          <w:highlight w:val="yellow"/>
        </w:rPr>
        <w:t>signup success</w:t>
      </w:r>
      <w:r w:rsidRPr="00D30152">
        <w:t>devasc@labvm:~/labs/devnet-src/security$</w:t>
      </w:r>
    </w:p>
    <w:p w14:paraId="70FB5EBB" w14:textId="77777777" w:rsidR="00962719" w:rsidRPr="00D30152" w:rsidRDefault="00962719" w:rsidP="00D30152">
      <w:pPr>
        <w:pStyle w:val="CMD"/>
      </w:pPr>
    </w:p>
    <w:p w14:paraId="74832BAB" w14:textId="77777777" w:rsidR="00D30152" w:rsidRPr="00D30152" w:rsidRDefault="00D30152" w:rsidP="00D30152">
      <w:pPr>
        <w:pStyle w:val="CMD"/>
      </w:pPr>
      <w:r w:rsidRPr="00D30152">
        <w:t xml:space="preserve">devasc@labvm:~/labs/devnet-src/security$ </w:t>
      </w:r>
      <w:r w:rsidRPr="002012CC">
        <w:rPr>
          <w:b/>
          <w:bCs/>
        </w:rPr>
        <w:t xml:space="preserve">curl -k -X POST -F </w:t>
      </w:r>
      <w:r w:rsidRPr="002012CC">
        <w:rPr>
          <w:b/>
          <w:bCs/>
          <w:highlight w:val="yellow"/>
        </w:rPr>
        <w:t>'username=bob'</w:t>
      </w:r>
      <w:r w:rsidRPr="002012CC">
        <w:rPr>
          <w:b/>
          <w:bCs/>
        </w:rPr>
        <w:t xml:space="preserve"> -F </w:t>
      </w:r>
      <w:r w:rsidRPr="002012CC">
        <w:rPr>
          <w:b/>
          <w:bCs/>
          <w:highlight w:val="yellow"/>
        </w:rPr>
        <w:t>'password=passwordforbob'</w:t>
      </w:r>
      <w:r w:rsidRPr="002012CC">
        <w:rPr>
          <w:b/>
          <w:bCs/>
        </w:rPr>
        <w:t>  'https://0.0.0.0:5000/</w:t>
      </w:r>
      <w:r w:rsidRPr="002012CC">
        <w:rPr>
          <w:b/>
          <w:bCs/>
          <w:highlight w:val="yellow"/>
        </w:rPr>
        <w:t>signup/v1'</w:t>
      </w:r>
    </w:p>
    <w:p w14:paraId="672F3116" w14:textId="766E2E02" w:rsidR="00D30152" w:rsidRDefault="00D30152" w:rsidP="00D30152">
      <w:pPr>
        <w:pStyle w:val="CMD"/>
      </w:pPr>
      <w:r w:rsidRPr="002012CC">
        <w:rPr>
          <w:highlight w:val="yellow"/>
        </w:rPr>
        <w:t>signup success</w:t>
      </w:r>
      <w:r w:rsidRPr="00D30152">
        <w:t>devasc@labvm:~/labs/devnet-src/security$</w:t>
      </w:r>
    </w:p>
    <w:p w14:paraId="3C039860" w14:textId="70F96B58" w:rsidR="003323F9" w:rsidRPr="00D30152" w:rsidRDefault="003323F9" w:rsidP="00D30152">
      <w:pPr>
        <w:pStyle w:val="CMD"/>
      </w:pPr>
      <w:r w:rsidRPr="00D30152">
        <w:t>devasc@labvm:~/labs/devnet-src/security$</w:t>
      </w:r>
    </w:p>
    <w:p w14:paraId="37C14CDA" w14:textId="770D1F14" w:rsidR="007A22C0" w:rsidRDefault="003323F9" w:rsidP="002012CC">
      <w:pPr>
        <w:pStyle w:val="Heading3"/>
      </w:pPr>
      <w:r>
        <w:t>Verify your new users can login</w:t>
      </w:r>
      <w:r w:rsidR="007A22C0">
        <w:t>.</w:t>
      </w:r>
    </w:p>
    <w:p w14:paraId="600BD69D" w14:textId="2BCA33AE" w:rsidR="00001A2F" w:rsidRDefault="00001A2F" w:rsidP="007A22C0">
      <w:pPr>
        <w:pStyle w:val="SubStepAlpha"/>
      </w:pPr>
      <w:r>
        <w:t>Use the following curl command</w:t>
      </w:r>
      <w:r w:rsidR="005B0F1C">
        <w:t>s</w:t>
      </w:r>
      <w:r>
        <w:t xml:space="preserve"> to verify th</w:t>
      </w:r>
      <w:r w:rsidR="00CA6A6B">
        <w:t xml:space="preserve">at </w:t>
      </w:r>
      <w:r w:rsidR="008655AB">
        <w:t>both users</w:t>
      </w:r>
      <w:r w:rsidR="00CA6A6B">
        <w:t xml:space="preserve"> can login</w:t>
      </w:r>
      <w:r w:rsidR="008655AB">
        <w:t xml:space="preserve"> with </w:t>
      </w:r>
      <w:r>
        <w:t>the</w:t>
      </w:r>
      <w:r w:rsidR="008655AB">
        <w:t>ir</w:t>
      </w:r>
      <w:r>
        <w:t xml:space="preserve"> </w:t>
      </w:r>
      <w:r w:rsidR="008655AB">
        <w:t>passwords</w:t>
      </w:r>
      <w:r w:rsidR="00CA6A6B">
        <w:t xml:space="preserve"> that are stored in plaintext</w:t>
      </w:r>
      <w:r w:rsidR="00641BBF">
        <w:t>.</w:t>
      </w:r>
    </w:p>
    <w:p w14:paraId="48DB3A5F" w14:textId="19D87C70" w:rsidR="008655AB" w:rsidRPr="002012CC" w:rsidRDefault="008655AB" w:rsidP="008655AB">
      <w:pPr>
        <w:pStyle w:val="CMD"/>
        <w:rPr>
          <w:b/>
          <w:bCs/>
        </w:rPr>
      </w:pPr>
      <w:r w:rsidRPr="008655AB">
        <w:t xml:space="preserve">devasc@labvm:~/labs/devnet-src/security$ </w:t>
      </w:r>
      <w:r w:rsidRPr="002012CC">
        <w:rPr>
          <w:b/>
          <w:bCs/>
        </w:rPr>
        <w:t>curl -k -X POST -F 'username=alice' -F 'password=myalicepassword' 'https://0.0.0.0:5000/</w:t>
      </w:r>
      <w:r w:rsidRPr="002012CC">
        <w:rPr>
          <w:b/>
          <w:bCs/>
          <w:highlight w:val="yellow"/>
        </w:rPr>
        <w:t>login/v1'</w:t>
      </w:r>
    </w:p>
    <w:p w14:paraId="1D5B2C19" w14:textId="15E6BE43" w:rsidR="008655AB" w:rsidRPr="008655AB" w:rsidRDefault="008655AB" w:rsidP="008655AB">
      <w:pPr>
        <w:pStyle w:val="CMD"/>
      </w:pPr>
      <w:r w:rsidRPr="002012CC">
        <w:rPr>
          <w:highlight w:val="yellow"/>
        </w:rPr>
        <w:t>login success</w:t>
      </w:r>
      <w:r w:rsidRPr="008655AB">
        <w:t>devasc@labvm:~/labs/devnet-src/security$</w:t>
      </w:r>
    </w:p>
    <w:p w14:paraId="4DB78FE6" w14:textId="0AE862B3" w:rsidR="008655AB" w:rsidRDefault="008655AB" w:rsidP="008655AB">
      <w:pPr>
        <w:pStyle w:val="CMD"/>
      </w:pPr>
      <w:r w:rsidRPr="008655AB">
        <w:t>devasc@labvm:~/labs/devnet-src/security$</w:t>
      </w:r>
    </w:p>
    <w:p w14:paraId="101F254D" w14:textId="77777777" w:rsidR="00962719" w:rsidRPr="008655AB" w:rsidRDefault="00962719" w:rsidP="008655AB">
      <w:pPr>
        <w:pStyle w:val="CMD"/>
      </w:pPr>
    </w:p>
    <w:p w14:paraId="16185C13" w14:textId="77872E7B" w:rsidR="008655AB" w:rsidRPr="002012CC" w:rsidRDefault="008655AB" w:rsidP="008655AB">
      <w:pPr>
        <w:pStyle w:val="CMD"/>
        <w:rPr>
          <w:b/>
          <w:bCs/>
        </w:rPr>
      </w:pPr>
      <w:r w:rsidRPr="008655AB">
        <w:t xml:space="preserve">devasc@labvm:~/labs/devnet-src/security$ </w:t>
      </w:r>
      <w:r w:rsidRPr="002012CC">
        <w:rPr>
          <w:b/>
          <w:bCs/>
        </w:rPr>
        <w:t>curl -k -X POST -F 'username=bob' -F 'password=passwordforbob'</w:t>
      </w:r>
      <w:r w:rsidR="00962719">
        <w:rPr>
          <w:b/>
          <w:bCs/>
        </w:rPr>
        <w:t xml:space="preserve"> </w:t>
      </w:r>
      <w:r w:rsidRPr="002012CC">
        <w:rPr>
          <w:b/>
          <w:bCs/>
        </w:rPr>
        <w:t>'https://0.0.0.0:5000/</w:t>
      </w:r>
      <w:r w:rsidRPr="002012CC">
        <w:rPr>
          <w:b/>
          <w:bCs/>
          <w:highlight w:val="yellow"/>
        </w:rPr>
        <w:t>login/v1'</w:t>
      </w:r>
    </w:p>
    <w:p w14:paraId="65FBDAF8" w14:textId="501DC829" w:rsidR="007A22C0" w:rsidRDefault="008655AB" w:rsidP="00962719">
      <w:pPr>
        <w:pStyle w:val="CMD"/>
      </w:pPr>
      <w:r w:rsidRPr="002012CC">
        <w:rPr>
          <w:highlight w:val="yellow"/>
        </w:rPr>
        <w:t>login success</w:t>
      </w:r>
      <w:r w:rsidRPr="008655AB">
        <w:t>devasc@labvm:~/labs/devnet-src/security$</w:t>
      </w:r>
    </w:p>
    <w:p w14:paraId="1534BC2F" w14:textId="54E4F185" w:rsidR="00EF29F0" w:rsidRDefault="00EF29F0" w:rsidP="00EF29F0">
      <w:pPr>
        <w:pStyle w:val="SubStepAlpha"/>
      </w:pPr>
      <w:r>
        <w:t>Terminate the server.</w:t>
      </w:r>
    </w:p>
    <w:p w14:paraId="4F63FC14" w14:textId="77777777" w:rsidR="00EF29F0" w:rsidRPr="002012CC" w:rsidRDefault="00EF29F0" w:rsidP="00EF29F0">
      <w:pPr>
        <w:pStyle w:val="CMD"/>
        <w:rPr>
          <w:b/>
          <w:bCs/>
        </w:rPr>
      </w:pPr>
      <w:r>
        <w:t xml:space="preserve">login successdevasc@labvm:~/labs/devnet-src/security$ </w:t>
      </w:r>
      <w:r w:rsidRPr="002012CC">
        <w:rPr>
          <w:b/>
          <w:bCs/>
        </w:rPr>
        <w:t>pkill -f password-evolution.py</w:t>
      </w:r>
    </w:p>
    <w:p w14:paraId="49CA6FE5" w14:textId="77777777" w:rsidR="00EF29F0" w:rsidRDefault="00EF29F0" w:rsidP="00EF29F0">
      <w:pPr>
        <w:pStyle w:val="CMDOutput"/>
      </w:pPr>
      <w:r>
        <w:t xml:space="preserve">[1]+  </w:t>
      </w:r>
      <w:r w:rsidRPr="00586CB8">
        <w:rPr>
          <w:highlight w:val="yellow"/>
        </w:rPr>
        <w:t>Terminated</w:t>
      </w:r>
      <w:r>
        <w:t xml:space="preserve">              nohup python3 password-evolution.py</w:t>
      </w:r>
    </w:p>
    <w:p w14:paraId="6E126915" w14:textId="6D661D25" w:rsidR="00EF29F0" w:rsidRDefault="00EF29F0" w:rsidP="00EF29F0">
      <w:pPr>
        <w:pStyle w:val="CMD"/>
      </w:pPr>
      <w:r>
        <w:lastRenderedPageBreak/>
        <w:t>devasc@labvm:~/labs/devnet-src/security$</w:t>
      </w:r>
    </w:p>
    <w:p w14:paraId="65E74445" w14:textId="41F175AC" w:rsidR="00F34D3C" w:rsidRDefault="00F34D3C" w:rsidP="00F34D3C">
      <w:pPr>
        <w:pStyle w:val="Heading3"/>
      </w:pPr>
      <w:r>
        <w:t>Verify the contents of test.db.</w:t>
      </w:r>
    </w:p>
    <w:p w14:paraId="45933678" w14:textId="57002F27" w:rsidR="00776E01" w:rsidRDefault="00776E01" w:rsidP="002012CC">
      <w:pPr>
        <w:pStyle w:val="BodyTextL25"/>
      </w:pPr>
      <w:r>
        <w:t xml:space="preserve">You may have noticed that SQLite created a </w:t>
      </w:r>
      <w:r w:rsidRPr="002012CC">
        <w:rPr>
          <w:b/>
          <w:bCs/>
        </w:rPr>
        <w:t>test.db</w:t>
      </w:r>
      <w:r>
        <w:t xml:space="preserve"> file in your </w:t>
      </w:r>
      <w:r w:rsidRPr="002012CC">
        <w:rPr>
          <w:b/>
          <w:bCs/>
        </w:rPr>
        <w:t>/security</w:t>
      </w:r>
      <w:r>
        <w:t xml:space="preserve"> folder. You </w:t>
      </w:r>
      <w:r w:rsidR="00F139E6">
        <w:t xml:space="preserve">can </w:t>
      </w:r>
      <w:r w:rsidR="00F139E6" w:rsidRPr="002012CC">
        <w:rPr>
          <w:b/>
          <w:bCs/>
        </w:rPr>
        <w:t>cat</w:t>
      </w:r>
      <w:r w:rsidR="00F139E6">
        <w:t xml:space="preserve"> this file and see the username and passwords for </w:t>
      </w:r>
      <w:r w:rsidR="00F139E6" w:rsidRPr="002012CC">
        <w:rPr>
          <w:b/>
          <w:bCs/>
        </w:rPr>
        <w:t>alice</w:t>
      </w:r>
      <w:r w:rsidR="00F139E6">
        <w:t xml:space="preserve"> and </w:t>
      </w:r>
      <w:r w:rsidR="00F139E6" w:rsidRPr="002012CC">
        <w:rPr>
          <w:b/>
          <w:bCs/>
        </w:rPr>
        <w:t>bob</w:t>
      </w:r>
      <w:r w:rsidR="00F139E6">
        <w:t>. However, in this step you will use an appli</w:t>
      </w:r>
      <w:r w:rsidR="00F825CD">
        <w:t>cation for viewing SQLite database files</w:t>
      </w:r>
      <w:r>
        <w:t xml:space="preserve">. </w:t>
      </w:r>
    </w:p>
    <w:p w14:paraId="08EA0447" w14:textId="77E14460" w:rsidR="00F34D3C" w:rsidRDefault="00F34D3C" w:rsidP="00F34D3C">
      <w:pPr>
        <w:pStyle w:val="SubStepAlpha"/>
      </w:pPr>
      <w:r>
        <w:t xml:space="preserve">Open the </w:t>
      </w:r>
      <w:r w:rsidR="00F47DCB" w:rsidRPr="002012CC">
        <w:rPr>
          <w:b/>
          <w:bCs/>
        </w:rPr>
        <w:t>DB Browser for SQLite</w:t>
      </w:r>
      <w:r w:rsidR="00F47DCB">
        <w:t xml:space="preserve"> </w:t>
      </w:r>
      <w:r>
        <w:t>application</w:t>
      </w:r>
    </w:p>
    <w:p w14:paraId="7432EC22" w14:textId="1DFCB17E" w:rsidR="00F34D3C" w:rsidRDefault="00F34D3C" w:rsidP="002012CC">
      <w:pPr>
        <w:pStyle w:val="Bulletlevel2"/>
      </w:pPr>
      <w:r>
        <w:t xml:space="preserve">Select the </w:t>
      </w:r>
      <w:r w:rsidRPr="002012CC">
        <w:rPr>
          <w:b/>
          <w:bCs/>
        </w:rPr>
        <w:t>menu</w:t>
      </w:r>
      <w:r>
        <w:t xml:space="preserve"> icon on the lower-left of the VM.</w:t>
      </w:r>
    </w:p>
    <w:p w14:paraId="0231FBE1" w14:textId="58FC7B80" w:rsidR="00F34D3C" w:rsidRDefault="00F34D3C" w:rsidP="002012CC">
      <w:pPr>
        <w:pStyle w:val="Bulletlevel2"/>
      </w:pPr>
      <w:r>
        <w:t xml:space="preserve">Select: Applications &gt; </w:t>
      </w:r>
      <w:r w:rsidRPr="002012CC">
        <w:rPr>
          <w:b/>
          <w:bCs/>
        </w:rPr>
        <w:t>All</w:t>
      </w:r>
    </w:p>
    <w:p w14:paraId="0E5A6E10" w14:textId="2EAD78B0" w:rsidR="00B3267E" w:rsidRDefault="00F34D3C" w:rsidP="002012CC">
      <w:pPr>
        <w:pStyle w:val="Bulletlevel2"/>
      </w:pPr>
      <w:r>
        <w:t>Select :</w:t>
      </w:r>
      <w:r w:rsidRPr="002012CC">
        <w:rPr>
          <w:b/>
          <w:bCs/>
        </w:rPr>
        <w:t>DB Browser for SQLite</w:t>
      </w:r>
    </w:p>
    <w:p w14:paraId="26321536" w14:textId="083A8D64" w:rsidR="00B3267E" w:rsidRDefault="00B3267E" w:rsidP="00B3267E">
      <w:pPr>
        <w:pStyle w:val="SubStepAlpha"/>
      </w:pPr>
      <w:r>
        <w:t xml:space="preserve">After the </w:t>
      </w:r>
      <w:r w:rsidRPr="002012CC">
        <w:rPr>
          <w:b/>
          <w:bCs/>
        </w:rPr>
        <w:t>DB Browser for SQ</w:t>
      </w:r>
      <w:r w:rsidR="00B05A0B">
        <w:rPr>
          <w:b/>
          <w:bCs/>
        </w:rPr>
        <w:t>L</w:t>
      </w:r>
      <w:r w:rsidR="00B46BBA">
        <w:rPr>
          <w:b/>
          <w:bCs/>
        </w:rPr>
        <w:t>i</w:t>
      </w:r>
      <w:r w:rsidRPr="002012CC">
        <w:rPr>
          <w:b/>
          <w:bCs/>
        </w:rPr>
        <w:t>te</w:t>
      </w:r>
      <w:r>
        <w:t xml:space="preserve"> </w:t>
      </w:r>
      <w:r w:rsidR="00BF3DDA">
        <w:t xml:space="preserve">is </w:t>
      </w:r>
      <w:r>
        <w:t xml:space="preserve">running, open the </w:t>
      </w:r>
      <w:r w:rsidRPr="002012CC">
        <w:rPr>
          <w:b/>
          <w:bCs/>
        </w:rPr>
        <w:t>test.db</w:t>
      </w:r>
      <w:r>
        <w:t xml:space="preserve"> file:</w:t>
      </w:r>
    </w:p>
    <w:p w14:paraId="515D8DC2" w14:textId="5A85D892" w:rsidR="00B3267E" w:rsidRPr="002012CC" w:rsidRDefault="00B3267E" w:rsidP="002012CC">
      <w:pPr>
        <w:pStyle w:val="Bulletlevel2"/>
      </w:pPr>
      <w:r>
        <w:t xml:space="preserve">Select: </w:t>
      </w:r>
      <w:r w:rsidRPr="002012CC">
        <w:rPr>
          <w:b/>
          <w:bCs/>
        </w:rPr>
        <w:t>File &gt; Open database…</w:t>
      </w:r>
    </w:p>
    <w:p w14:paraId="0EEAEB1D" w14:textId="77777777" w:rsidR="00BF3DDA" w:rsidRDefault="00B3267E" w:rsidP="002012CC">
      <w:pPr>
        <w:pStyle w:val="Bulletlevel2"/>
      </w:pPr>
      <w:r>
        <w:t xml:space="preserve">Navigate </w:t>
      </w:r>
      <w:r w:rsidR="00137037">
        <w:t xml:space="preserve">to the </w:t>
      </w:r>
      <w:r w:rsidR="00137037" w:rsidRPr="002012CC">
        <w:rPr>
          <w:b/>
          <w:bCs/>
        </w:rPr>
        <w:t>labs/devnet-src/security</w:t>
      </w:r>
      <w:r w:rsidR="00137037">
        <w:t xml:space="preserve"> directory</w:t>
      </w:r>
      <w:r>
        <w:t xml:space="preserve"> and select </w:t>
      </w:r>
      <w:r w:rsidRPr="002012CC">
        <w:rPr>
          <w:b/>
          <w:bCs/>
        </w:rPr>
        <w:t>test.db</w:t>
      </w:r>
      <w:r w:rsidR="00527A7C">
        <w:t xml:space="preserve">. </w:t>
      </w:r>
    </w:p>
    <w:p w14:paraId="06CCEDE8" w14:textId="5A80813D" w:rsidR="0049647F" w:rsidRDefault="00BF3DDA" w:rsidP="002012CC">
      <w:pPr>
        <w:pStyle w:val="Bulletlevel2"/>
      </w:pPr>
      <w:r>
        <w:t>C</w:t>
      </w:r>
      <w:r w:rsidR="00B3267E">
        <w:t xml:space="preserve">lick </w:t>
      </w:r>
      <w:r w:rsidR="00B3267E" w:rsidRPr="002012CC">
        <w:rPr>
          <w:b/>
          <w:bCs/>
        </w:rPr>
        <w:t>Open</w:t>
      </w:r>
      <w:r w:rsidR="00527A7C">
        <w:t>.</w:t>
      </w:r>
    </w:p>
    <w:p w14:paraId="3FF053AA" w14:textId="77777777" w:rsidR="00BF3DDA" w:rsidRDefault="00527A7C" w:rsidP="0049647F">
      <w:pPr>
        <w:pStyle w:val="SubStepAlpha"/>
      </w:pPr>
      <w:r>
        <w:t>In the</w:t>
      </w:r>
      <w:r w:rsidR="00D32855">
        <w:t xml:space="preserve"> </w:t>
      </w:r>
      <w:r w:rsidR="00D32855" w:rsidRPr="002012CC">
        <w:rPr>
          <w:b/>
          <w:bCs/>
        </w:rPr>
        <w:t>Database Structure</w:t>
      </w:r>
      <w:r>
        <w:t xml:space="preserve"> tab, </w:t>
      </w:r>
      <w:r w:rsidR="001A2057">
        <w:t>notice the USER_PLAIN table that coincides</w:t>
      </w:r>
      <w:r w:rsidR="00D32855">
        <w:t xml:space="preserve"> with the code you </w:t>
      </w:r>
      <w:r w:rsidR="001A2057">
        <w:t>created</w:t>
      </w:r>
      <w:r w:rsidR="00D32855">
        <w:t xml:space="preserve"> earlier</w:t>
      </w:r>
      <w:r w:rsidR="001A2057">
        <w:t>.</w:t>
      </w:r>
      <w:r w:rsidR="0044743E">
        <w:t xml:space="preserve"> </w:t>
      </w:r>
    </w:p>
    <w:p w14:paraId="52286398" w14:textId="4F77BF3C" w:rsidR="0049647F" w:rsidRDefault="00BF3DDA" w:rsidP="0049647F">
      <w:pPr>
        <w:pStyle w:val="SubStepAlpha"/>
      </w:pPr>
      <w:r>
        <w:t>E</w:t>
      </w:r>
      <w:r w:rsidR="0044743E">
        <w:t>xpand the table to see the two fields: USERNAME and PASSWORD.</w:t>
      </w:r>
    </w:p>
    <w:p w14:paraId="4C9864EF" w14:textId="44A78526" w:rsidR="00B4123E" w:rsidRDefault="00C9511F" w:rsidP="0049647F">
      <w:pPr>
        <w:pStyle w:val="SubStepAlpha"/>
      </w:pPr>
      <w:r>
        <w:t xml:space="preserve">Select the </w:t>
      </w:r>
      <w:r w:rsidRPr="002012CC">
        <w:rPr>
          <w:b/>
          <w:bCs/>
        </w:rPr>
        <w:t>Browse Data</w:t>
      </w:r>
      <w:r w:rsidR="0044743E">
        <w:t xml:space="preserve"> tab.</w:t>
      </w:r>
    </w:p>
    <w:p w14:paraId="28A30FA3" w14:textId="0C8DFC72" w:rsidR="007D7EE4" w:rsidRDefault="00322A67" w:rsidP="00BF3DDA">
      <w:pPr>
        <w:pStyle w:val="SubStepAlpha"/>
        <w:numPr>
          <w:ilvl w:val="0"/>
          <w:numId w:val="0"/>
        </w:numPr>
        <w:ind w:left="720"/>
      </w:pPr>
      <w:r>
        <w:t>The</w:t>
      </w:r>
      <w:r w:rsidR="00B4123E">
        <w:t xml:space="preserve"> </w:t>
      </w:r>
      <w:r w:rsidR="00B4123E" w:rsidRPr="002012CC">
        <w:rPr>
          <w:b/>
          <w:bCs/>
        </w:rPr>
        <w:t>Table: USER_PLAIN</w:t>
      </w:r>
      <w:r>
        <w:t xml:space="preserve"> is already selected. Here you can see</w:t>
      </w:r>
      <w:r w:rsidR="00C9511F">
        <w:t xml:space="preserve"> usernames </w:t>
      </w:r>
      <w:r w:rsidR="009F0268" w:rsidRPr="002012CC">
        <w:rPr>
          <w:b/>
          <w:bCs/>
        </w:rPr>
        <w:t>bob</w:t>
      </w:r>
      <w:r w:rsidR="009F0268">
        <w:t xml:space="preserve"> and </w:t>
      </w:r>
      <w:r w:rsidR="009F0268" w:rsidRPr="002012CC">
        <w:rPr>
          <w:b/>
          <w:bCs/>
        </w:rPr>
        <w:t>alice</w:t>
      </w:r>
      <w:r w:rsidR="009F0268">
        <w:t xml:space="preserve"> along with their passwords in plaintext</w:t>
      </w:r>
      <w:r w:rsidR="00C9511F">
        <w:t>.</w:t>
      </w:r>
    </w:p>
    <w:p w14:paraId="7A42078B" w14:textId="6ABEF51F" w:rsidR="0049647F" w:rsidRDefault="007D7EE4" w:rsidP="002012CC">
      <w:pPr>
        <w:pStyle w:val="SubStepAlpha"/>
      </w:pPr>
      <w:r>
        <w:t xml:space="preserve">Close the </w:t>
      </w:r>
      <w:r w:rsidRPr="002012CC">
        <w:rPr>
          <w:b/>
          <w:bCs/>
        </w:rPr>
        <w:t>DB Browser for SQLite</w:t>
      </w:r>
      <w:r>
        <w:t xml:space="preserve"> application.</w:t>
      </w:r>
    </w:p>
    <w:p w14:paraId="1238BB18" w14:textId="48F7584B" w:rsidR="007A22C0" w:rsidRDefault="00EF29F0" w:rsidP="00EF29F0">
      <w:pPr>
        <w:pStyle w:val="Heading2"/>
      </w:pPr>
      <w:r w:rsidRPr="00EF29F0">
        <w:t xml:space="preserve">Password </w:t>
      </w:r>
      <w:r>
        <w:t>H</w:t>
      </w:r>
      <w:r w:rsidRPr="00EF29F0">
        <w:t>ashing in Python</w:t>
      </w:r>
    </w:p>
    <w:p w14:paraId="10EA5E73" w14:textId="117FB44A" w:rsidR="007A22C0" w:rsidRDefault="00EF29F0" w:rsidP="001224B9">
      <w:pPr>
        <w:pStyle w:val="BodyText"/>
      </w:pPr>
      <w:r>
        <w:t xml:space="preserve">Instead of storing passwords in </w:t>
      </w:r>
      <w:r w:rsidR="00073137">
        <w:t>plaintext</w:t>
      </w:r>
      <w:r>
        <w:t xml:space="preserve">, you </w:t>
      </w:r>
      <w:r w:rsidR="00707405">
        <w:t>c</w:t>
      </w:r>
      <w:r>
        <w:t>an has</w:t>
      </w:r>
      <w:r w:rsidR="00707405">
        <w:t>h</w:t>
      </w:r>
      <w:r>
        <w:t xml:space="preserve"> it when it is created. When the password is hashed, it is converted into an unreadable collection of characters</w:t>
      </w:r>
      <w:r w:rsidR="00420755">
        <w:t xml:space="preserve">. This prevents anyone from converting it back to its correct, </w:t>
      </w:r>
      <w:r w:rsidR="00073137">
        <w:t>plaintext</w:t>
      </w:r>
      <w:r w:rsidR="00420755">
        <w:t xml:space="preserve"> version. Even if the database is stolen it cannot be used because the hash is not known. You will now modify the </w:t>
      </w:r>
      <w:r w:rsidR="00420755">
        <w:rPr>
          <w:b/>
          <w:bCs/>
        </w:rPr>
        <w:t>password-evolution.py</w:t>
      </w:r>
      <w:r w:rsidR="00420755">
        <w:t xml:space="preserve"> file to create a web API that can accept a web request and save a new user's password in a hashed format.</w:t>
      </w:r>
    </w:p>
    <w:p w14:paraId="5AAD53F5" w14:textId="4C9257D0" w:rsidR="00707405" w:rsidRDefault="00707405" w:rsidP="00707405">
      <w:pPr>
        <w:pStyle w:val="Heading3"/>
      </w:pPr>
      <w:r>
        <w:t>Remove the server configuration.</w:t>
      </w:r>
    </w:p>
    <w:p w14:paraId="6A2595A2" w14:textId="6B343E9E" w:rsidR="00420755" w:rsidRDefault="00420755" w:rsidP="00420755">
      <w:pPr>
        <w:pStyle w:val="SubStepAlpha"/>
      </w:pPr>
      <w:r>
        <w:t>Remove the following t</w:t>
      </w:r>
      <w:r w:rsidR="00707405">
        <w:t>wo</w:t>
      </w:r>
      <w:r>
        <w:t xml:space="preserve"> lines from the </w:t>
      </w:r>
      <w:r>
        <w:rPr>
          <w:b/>
          <w:bCs/>
        </w:rPr>
        <w:t>password-evolution.py</w:t>
      </w:r>
      <w:r>
        <w:t xml:space="preserve"> file</w:t>
      </w:r>
      <w:r w:rsidR="009A76ED">
        <w:t>. These lines will be appended again later.</w:t>
      </w:r>
    </w:p>
    <w:p w14:paraId="03984C46" w14:textId="77777777" w:rsidR="00420755" w:rsidRPr="00420755" w:rsidRDefault="00420755" w:rsidP="00420755">
      <w:pPr>
        <w:pStyle w:val="CMD"/>
      </w:pPr>
      <w:r w:rsidRPr="00420755">
        <w:t>if __name__ == '__main__':</w:t>
      </w:r>
    </w:p>
    <w:p w14:paraId="04B2BBC0" w14:textId="77777777" w:rsidR="00420755" w:rsidRPr="00420755" w:rsidRDefault="00420755" w:rsidP="00420755">
      <w:pPr>
        <w:pStyle w:val="CMD"/>
      </w:pPr>
      <w:r w:rsidRPr="00420755">
        <w:t>app.run(host='0.0.0.0', port=5000, ssl_context='adhoc')</w:t>
      </w:r>
    </w:p>
    <w:p w14:paraId="15BFB82B" w14:textId="0A846ED8" w:rsidR="00707405" w:rsidRDefault="00707405" w:rsidP="00707405">
      <w:pPr>
        <w:pStyle w:val="Heading3"/>
      </w:pPr>
      <w:r>
        <w:t>Configure the server to store credentials.</w:t>
      </w:r>
    </w:p>
    <w:p w14:paraId="05586023" w14:textId="11EAD0CE" w:rsidR="00420755" w:rsidRDefault="00707405" w:rsidP="00707405">
      <w:pPr>
        <w:pStyle w:val="SubStepAlpha"/>
      </w:pPr>
      <w:r>
        <w:t>Add the following code to the bottom of the file to</w:t>
      </w:r>
      <w:r w:rsidR="00E9671F">
        <w:t xml:space="preserve"> </w:t>
      </w:r>
      <w:r>
        <w:t>enable the server to hash the password using SHA256 hashing method</w:t>
      </w:r>
      <w:r w:rsidR="00E9671F">
        <w:t xml:space="preserve">. Notice that this code is similar to the code you included previously. This code allows a user to create ("signup") a new username and password that will be stored in the </w:t>
      </w:r>
      <w:r w:rsidR="00E9671F" w:rsidRPr="002012CC">
        <w:rPr>
          <w:b/>
          <w:bCs/>
        </w:rPr>
        <w:t>test.db</w:t>
      </w:r>
      <w:r w:rsidR="00E9671F">
        <w:t xml:space="preserve"> SQL database file. The difference is that the passwords will be stored as hash value</w:t>
      </w:r>
      <w:r w:rsidR="002E22C2">
        <w:t>s</w:t>
      </w:r>
      <w:r w:rsidR="00E9671F">
        <w:t xml:space="preserve"> instead of being </w:t>
      </w:r>
      <w:r w:rsidR="00F137F3">
        <w:t>i</w:t>
      </w:r>
      <w:r w:rsidR="00E9671F">
        <w:t>n plaintext.</w:t>
      </w:r>
      <w:r w:rsidR="00F137F3">
        <w:t xml:space="preserve"> This routine uses sha256 but does not salt the hash. You will see the implications of using a hash without salt when you view the </w:t>
      </w:r>
      <w:r w:rsidR="00F137F3" w:rsidRPr="002012CC">
        <w:rPr>
          <w:b/>
          <w:bCs/>
        </w:rPr>
        <w:t>test.db</w:t>
      </w:r>
      <w:r w:rsidR="00F137F3">
        <w:t xml:space="preserve"> database</w:t>
      </w:r>
      <w:r w:rsidR="006228C5">
        <w:t xml:space="preserve"> file.</w:t>
      </w:r>
    </w:p>
    <w:p w14:paraId="56904FAD" w14:textId="77777777" w:rsidR="00707405" w:rsidRDefault="00707405" w:rsidP="00707405">
      <w:pPr>
        <w:pStyle w:val="CMD"/>
      </w:pPr>
      <w:r>
        <w:t xml:space="preserve">######################################### </w:t>
      </w:r>
      <w:r w:rsidRPr="002012CC">
        <w:rPr>
          <w:highlight w:val="yellow"/>
        </w:rPr>
        <w:t>Password Hashing</w:t>
      </w:r>
      <w:r>
        <w:t xml:space="preserve"> #########################################################</w:t>
      </w:r>
    </w:p>
    <w:p w14:paraId="794D8FA3" w14:textId="77777777" w:rsidR="00707405" w:rsidRDefault="00707405" w:rsidP="00707405">
      <w:pPr>
        <w:pStyle w:val="CMD"/>
      </w:pPr>
    </w:p>
    <w:p w14:paraId="2F8C60B8" w14:textId="77777777" w:rsidR="00707405" w:rsidRDefault="00707405" w:rsidP="00707405">
      <w:pPr>
        <w:pStyle w:val="CMD"/>
      </w:pPr>
      <w:r>
        <w:lastRenderedPageBreak/>
        <w:t>@app.route('/</w:t>
      </w:r>
      <w:r w:rsidRPr="002012CC">
        <w:rPr>
          <w:highlight w:val="yellow"/>
        </w:rPr>
        <w:t>signup/v2'</w:t>
      </w:r>
      <w:r>
        <w:t xml:space="preserve">, </w:t>
      </w:r>
      <w:r w:rsidRPr="002012CC">
        <w:rPr>
          <w:highlight w:val="yellow"/>
        </w:rPr>
        <w:t>methods=['GET', 'POST'])</w:t>
      </w:r>
    </w:p>
    <w:p w14:paraId="37673A1A" w14:textId="77777777" w:rsidR="00707405" w:rsidRDefault="00707405" w:rsidP="00707405">
      <w:pPr>
        <w:pStyle w:val="CMD"/>
      </w:pPr>
      <w:r>
        <w:t>def signup_v2():</w:t>
      </w:r>
    </w:p>
    <w:p w14:paraId="0E2CC752" w14:textId="77777777" w:rsidR="00707405" w:rsidRDefault="00707405" w:rsidP="00707405">
      <w:pPr>
        <w:pStyle w:val="CMD"/>
      </w:pPr>
      <w:r>
        <w:t xml:space="preserve">    conn = sqlite3.connect(db_name)</w:t>
      </w:r>
    </w:p>
    <w:p w14:paraId="66E76064" w14:textId="77777777" w:rsidR="00707405" w:rsidRDefault="00707405" w:rsidP="00707405">
      <w:pPr>
        <w:pStyle w:val="CMD"/>
      </w:pPr>
      <w:r>
        <w:t xml:space="preserve">    c = conn.cursor()</w:t>
      </w:r>
    </w:p>
    <w:p w14:paraId="5569C0BB" w14:textId="77777777" w:rsidR="00707405" w:rsidRDefault="00707405" w:rsidP="00707405">
      <w:pPr>
        <w:pStyle w:val="CMD"/>
      </w:pPr>
      <w:r>
        <w:t xml:space="preserve">    c.execute('''CREATE TABLE IF NOT EXISTS USER_HASH</w:t>
      </w:r>
    </w:p>
    <w:p w14:paraId="5513AF0F" w14:textId="77777777" w:rsidR="00707405" w:rsidRDefault="00707405" w:rsidP="00707405">
      <w:pPr>
        <w:pStyle w:val="CMD"/>
      </w:pPr>
      <w:r>
        <w:t xml:space="preserve">           (USERNAME  TEXT    PRIMARY KEY NOT NULL,</w:t>
      </w:r>
    </w:p>
    <w:p w14:paraId="6F2FA637" w14:textId="77777777" w:rsidR="00707405" w:rsidRDefault="00707405" w:rsidP="00707405">
      <w:pPr>
        <w:pStyle w:val="CMD"/>
      </w:pPr>
      <w:r>
        <w:t xml:space="preserve">            HASH      TEXT    NOT NULL);''')</w:t>
      </w:r>
    </w:p>
    <w:p w14:paraId="12088F08" w14:textId="77777777" w:rsidR="00707405" w:rsidRDefault="00707405" w:rsidP="00707405">
      <w:pPr>
        <w:pStyle w:val="CMD"/>
      </w:pPr>
      <w:r>
        <w:t xml:space="preserve">    conn.commit()</w:t>
      </w:r>
    </w:p>
    <w:p w14:paraId="6D63F3E7" w14:textId="77777777" w:rsidR="00707405" w:rsidRDefault="00707405" w:rsidP="00707405">
      <w:pPr>
        <w:pStyle w:val="CMD"/>
      </w:pPr>
      <w:r>
        <w:t xml:space="preserve">    try:</w:t>
      </w:r>
    </w:p>
    <w:p w14:paraId="2E90E87E" w14:textId="77777777" w:rsidR="00707405" w:rsidRDefault="00707405" w:rsidP="00707405">
      <w:pPr>
        <w:pStyle w:val="CMD"/>
      </w:pPr>
      <w:r>
        <w:t xml:space="preserve">        hash_value = </w:t>
      </w:r>
      <w:r w:rsidRPr="002012CC">
        <w:rPr>
          <w:highlight w:val="yellow"/>
        </w:rPr>
        <w:t>hashlib.sha256</w:t>
      </w:r>
      <w:r>
        <w:t>(request.form['password'].encode()).hexdigest()</w:t>
      </w:r>
    </w:p>
    <w:p w14:paraId="0834021E" w14:textId="77777777" w:rsidR="00707405" w:rsidRDefault="00707405" w:rsidP="00707405">
      <w:pPr>
        <w:pStyle w:val="CMD"/>
      </w:pPr>
      <w:r>
        <w:t xml:space="preserve">        c.execute("INSERT INTO USER_HASH (USERNAME, HASH) "</w:t>
      </w:r>
    </w:p>
    <w:p w14:paraId="4E41F24B" w14:textId="77777777" w:rsidR="00707405" w:rsidRDefault="00707405" w:rsidP="00707405">
      <w:pPr>
        <w:pStyle w:val="CMD"/>
      </w:pPr>
      <w:r>
        <w:t xml:space="preserve">                  "VALUES ('{0}', '{1}')".format(request.form['username'], hash_value))</w:t>
      </w:r>
    </w:p>
    <w:p w14:paraId="52F90654" w14:textId="77777777" w:rsidR="00707405" w:rsidRDefault="00707405" w:rsidP="00707405">
      <w:pPr>
        <w:pStyle w:val="CMD"/>
      </w:pPr>
      <w:r>
        <w:t xml:space="preserve">        conn.commit()</w:t>
      </w:r>
    </w:p>
    <w:p w14:paraId="3674B19D" w14:textId="77777777" w:rsidR="00707405" w:rsidRDefault="00707405" w:rsidP="00707405">
      <w:pPr>
        <w:pStyle w:val="CMD"/>
      </w:pPr>
      <w:r>
        <w:t xml:space="preserve">    except sqlite3.IntegrityError:</w:t>
      </w:r>
    </w:p>
    <w:p w14:paraId="35CE997F" w14:textId="77777777" w:rsidR="00707405" w:rsidRDefault="00707405" w:rsidP="00707405">
      <w:pPr>
        <w:pStyle w:val="CMD"/>
      </w:pPr>
      <w:r>
        <w:t xml:space="preserve">        return "username has been registered."</w:t>
      </w:r>
    </w:p>
    <w:p w14:paraId="51E35F39" w14:textId="77777777" w:rsidR="00707405" w:rsidRDefault="00707405" w:rsidP="00707405">
      <w:pPr>
        <w:pStyle w:val="CMD"/>
      </w:pPr>
      <w:r>
        <w:t xml:space="preserve">    print('username: ', request.form['username'], ' password: ', request.form['password'], ' hash: ', hash_value)</w:t>
      </w:r>
    </w:p>
    <w:p w14:paraId="5BAE642F" w14:textId="7A8EFAB3" w:rsidR="007A22C0" w:rsidRDefault="00707405" w:rsidP="002012CC">
      <w:pPr>
        <w:pStyle w:val="CMD"/>
      </w:pPr>
      <w:r>
        <w:t xml:space="preserve">    </w:t>
      </w:r>
      <w:r w:rsidRPr="002012CC">
        <w:rPr>
          <w:highlight w:val="yellow"/>
        </w:rPr>
        <w:t>return "signup success"</w:t>
      </w:r>
    </w:p>
    <w:p w14:paraId="165A6969" w14:textId="2E46B61E" w:rsidR="00707405" w:rsidRDefault="00C70785" w:rsidP="00707405">
      <w:pPr>
        <w:pStyle w:val="SubStepAlpha"/>
      </w:pPr>
      <w:r>
        <w:t>Append (copy) the following code to</w:t>
      </w:r>
      <w:r w:rsidRPr="00250882">
        <w:t xml:space="preserve"> </w:t>
      </w:r>
      <w:r>
        <w:t xml:space="preserve">your </w:t>
      </w:r>
      <w:r w:rsidRPr="002012CC">
        <w:rPr>
          <w:b/>
          <w:bCs/>
        </w:rPr>
        <w:t>password-evolution.py</w:t>
      </w:r>
      <w:r>
        <w:t xml:space="preserve"> file </w:t>
      </w:r>
      <w:r w:rsidR="00707405">
        <w:t xml:space="preserve">to verify </w:t>
      </w:r>
      <w:r w:rsidR="00707405" w:rsidRPr="00707405">
        <w:t>that</w:t>
      </w:r>
      <w:r w:rsidR="00707405">
        <w:t xml:space="preserve"> the password has been stored only in hashed format</w:t>
      </w:r>
      <w:r w:rsidR="00E85B16">
        <w:t xml:space="preserve">. The code defines the function </w:t>
      </w:r>
      <w:r w:rsidR="00E85B16" w:rsidRPr="00707405">
        <w:rPr>
          <w:b/>
          <w:bCs/>
        </w:rPr>
        <w:t>verify_hash</w:t>
      </w:r>
      <w:r w:rsidR="00E85B16">
        <w:t xml:space="preserve"> which compares the username and the password in hash format. When the comparison is true, the password has been stored only in its hash format.</w:t>
      </w:r>
    </w:p>
    <w:p w14:paraId="271A0DBA" w14:textId="77777777" w:rsidR="00707405" w:rsidRDefault="00707405" w:rsidP="00707405">
      <w:pPr>
        <w:pStyle w:val="CMD"/>
      </w:pPr>
      <w:r>
        <w:t xml:space="preserve">def </w:t>
      </w:r>
      <w:r w:rsidRPr="002012CC">
        <w:rPr>
          <w:highlight w:val="yellow"/>
        </w:rPr>
        <w:t>verify_hash</w:t>
      </w:r>
      <w:r>
        <w:t>(username, password):</w:t>
      </w:r>
    </w:p>
    <w:p w14:paraId="2D8D59C2" w14:textId="77777777" w:rsidR="00707405" w:rsidRDefault="00707405" w:rsidP="00707405">
      <w:pPr>
        <w:pStyle w:val="CMD"/>
      </w:pPr>
      <w:r>
        <w:t xml:space="preserve">    conn = sqlite3.connect(db_name)</w:t>
      </w:r>
    </w:p>
    <w:p w14:paraId="22B9425E" w14:textId="77777777" w:rsidR="00707405" w:rsidRDefault="00707405" w:rsidP="00707405">
      <w:pPr>
        <w:pStyle w:val="CMD"/>
      </w:pPr>
      <w:r>
        <w:t xml:space="preserve">    c = conn.cursor()</w:t>
      </w:r>
    </w:p>
    <w:p w14:paraId="3833D04A" w14:textId="77777777" w:rsidR="00707405" w:rsidRDefault="00707405" w:rsidP="00707405">
      <w:pPr>
        <w:pStyle w:val="CMD"/>
      </w:pPr>
      <w:r>
        <w:t xml:space="preserve">    query = "SELECT HASH FROM USER_HASH WHERE USERNAME = '{0}'".format(username)</w:t>
      </w:r>
    </w:p>
    <w:p w14:paraId="36CA6CF1" w14:textId="77777777" w:rsidR="00707405" w:rsidRDefault="00707405" w:rsidP="00707405">
      <w:pPr>
        <w:pStyle w:val="CMD"/>
      </w:pPr>
      <w:r>
        <w:t xml:space="preserve">    c.execute(query)</w:t>
      </w:r>
    </w:p>
    <w:p w14:paraId="0EC22D06" w14:textId="77777777" w:rsidR="00707405" w:rsidRDefault="00707405" w:rsidP="00707405">
      <w:pPr>
        <w:pStyle w:val="CMD"/>
      </w:pPr>
      <w:r>
        <w:t xml:space="preserve">    records = c.fetchone()</w:t>
      </w:r>
    </w:p>
    <w:p w14:paraId="4A45FFFE" w14:textId="77777777" w:rsidR="00707405" w:rsidRDefault="00707405" w:rsidP="00707405">
      <w:pPr>
        <w:pStyle w:val="CMD"/>
      </w:pPr>
      <w:r>
        <w:t xml:space="preserve">    conn.close()</w:t>
      </w:r>
    </w:p>
    <w:p w14:paraId="7A7A91AE" w14:textId="77777777" w:rsidR="00707405" w:rsidRDefault="00707405" w:rsidP="00707405">
      <w:pPr>
        <w:pStyle w:val="CMD"/>
      </w:pPr>
      <w:r>
        <w:t xml:space="preserve">    if not records:</w:t>
      </w:r>
    </w:p>
    <w:p w14:paraId="4B33BB51" w14:textId="77777777" w:rsidR="00707405" w:rsidRDefault="00707405" w:rsidP="00707405">
      <w:pPr>
        <w:pStyle w:val="CMD"/>
      </w:pPr>
      <w:r>
        <w:t xml:space="preserve">        return False</w:t>
      </w:r>
    </w:p>
    <w:p w14:paraId="6CFF9B90" w14:textId="1AA5FD0D" w:rsidR="00707405" w:rsidRDefault="00707405" w:rsidP="00707405">
      <w:pPr>
        <w:pStyle w:val="CMD"/>
      </w:pPr>
      <w:r>
        <w:t xml:space="preserve">    return records[0] == hashlib.sha256(password.encode()).hexdigest()</w:t>
      </w:r>
    </w:p>
    <w:p w14:paraId="45F6C480" w14:textId="67C13F1F" w:rsidR="00707405" w:rsidRDefault="006C0F77" w:rsidP="00707405">
      <w:pPr>
        <w:pStyle w:val="SubStepAlpha"/>
      </w:pPr>
      <w:r>
        <w:t>Append (copy) the following code to</w:t>
      </w:r>
      <w:r w:rsidRPr="00250882">
        <w:t xml:space="preserve"> </w:t>
      </w:r>
      <w:r>
        <w:t xml:space="preserve">your </w:t>
      </w:r>
      <w:r w:rsidRPr="002012CC">
        <w:rPr>
          <w:b/>
          <w:bCs/>
        </w:rPr>
        <w:t>password-evolution.py</w:t>
      </w:r>
      <w:r>
        <w:t xml:space="preserve"> file. </w:t>
      </w:r>
      <w:r w:rsidRPr="006C0F77">
        <w:t>The following code reads the parameters from an HTTP POST request and verifies that the user has provided the correct password</w:t>
      </w:r>
      <w:r w:rsidR="00BE6503">
        <w:t xml:space="preserve"> during login</w:t>
      </w:r>
      <w:r w:rsidRPr="006C0F77">
        <w:t>.</w:t>
      </w:r>
    </w:p>
    <w:p w14:paraId="31F1E1D4" w14:textId="77777777" w:rsidR="00707405" w:rsidRDefault="00707405" w:rsidP="00707405">
      <w:pPr>
        <w:pStyle w:val="CMD"/>
      </w:pPr>
      <w:r>
        <w:t>@app.route('/</w:t>
      </w:r>
      <w:r w:rsidRPr="002012CC">
        <w:rPr>
          <w:highlight w:val="yellow"/>
        </w:rPr>
        <w:t>login/v2'</w:t>
      </w:r>
      <w:r>
        <w:t>, methods=['GET', 'POST'])</w:t>
      </w:r>
    </w:p>
    <w:p w14:paraId="27714CA5" w14:textId="77777777" w:rsidR="00707405" w:rsidRDefault="00707405" w:rsidP="00707405">
      <w:pPr>
        <w:pStyle w:val="CMD"/>
      </w:pPr>
      <w:r>
        <w:t xml:space="preserve">def </w:t>
      </w:r>
      <w:r w:rsidRPr="002012CC">
        <w:rPr>
          <w:highlight w:val="yellow"/>
        </w:rPr>
        <w:t>login_v2</w:t>
      </w:r>
      <w:r>
        <w:t>():</w:t>
      </w:r>
    </w:p>
    <w:p w14:paraId="40962C7C" w14:textId="77777777" w:rsidR="00707405" w:rsidRDefault="00707405" w:rsidP="00707405">
      <w:pPr>
        <w:pStyle w:val="CMD"/>
      </w:pPr>
      <w:r>
        <w:t xml:space="preserve">    error = None</w:t>
      </w:r>
    </w:p>
    <w:p w14:paraId="5C356304" w14:textId="77777777" w:rsidR="00707405" w:rsidRDefault="00707405" w:rsidP="00707405">
      <w:pPr>
        <w:pStyle w:val="CMD"/>
      </w:pPr>
      <w:r>
        <w:t xml:space="preserve">    if request.method == 'POST':</w:t>
      </w:r>
    </w:p>
    <w:p w14:paraId="072485B8" w14:textId="77777777" w:rsidR="00707405" w:rsidRDefault="00707405" w:rsidP="00707405">
      <w:pPr>
        <w:pStyle w:val="CMD"/>
      </w:pPr>
      <w:r>
        <w:t xml:space="preserve">        if verify_hash(request.form['username'], request.form['password']):</w:t>
      </w:r>
    </w:p>
    <w:p w14:paraId="1F2AA196" w14:textId="77777777" w:rsidR="00707405" w:rsidRDefault="00707405" w:rsidP="00707405">
      <w:pPr>
        <w:pStyle w:val="CMD"/>
      </w:pPr>
      <w:r>
        <w:t xml:space="preserve">            error = </w:t>
      </w:r>
      <w:r w:rsidRPr="002012CC">
        <w:rPr>
          <w:highlight w:val="yellow"/>
        </w:rPr>
        <w:t>'login success'</w:t>
      </w:r>
    </w:p>
    <w:p w14:paraId="4185C4BE" w14:textId="77777777" w:rsidR="00707405" w:rsidRDefault="00707405" w:rsidP="00707405">
      <w:pPr>
        <w:pStyle w:val="CMD"/>
      </w:pPr>
      <w:r>
        <w:t xml:space="preserve">        else:</w:t>
      </w:r>
    </w:p>
    <w:p w14:paraId="43D99147" w14:textId="77777777" w:rsidR="00707405" w:rsidRDefault="00707405" w:rsidP="00707405">
      <w:pPr>
        <w:pStyle w:val="CMD"/>
      </w:pPr>
      <w:r>
        <w:t xml:space="preserve">            error = 'Invalid username/password'</w:t>
      </w:r>
    </w:p>
    <w:p w14:paraId="0CA72BFC" w14:textId="77777777" w:rsidR="00707405" w:rsidRDefault="00707405" w:rsidP="00707405">
      <w:pPr>
        <w:pStyle w:val="CMD"/>
      </w:pPr>
      <w:r>
        <w:lastRenderedPageBreak/>
        <w:t xml:space="preserve">    else:</w:t>
      </w:r>
    </w:p>
    <w:p w14:paraId="044F1833" w14:textId="77777777" w:rsidR="00707405" w:rsidRDefault="00707405" w:rsidP="00707405">
      <w:pPr>
        <w:pStyle w:val="CMD"/>
      </w:pPr>
      <w:r>
        <w:t xml:space="preserve">        error = 'Invalid Method'</w:t>
      </w:r>
    </w:p>
    <w:p w14:paraId="20867FEA" w14:textId="69601219" w:rsidR="00707405" w:rsidRDefault="00707405" w:rsidP="00707405">
      <w:pPr>
        <w:pStyle w:val="CMD"/>
      </w:pPr>
      <w:r>
        <w:t xml:space="preserve">    return error</w:t>
      </w:r>
    </w:p>
    <w:p w14:paraId="03E8D351" w14:textId="3CD414C3" w:rsidR="00707405" w:rsidRDefault="00707405" w:rsidP="00707405">
      <w:pPr>
        <w:pStyle w:val="Heading3"/>
      </w:pPr>
      <w:r>
        <w:t>Run the server</w:t>
      </w:r>
      <w:r w:rsidR="008833C8">
        <w:t xml:space="preserve"> and test it</w:t>
      </w:r>
      <w:r>
        <w:t>.</w:t>
      </w:r>
    </w:p>
    <w:p w14:paraId="15FF6CAC" w14:textId="473551BD" w:rsidR="00707405" w:rsidRDefault="00A7762D" w:rsidP="00707405">
      <w:pPr>
        <w:pStyle w:val="SubStepAlpha"/>
      </w:pPr>
      <w:r>
        <w:t>Add back the server configuration code you deleted earlier.</w:t>
      </w:r>
    </w:p>
    <w:p w14:paraId="02F8B657" w14:textId="77777777" w:rsidR="00707405" w:rsidRPr="007A22C0" w:rsidRDefault="00707405" w:rsidP="00707405">
      <w:pPr>
        <w:pStyle w:val="CMD"/>
      </w:pPr>
      <w:r w:rsidRPr="007A22C0">
        <w:t>if __name__ == '__main__':</w:t>
      </w:r>
    </w:p>
    <w:p w14:paraId="1A77CF65" w14:textId="77777777" w:rsidR="00707405" w:rsidRPr="007A22C0" w:rsidRDefault="00707405" w:rsidP="00707405">
      <w:pPr>
        <w:pStyle w:val="CMD"/>
      </w:pPr>
      <w:r w:rsidRPr="007A22C0">
        <w:t xml:space="preserve">    app.run(host='0.0.0.0', port=5000, ssl_context='adhoc')</w:t>
      </w:r>
    </w:p>
    <w:p w14:paraId="39899573" w14:textId="5BFA2F78" w:rsidR="00707405" w:rsidRDefault="00BF3DDA" w:rsidP="00707405">
      <w:pPr>
        <w:pStyle w:val="SubStepAlpha"/>
      </w:pPr>
      <w:r>
        <w:t>Save and then r</w:t>
      </w:r>
      <w:r w:rsidR="00707405">
        <w:t>un the script to start the updated web service.</w:t>
      </w:r>
    </w:p>
    <w:p w14:paraId="3EDFD150" w14:textId="77777777" w:rsidR="00707405" w:rsidRPr="002012CC" w:rsidRDefault="00707405" w:rsidP="00707405">
      <w:pPr>
        <w:pStyle w:val="CMD"/>
        <w:rPr>
          <w:b/>
          <w:bCs/>
        </w:rPr>
      </w:pPr>
      <w:r>
        <w:t xml:space="preserve">devasc@labvm:~/labs/devnet-src/security$ </w:t>
      </w:r>
      <w:r w:rsidRPr="002012CC">
        <w:rPr>
          <w:b/>
          <w:bCs/>
        </w:rPr>
        <w:t>nohup python3 password-evolution.py &amp;</w:t>
      </w:r>
    </w:p>
    <w:p w14:paraId="2B6DBD76" w14:textId="77777777" w:rsidR="00707405" w:rsidRDefault="00707405" w:rsidP="00586CB8">
      <w:pPr>
        <w:pStyle w:val="CMDOutput"/>
      </w:pPr>
      <w:r>
        <w:t>[1] 28411</w:t>
      </w:r>
    </w:p>
    <w:p w14:paraId="53A50632" w14:textId="2C0A11B7" w:rsidR="00707405" w:rsidRPr="00707405" w:rsidRDefault="00707405" w:rsidP="00586CB8">
      <w:pPr>
        <w:pStyle w:val="CMDOutput"/>
      </w:pPr>
      <w:r>
        <w:t>devasc@labvm:~/labs/devnet-src/security$ nohup: ignoring input and appending output to 'nohup.out'</w:t>
      </w:r>
    </w:p>
    <w:p w14:paraId="17AEA4C1" w14:textId="58B7EE7F" w:rsidR="00420755" w:rsidRDefault="00586CB8" w:rsidP="00586CB8">
      <w:pPr>
        <w:pStyle w:val="SubStepAlpha"/>
      </w:pPr>
      <w:r>
        <w:t>Use the following curl command</w:t>
      </w:r>
      <w:r w:rsidR="00783174">
        <w:t>s</w:t>
      </w:r>
      <w:r>
        <w:t xml:space="preserve"> to create </w:t>
      </w:r>
      <w:r w:rsidR="00B74783">
        <w:t>three new</w:t>
      </w:r>
      <w:r>
        <w:t xml:space="preserve"> user account</w:t>
      </w:r>
      <w:r w:rsidR="00B74783">
        <w:t>s</w:t>
      </w:r>
      <w:r>
        <w:t xml:space="preserve"> with a hashed password</w:t>
      </w:r>
      <w:r w:rsidR="002872CD">
        <w:t xml:space="preserve">. Notice that two of the users, </w:t>
      </w:r>
      <w:r w:rsidR="002872CD" w:rsidRPr="002012CC">
        <w:rPr>
          <w:b/>
          <w:bCs/>
        </w:rPr>
        <w:t>rick</w:t>
      </w:r>
      <w:r w:rsidR="002872CD">
        <w:t xml:space="preserve"> and </w:t>
      </w:r>
      <w:r w:rsidR="002872CD" w:rsidRPr="002012CC">
        <w:rPr>
          <w:b/>
          <w:bCs/>
        </w:rPr>
        <w:t>allan</w:t>
      </w:r>
      <w:r w:rsidR="002872CD">
        <w:t>, are using the same password.</w:t>
      </w:r>
    </w:p>
    <w:p w14:paraId="0062C22D" w14:textId="34A615EA" w:rsidR="00CD06B8" w:rsidRPr="002012CC" w:rsidRDefault="00CD06B8" w:rsidP="00CD06B8">
      <w:pPr>
        <w:pStyle w:val="CMD"/>
        <w:rPr>
          <w:b/>
          <w:bCs/>
        </w:rPr>
      </w:pPr>
      <w:r w:rsidRPr="00CD06B8">
        <w:t xml:space="preserve">devasc@labvm:~/labs/devnet-src/security$ </w:t>
      </w:r>
      <w:r w:rsidRPr="002012CC">
        <w:rPr>
          <w:b/>
          <w:bCs/>
        </w:rPr>
        <w:t xml:space="preserve">curl -k -X POST -F </w:t>
      </w:r>
      <w:r w:rsidRPr="002012CC">
        <w:rPr>
          <w:b/>
          <w:bCs/>
          <w:highlight w:val="yellow"/>
        </w:rPr>
        <w:t>'username=rick'</w:t>
      </w:r>
      <w:r w:rsidRPr="002012CC">
        <w:rPr>
          <w:b/>
          <w:bCs/>
        </w:rPr>
        <w:t xml:space="preserve"> -F </w:t>
      </w:r>
      <w:r w:rsidRPr="002012CC">
        <w:rPr>
          <w:b/>
          <w:bCs/>
          <w:highlight w:val="yellow"/>
        </w:rPr>
        <w:t>'password=samepassword'</w:t>
      </w:r>
      <w:r w:rsidRPr="002012CC">
        <w:rPr>
          <w:b/>
          <w:bCs/>
        </w:rPr>
        <w:t xml:space="preserve"> 'https://0.0.0.0:5000/</w:t>
      </w:r>
      <w:r w:rsidRPr="002012CC">
        <w:rPr>
          <w:b/>
          <w:bCs/>
          <w:highlight w:val="yellow"/>
        </w:rPr>
        <w:t>signup/v2'</w:t>
      </w:r>
    </w:p>
    <w:p w14:paraId="67BFF783" w14:textId="55BEA1D1" w:rsidR="00CD06B8" w:rsidRDefault="00CD06B8" w:rsidP="00CD06B8">
      <w:pPr>
        <w:pStyle w:val="CMD"/>
      </w:pPr>
      <w:r w:rsidRPr="00CD06B8">
        <w:t>signup successdevasc@labvm:~/labs/devnet-src/security$</w:t>
      </w:r>
    </w:p>
    <w:p w14:paraId="0D52A506" w14:textId="77777777" w:rsidR="00962719" w:rsidRPr="00CD06B8" w:rsidRDefault="00962719" w:rsidP="00CD06B8">
      <w:pPr>
        <w:pStyle w:val="CMD"/>
      </w:pPr>
    </w:p>
    <w:p w14:paraId="4A873B27" w14:textId="62A38327" w:rsidR="00CD06B8" w:rsidRPr="002012CC" w:rsidRDefault="00CD06B8" w:rsidP="00CD06B8">
      <w:pPr>
        <w:pStyle w:val="CMD"/>
        <w:rPr>
          <w:b/>
          <w:bCs/>
        </w:rPr>
      </w:pPr>
      <w:r w:rsidRPr="00CD06B8">
        <w:t xml:space="preserve">devasc@labvm:~/labs/devnet-src/security$ </w:t>
      </w:r>
      <w:r w:rsidRPr="002012CC">
        <w:rPr>
          <w:b/>
          <w:bCs/>
        </w:rPr>
        <w:t xml:space="preserve">curl -k -X POST -F </w:t>
      </w:r>
      <w:r w:rsidRPr="002012CC">
        <w:rPr>
          <w:b/>
          <w:bCs/>
          <w:highlight w:val="yellow"/>
        </w:rPr>
        <w:t>'username=allan'</w:t>
      </w:r>
      <w:r w:rsidRPr="002012CC">
        <w:rPr>
          <w:b/>
          <w:bCs/>
        </w:rPr>
        <w:t xml:space="preserve"> -F </w:t>
      </w:r>
      <w:r w:rsidRPr="002012CC">
        <w:rPr>
          <w:b/>
          <w:bCs/>
          <w:highlight w:val="yellow"/>
        </w:rPr>
        <w:t>'password=samepassword'</w:t>
      </w:r>
      <w:r w:rsidRPr="002012CC">
        <w:rPr>
          <w:b/>
          <w:bCs/>
        </w:rPr>
        <w:t xml:space="preserve"> 'https://0.0.0.0:5000/</w:t>
      </w:r>
      <w:r w:rsidRPr="002012CC">
        <w:rPr>
          <w:b/>
          <w:bCs/>
          <w:highlight w:val="yellow"/>
        </w:rPr>
        <w:t>signup/v2'</w:t>
      </w:r>
    </w:p>
    <w:p w14:paraId="40F511DF" w14:textId="36917F58" w:rsidR="00CD06B8" w:rsidRDefault="00CD06B8" w:rsidP="00CD06B8">
      <w:pPr>
        <w:pStyle w:val="CMD"/>
      </w:pPr>
      <w:r w:rsidRPr="00CD06B8">
        <w:t>signup successdevasc@labvm:~/labs/devnet-src/security$</w:t>
      </w:r>
    </w:p>
    <w:p w14:paraId="06CF143C" w14:textId="77777777" w:rsidR="00962719" w:rsidRPr="00CD06B8" w:rsidRDefault="00962719" w:rsidP="00CD06B8">
      <w:pPr>
        <w:pStyle w:val="CMD"/>
      </w:pPr>
    </w:p>
    <w:p w14:paraId="14BB7586" w14:textId="227B93F0" w:rsidR="00CD06B8" w:rsidRPr="00CD06B8" w:rsidRDefault="00CD06B8" w:rsidP="00CD06B8">
      <w:pPr>
        <w:pStyle w:val="CMD"/>
      </w:pPr>
      <w:r w:rsidRPr="00CD06B8">
        <w:t>devasc@labvm:~/labs/devnet-src/security</w:t>
      </w:r>
      <w:r w:rsidRPr="002012CC">
        <w:rPr>
          <w:b/>
          <w:bCs/>
        </w:rPr>
        <w:t xml:space="preserve">$ curl -k -X POST -F </w:t>
      </w:r>
      <w:r w:rsidRPr="002012CC">
        <w:rPr>
          <w:b/>
          <w:bCs/>
          <w:highlight w:val="yellow"/>
        </w:rPr>
        <w:t>'username=</w:t>
      </w:r>
      <w:r w:rsidR="003008D7">
        <w:rPr>
          <w:b/>
          <w:bCs/>
          <w:highlight w:val="yellow"/>
        </w:rPr>
        <w:t>dave</w:t>
      </w:r>
      <w:r w:rsidRPr="002012CC">
        <w:rPr>
          <w:b/>
          <w:bCs/>
          <w:highlight w:val="yellow"/>
        </w:rPr>
        <w:t>'</w:t>
      </w:r>
      <w:r w:rsidRPr="002012CC">
        <w:rPr>
          <w:b/>
          <w:bCs/>
        </w:rPr>
        <w:t xml:space="preserve"> -F </w:t>
      </w:r>
      <w:r w:rsidRPr="002012CC">
        <w:rPr>
          <w:b/>
          <w:bCs/>
          <w:highlight w:val="yellow"/>
        </w:rPr>
        <w:t>'password=differentpassword'</w:t>
      </w:r>
      <w:r w:rsidRPr="002012CC">
        <w:rPr>
          <w:b/>
          <w:bCs/>
        </w:rPr>
        <w:t xml:space="preserve"> 'https://0.0.0.0:5000/</w:t>
      </w:r>
      <w:r w:rsidRPr="002012CC">
        <w:rPr>
          <w:b/>
          <w:bCs/>
          <w:highlight w:val="yellow"/>
        </w:rPr>
        <w:t>signup/v2'</w:t>
      </w:r>
    </w:p>
    <w:p w14:paraId="4F2F27AE" w14:textId="5147FD4A" w:rsidR="00CD06B8" w:rsidRDefault="00CD06B8" w:rsidP="00CD06B8">
      <w:pPr>
        <w:pStyle w:val="CMD"/>
      </w:pPr>
      <w:r w:rsidRPr="00CD06B8">
        <w:t>signup successdevasc@labvm:~/labs/devnet-src/security$</w:t>
      </w:r>
    </w:p>
    <w:p w14:paraId="62DF51EB" w14:textId="3A5C0AE7" w:rsidR="00420755" w:rsidRDefault="005B0F1C" w:rsidP="00586CB8">
      <w:pPr>
        <w:pStyle w:val="SubStepAlpha"/>
      </w:pPr>
      <w:r w:rsidRPr="005B0F1C">
        <w:t xml:space="preserve">Use </w:t>
      </w:r>
      <w:r w:rsidR="00EA024F">
        <w:t>curl commands</w:t>
      </w:r>
      <w:r w:rsidRPr="005B0F1C">
        <w:t xml:space="preserve"> to verify the login </w:t>
      </w:r>
      <w:r>
        <w:t>of all three</w:t>
      </w:r>
      <w:r w:rsidRPr="005B0F1C">
        <w:t xml:space="preserve"> users with their </w:t>
      </w:r>
      <w:r>
        <w:t>hash-stored</w:t>
      </w:r>
      <w:r w:rsidRPr="005B0F1C">
        <w:t xml:space="preserve"> passwords.</w:t>
      </w:r>
      <w:r>
        <w:t xml:space="preserve"> </w:t>
      </w:r>
      <w:r w:rsidR="00EA024F">
        <w:t xml:space="preserve">The user </w:t>
      </w:r>
      <w:r w:rsidR="00EA024F" w:rsidRPr="002012CC">
        <w:rPr>
          <w:b/>
          <w:bCs/>
        </w:rPr>
        <w:t>allan</w:t>
      </w:r>
      <w:r w:rsidR="00C00C12">
        <w:t xml:space="preserve"> is entered in twice</w:t>
      </w:r>
      <w:r w:rsidR="004345A2">
        <w:t xml:space="preserve">, the </w:t>
      </w:r>
      <w:r w:rsidR="00EA024F">
        <w:t>first</w:t>
      </w:r>
      <w:r w:rsidR="004345A2">
        <w:t xml:space="preserve"> time with the wrong password</w:t>
      </w:r>
      <w:r w:rsidR="00C00C12">
        <w:t xml:space="preserve">. Notice the "Invalid username/password" that coincides with the code for this function that you added in a previous step. </w:t>
      </w:r>
    </w:p>
    <w:p w14:paraId="652A6921" w14:textId="781B1376" w:rsidR="00FB7DFA" w:rsidRPr="002012CC" w:rsidRDefault="00FB7DFA" w:rsidP="00FB7DFA">
      <w:pPr>
        <w:pStyle w:val="CMD"/>
        <w:rPr>
          <w:b/>
          <w:bCs/>
        </w:rPr>
      </w:pPr>
      <w:r w:rsidRPr="00FB7DFA">
        <w:t xml:space="preserve">devasc@labvm:~/labs/devnet-src/security$ </w:t>
      </w:r>
      <w:r w:rsidRPr="002012CC">
        <w:rPr>
          <w:b/>
          <w:bCs/>
        </w:rPr>
        <w:t xml:space="preserve">curl -k -X POST -F </w:t>
      </w:r>
      <w:r w:rsidRPr="002012CC">
        <w:rPr>
          <w:b/>
          <w:bCs/>
          <w:highlight w:val="yellow"/>
        </w:rPr>
        <w:t>'username=rick'</w:t>
      </w:r>
      <w:r w:rsidRPr="002012CC">
        <w:rPr>
          <w:b/>
          <w:bCs/>
        </w:rPr>
        <w:t xml:space="preserve"> -F </w:t>
      </w:r>
      <w:r w:rsidRPr="002012CC">
        <w:rPr>
          <w:b/>
          <w:bCs/>
          <w:highlight w:val="yellow"/>
        </w:rPr>
        <w:t>'password=samepassword'</w:t>
      </w:r>
      <w:r w:rsidRPr="002012CC">
        <w:rPr>
          <w:b/>
          <w:bCs/>
        </w:rPr>
        <w:t xml:space="preserve"> 'https://0.0.0.0:5000/</w:t>
      </w:r>
      <w:r w:rsidRPr="002012CC">
        <w:rPr>
          <w:b/>
          <w:bCs/>
          <w:highlight w:val="yellow"/>
        </w:rPr>
        <w:t>login/v2'</w:t>
      </w:r>
    </w:p>
    <w:p w14:paraId="270FF3C0" w14:textId="3C111123" w:rsidR="00FB7DFA" w:rsidRDefault="00FB7DFA" w:rsidP="00FB7DFA">
      <w:pPr>
        <w:pStyle w:val="CMD"/>
      </w:pPr>
      <w:r w:rsidRPr="002012CC">
        <w:rPr>
          <w:highlight w:val="yellow"/>
        </w:rPr>
        <w:t>login success</w:t>
      </w:r>
      <w:r w:rsidRPr="00FB7DFA">
        <w:t>devasc@labvm:~/labs/devnet-src/security$</w:t>
      </w:r>
    </w:p>
    <w:p w14:paraId="75CB3BA9" w14:textId="77777777" w:rsidR="00962719" w:rsidRPr="00FB7DFA" w:rsidRDefault="00962719" w:rsidP="00FB7DFA">
      <w:pPr>
        <w:pStyle w:val="CMD"/>
      </w:pPr>
    </w:p>
    <w:p w14:paraId="2A06E1A5" w14:textId="41C68403" w:rsidR="00FB7DFA" w:rsidRPr="00FB7DFA" w:rsidRDefault="00FB7DFA" w:rsidP="00FB7DFA">
      <w:pPr>
        <w:pStyle w:val="CMD"/>
      </w:pPr>
      <w:r w:rsidRPr="00FB7DFA">
        <w:t xml:space="preserve">devasc@labvm:~/labs/devnet-src/security$ </w:t>
      </w:r>
      <w:r w:rsidRPr="002012CC">
        <w:rPr>
          <w:b/>
          <w:bCs/>
        </w:rPr>
        <w:t xml:space="preserve">curl -k -X POST -F </w:t>
      </w:r>
      <w:r w:rsidRPr="002012CC">
        <w:rPr>
          <w:b/>
          <w:bCs/>
          <w:highlight w:val="yellow"/>
        </w:rPr>
        <w:t>'username=allan'</w:t>
      </w:r>
      <w:r w:rsidRPr="002012CC">
        <w:rPr>
          <w:b/>
          <w:bCs/>
        </w:rPr>
        <w:t xml:space="preserve"> -F </w:t>
      </w:r>
      <w:r w:rsidRPr="002012CC">
        <w:rPr>
          <w:b/>
          <w:bCs/>
          <w:highlight w:val="yellow"/>
        </w:rPr>
        <w:t>'password=wrongpassword'</w:t>
      </w:r>
      <w:r w:rsidRPr="002012CC">
        <w:rPr>
          <w:b/>
          <w:bCs/>
        </w:rPr>
        <w:t xml:space="preserve"> 'https://0.0.0.0:5000/</w:t>
      </w:r>
      <w:r w:rsidRPr="002012CC">
        <w:rPr>
          <w:b/>
          <w:bCs/>
          <w:highlight w:val="yellow"/>
        </w:rPr>
        <w:t>login/v2'</w:t>
      </w:r>
    </w:p>
    <w:p w14:paraId="650B4910" w14:textId="336B65F3" w:rsidR="00FB7DFA" w:rsidRDefault="00FB7DFA" w:rsidP="00FB7DFA">
      <w:pPr>
        <w:pStyle w:val="CMD"/>
      </w:pPr>
      <w:r w:rsidRPr="002012CC">
        <w:rPr>
          <w:highlight w:val="yellow"/>
        </w:rPr>
        <w:t>Invalid username/password</w:t>
      </w:r>
      <w:r w:rsidRPr="00FB7DFA">
        <w:t>devasc@labvm:~/labs/devnet-src/security$</w:t>
      </w:r>
    </w:p>
    <w:p w14:paraId="3A32EC5A" w14:textId="77777777" w:rsidR="00962719" w:rsidRPr="00FB7DFA" w:rsidRDefault="00962719" w:rsidP="00FB7DFA">
      <w:pPr>
        <w:pStyle w:val="CMD"/>
      </w:pPr>
    </w:p>
    <w:p w14:paraId="7CFEC7A5" w14:textId="77C34186" w:rsidR="00FB7DFA" w:rsidRPr="002012CC" w:rsidRDefault="00FB7DFA" w:rsidP="00FB7DFA">
      <w:pPr>
        <w:pStyle w:val="CMD"/>
        <w:rPr>
          <w:b/>
          <w:bCs/>
        </w:rPr>
      </w:pPr>
      <w:r w:rsidRPr="00FB7DFA">
        <w:t xml:space="preserve">devasc@labvm:~/labs/devnet-src/security$ </w:t>
      </w:r>
      <w:r w:rsidRPr="002012CC">
        <w:rPr>
          <w:b/>
          <w:bCs/>
        </w:rPr>
        <w:t xml:space="preserve">curl -k -X POST -F </w:t>
      </w:r>
      <w:r w:rsidRPr="002012CC">
        <w:rPr>
          <w:b/>
          <w:bCs/>
          <w:highlight w:val="yellow"/>
        </w:rPr>
        <w:t>'username=allan'</w:t>
      </w:r>
      <w:r w:rsidRPr="002012CC">
        <w:rPr>
          <w:b/>
          <w:bCs/>
        </w:rPr>
        <w:t xml:space="preserve"> -F </w:t>
      </w:r>
      <w:r w:rsidRPr="002012CC">
        <w:rPr>
          <w:b/>
          <w:bCs/>
          <w:highlight w:val="yellow"/>
        </w:rPr>
        <w:t>'password=samepassword'</w:t>
      </w:r>
      <w:r w:rsidRPr="002012CC">
        <w:rPr>
          <w:b/>
          <w:bCs/>
        </w:rPr>
        <w:t xml:space="preserve"> 'https://0.0.0.0:5000/</w:t>
      </w:r>
      <w:r w:rsidRPr="002012CC">
        <w:rPr>
          <w:b/>
          <w:bCs/>
          <w:highlight w:val="yellow"/>
        </w:rPr>
        <w:t>login/v2'</w:t>
      </w:r>
    </w:p>
    <w:p w14:paraId="553E072A" w14:textId="4EA200B3" w:rsidR="00FB7DFA" w:rsidRDefault="00FB7DFA" w:rsidP="00FB7DFA">
      <w:pPr>
        <w:pStyle w:val="CMD"/>
      </w:pPr>
      <w:r w:rsidRPr="002012CC">
        <w:rPr>
          <w:highlight w:val="yellow"/>
        </w:rPr>
        <w:t>login success</w:t>
      </w:r>
      <w:r w:rsidRPr="00FB7DFA">
        <w:t>devasc@labvm:~/labs/devnet-src/security$</w:t>
      </w:r>
    </w:p>
    <w:p w14:paraId="3801C239" w14:textId="77777777" w:rsidR="00962719" w:rsidRPr="00FB7DFA" w:rsidRDefault="00962719" w:rsidP="00FB7DFA">
      <w:pPr>
        <w:pStyle w:val="CMD"/>
      </w:pPr>
    </w:p>
    <w:p w14:paraId="3E60D2B7" w14:textId="0ED78D05" w:rsidR="00FB7DFA" w:rsidRPr="00FB7DFA" w:rsidRDefault="00FB7DFA" w:rsidP="00FB7DFA">
      <w:pPr>
        <w:pStyle w:val="CMD"/>
      </w:pPr>
      <w:r w:rsidRPr="00FB7DFA">
        <w:t xml:space="preserve">devasc@labvm:~/labs/devnet-src/security$ </w:t>
      </w:r>
      <w:r w:rsidRPr="002012CC">
        <w:rPr>
          <w:b/>
          <w:bCs/>
        </w:rPr>
        <w:t xml:space="preserve">curl -k -X POST -F </w:t>
      </w:r>
      <w:r w:rsidRPr="002012CC">
        <w:rPr>
          <w:b/>
          <w:bCs/>
          <w:highlight w:val="yellow"/>
        </w:rPr>
        <w:t>'username=</w:t>
      </w:r>
      <w:r w:rsidR="003008D7">
        <w:rPr>
          <w:b/>
          <w:bCs/>
          <w:highlight w:val="yellow"/>
        </w:rPr>
        <w:t>dave</w:t>
      </w:r>
      <w:r w:rsidRPr="002012CC">
        <w:rPr>
          <w:b/>
          <w:bCs/>
          <w:highlight w:val="yellow"/>
        </w:rPr>
        <w:t>'</w:t>
      </w:r>
      <w:r w:rsidRPr="002012CC">
        <w:rPr>
          <w:b/>
          <w:bCs/>
        </w:rPr>
        <w:t xml:space="preserve"> -F </w:t>
      </w:r>
      <w:r w:rsidRPr="002012CC">
        <w:rPr>
          <w:b/>
          <w:bCs/>
          <w:highlight w:val="yellow"/>
        </w:rPr>
        <w:t>'password=differentpassword'</w:t>
      </w:r>
      <w:r w:rsidRPr="002012CC">
        <w:rPr>
          <w:b/>
          <w:bCs/>
        </w:rPr>
        <w:t xml:space="preserve"> 'https://0.0.0.0:5000/</w:t>
      </w:r>
      <w:r w:rsidRPr="002012CC">
        <w:rPr>
          <w:b/>
          <w:bCs/>
          <w:highlight w:val="yellow"/>
        </w:rPr>
        <w:t>login/v2'</w:t>
      </w:r>
    </w:p>
    <w:p w14:paraId="28B39889" w14:textId="566663CD" w:rsidR="004345A2" w:rsidRPr="00C314DB" w:rsidRDefault="00FB7DFA" w:rsidP="002012CC">
      <w:pPr>
        <w:pStyle w:val="CMD"/>
      </w:pPr>
      <w:r w:rsidRPr="002012CC">
        <w:rPr>
          <w:highlight w:val="yellow"/>
        </w:rPr>
        <w:t>login success</w:t>
      </w:r>
      <w:r w:rsidRPr="00FB7DFA">
        <w:t>devasc@labvm:~/labs/devnet-src/security$</w:t>
      </w:r>
    </w:p>
    <w:p w14:paraId="091C8CD7" w14:textId="2C423949" w:rsidR="00586CB8" w:rsidRDefault="00586CB8" w:rsidP="00962719">
      <w:pPr>
        <w:pStyle w:val="BodyTextL50"/>
      </w:pPr>
      <w:r>
        <w:lastRenderedPageBreak/>
        <w:t>This confirms that the hashed password is safely stored</w:t>
      </w:r>
      <w:r w:rsidR="00962719">
        <w:t>,</w:t>
      </w:r>
      <w:r>
        <w:t xml:space="preserve"> and the passwords of users are protected should they become compromised.</w:t>
      </w:r>
    </w:p>
    <w:p w14:paraId="2B87F7D4" w14:textId="77777777" w:rsidR="00586CB8" w:rsidRDefault="00586CB8" w:rsidP="00586CB8">
      <w:pPr>
        <w:pStyle w:val="SubStepAlpha"/>
      </w:pPr>
      <w:r>
        <w:t>Terminate the server.</w:t>
      </w:r>
    </w:p>
    <w:p w14:paraId="298ABC1E" w14:textId="77777777" w:rsidR="00586CB8" w:rsidRDefault="00586CB8" w:rsidP="00586CB8">
      <w:pPr>
        <w:pStyle w:val="CMD"/>
      </w:pPr>
      <w:r>
        <w:t xml:space="preserve">devasc@labvm:~/labs/devnet-src/security$ </w:t>
      </w:r>
      <w:r w:rsidRPr="00962719">
        <w:rPr>
          <w:b/>
          <w:bCs/>
        </w:rPr>
        <w:t>pkill -f password-evolution.py</w:t>
      </w:r>
    </w:p>
    <w:p w14:paraId="4A5F839E" w14:textId="77777777" w:rsidR="00586CB8" w:rsidRDefault="00586CB8" w:rsidP="00586CB8">
      <w:pPr>
        <w:pStyle w:val="CMDOutput"/>
      </w:pPr>
      <w:r>
        <w:t xml:space="preserve">[1]+  </w:t>
      </w:r>
      <w:r w:rsidRPr="00586CB8">
        <w:rPr>
          <w:highlight w:val="yellow"/>
        </w:rPr>
        <w:t>Terminated</w:t>
      </w:r>
      <w:r>
        <w:t xml:space="preserve">              nohup python3 password-evolution.py</w:t>
      </w:r>
    </w:p>
    <w:p w14:paraId="3520D723" w14:textId="5A3B1516" w:rsidR="00B4123E" w:rsidRDefault="00586CB8" w:rsidP="00962719">
      <w:pPr>
        <w:pStyle w:val="CMD"/>
      </w:pPr>
      <w:r>
        <w:t>devasc@labvm:~/labs/devnet-src/security$</w:t>
      </w:r>
    </w:p>
    <w:p w14:paraId="46F2539C" w14:textId="77777777" w:rsidR="007534E2" w:rsidRDefault="007534E2" w:rsidP="007534E2">
      <w:pPr>
        <w:pStyle w:val="Heading3"/>
      </w:pPr>
      <w:r>
        <w:t>Verify the contents of test.db.</w:t>
      </w:r>
    </w:p>
    <w:p w14:paraId="597E65A1" w14:textId="77777777" w:rsidR="007534E2" w:rsidRDefault="007534E2" w:rsidP="007534E2">
      <w:pPr>
        <w:pStyle w:val="SubStepAlpha"/>
      </w:pPr>
      <w:r>
        <w:t xml:space="preserve">Open the </w:t>
      </w:r>
      <w:r w:rsidRPr="001C7A03">
        <w:rPr>
          <w:b/>
          <w:bCs/>
        </w:rPr>
        <w:t>DB Browser for SQLite</w:t>
      </w:r>
      <w:r>
        <w:t xml:space="preserve"> application.</w:t>
      </w:r>
    </w:p>
    <w:p w14:paraId="302BE4F1" w14:textId="0E6FE5AA" w:rsidR="007534E2" w:rsidRDefault="00C93F1B" w:rsidP="007534E2">
      <w:pPr>
        <w:pStyle w:val="SubStepAlpha"/>
      </w:pPr>
      <w:r>
        <w:t>O</w:t>
      </w:r>
      <w:r w:rsidR="007534E2">
        <w:t xml:space="preserve">pen the </w:t>
      </w:r>
      <w:r w:rsidR="007534E2" w:rsidRPr="001C7A03">
        <w:rPr>
          <w:b/>
          <w:bCs/>
        </w:rPr>
        <w:t>test.db</w:t>
      </w:r>
      <w:r w:rsidR="007534E2">
        <w:t xml:space="preserve"> file</w:t>
      </w:r>
      <w:r>
        <w:t>.</w:t>
      </w:r>
    </w:p>
    <w:p w14:paraId="6F3D7916" w14:textId="77777777" w:rsidR="00C93F1B" w:rsidRDefault="007534E2" w:rsidP="007534E2">
      <w:pPr>
        <w:pStyle w:val="SubStepAlpha"/>
      </w:pPr>
      <w:r>
        <w:t xml:space="preserve">Select the tab, </w:t>
      </w:r>
      <w:r w:rsidRPr="00E511D0">
        <w:rPr>
          <w:b/>
          <w:bCs/>
        </w:rPr>
        <w:t>Database Structure</w:t>
      </w:r>
      <w:r>
        <w:t xml:space="preserve">. </w:t>
      </w:r>
    </w:p>
    <w:p w14:paraId="0E43C0ED" w14:textId="75CA5C22" w:rsidR="007534E2" w:rsidRDefault="007534E2" w:rsidP="00C93F1B">
      <w:pPr>
        <w:pStyle w:val="SubStepAlpha"/>
        <w:numPr>
          <w:ilvl w:val="0"/>
          <w:numId w:val="0"/>
        </w:numPr>
        <w:ind w:left="720"/>
      </w:pPr>
      <w:r>
        <w:t>You will notice two structures that coincide with the code you included earlier: USER_PLAIN and USER HASH.</w:t>
      </w:r>
    </w:p>
    <w:p w14:paraId="584CFEB1" w14:textId="18E3FFCD" w:rsidR="007534E2" w:rsidRDefault="007534E2" w:rsidP="007534E2">
      <w:pPr>
        <w:pStyle w:val="SubStepAlpha"/>
      </w:pPr>
      <w:r>
        <w:t xml:space="preserve">Select the </w:t>
      </w:r>
      <w:r w:rsidRPr="00E511D0">
        <w:rPr>
          <w:b/>
          <w:bCs/>
        </w:rPr>
        <w:t>Browse Data</w:t>
      </w:r>
      <w:r w:rsidR="00C93F1B" w:rsidRPr="00C93F1B">
        <w:t xml:space="preserve"> </w:t>
      </w:r>
      <w:r w:rsidR="00C93F1B">
        <w:t>tab</w:t>
      </w:r>
      <w:r>
        <w:t xml:space="preserve">. </w:t>
      </w:r>
    </w:p>
    <w:p w14:paraId="1CD3A7CA" w14:textId="77777777" w:rsidR="007534E2" w:rsidRDefault="007534E2" w:rsidP="007534E2">
      <w:pPr>
        <w:pStyle w:val="SubStepAlpha"/>
      </w:pPr>
      <w:r>
        <w:t xml:space="preserve">The </w:t>
      </w:r>
      <w:r w:rsidRPr="00E511D0">
        <w:rPr>
          <w:b/>
          <w:bCs/>
        </w:rPr>
        <w:t>Table: USER_</w:t>
      </w:r>
      <w:r>
        <w:rPr>
          <w:b/>
          <w:bCs/>
        </w:rPr>
        <w:t xml:space="preserve">HASH </w:t>
      </w:r>
      <w:r>
        <w:t xml:space="preserve">should already be selected. You will now see the usernames </w:t>
      </w:r>
      <w:r w:rsidRPr="002012CC">
        <w:rPr>
          <w:b/>
          <w:bCs/>
        </w:rPr>
        <w:t>rick</w:t>
      </w:r>
      <w:r>
        <w:t xml:space="preserve">, </w:t>
      </w:r>
      <w:r w:rsidRPr="002012CC">
        <w:rPr>
          <w:b/>
          <w:bCs/>
        </w:rPr>
        <w:t>allan</w:t>
      </w:r>
      <w:r>
        <w:t xml:space="preserve">, and </w:t>
      </w:r>
      <w:r w:rsidRPr="002012CC">
        <w:rPr>
          <w:b/>
          <w:bCs/>
        </w:rPr>
        <w:t>dave</w:t>
      </w:r>
      <w:r>
        <w:t xml:space="preserve"> along with their hashed passwords. (You may need to adjust the table cells.) Notice that </w:t>
      </w:r>
      <w:r w:rsidRPr="002012CC">
        <w:rPr>
          <w:b/>
          <w:bCs/>
        </w:rPr>
        <w:t>rick</w:t>
      </w:r>
      <w:r>
        <w:t xml:space="preserve"> and </w:t>
      </w:r>
      <w:r w:rsidRPr="002012CC">
        <w:rPr>
          <w:b/>
          <w:bCs/>
        </w:rPr>
        <w:t>allan</w:t>
      </w:r>
      <w:r>
        <w:t xml:space="preserve"> have the same hashed passwords. This is because they had the same password and the hash function did not include a salt to make their hash unique. Salting the hash is the process of adding random data to a hash. </w:t>
      </w:r>
      <w:r w:rsidRPr="007F6FD2">
        <w:t xml:space="preserve">To guarantee the uniqueness of the passwords, increase their complexity, and prevent password attacks even when the inputs are the same, a salt </w:t>
      </w:r>
      <w:r>
        <w:t>should be</w:t>
      </w:r>
      <w:r w:rsidRPr="007F6FD2">
        <w:t xml:space="preserve"> added to the input of a hash function.</w:t>
      </w:r>
    </w:p>
    <w:p w14:paraId="15AB3364" w14:textId="5F9C0AF3" w:rsidR="001C4881" w:rsidRDefault="008820FA" w:rsidP="001C4881">
      <w:pPr>
        <w:pStyle w:val="Heading2"/>
      </w:pPr>
      <w:r>
        <w:t>Review the Final Program</w:t>
      </w:r>
    </w:p>
    <w:p w14:paraId="5D64FA4C" w14:textId="40DF61A8" w:rsidR="00EF6D5F" w:rsidRPr="001C7A03" w:rsidRDefault="00EF6D5F" w:rsidP="00EF6D5F">
      <w:pPr>
        <w:pStyle w:val="InstNoteRedL25"/>
        <w:rPr>
          <w:color w:val="000000" w:themeColor="text1"/>
        </w:rPr>
      </w:pPr>
      <w:r w:rsidRPr="001C7A03">
        <w:rPr>
          <w:color w:val="000000" w:themeColor="text1"/>
        </w:rPr>
        <w:t xml:space="preserve">The following is the complete script you </w:t>
      </w:r>
      <w:r w:rsidR="008820FA">
        <w:rPr>
          <w:color w:val="000000" w:themeColor="text1"/>
        </w:rPr>
        <w:t>created in this lab</w:t>
      </w:r>
      <w:r w:rsidRPr="001C7A03">
        <w:rPr>
          <w:color w:val="000000" w:themeColor="text1"/>
        </w:rPr>
        <w:t xml:space="preserve">. </w:t>
      </w:r>
    </w:p>
    <w:p w14:paraId="05E31692" w14:textId="77777777" w:rsidR="00EF6D5F" w:rsidRPr="001C7A03" w:rsidRDefault="00EF6D5F" w:rsidP="00933E28">
      <w:pPr>
        <w:pStyle w:val="CMD"/>
      </w:pPr>
      <w:r w:rsidRPr="001C7A03">
        <w:t>import pyotp</w:t>
      </w:r>
    </w:p>
    <w:p w14:paraId="73E59429" w14:textId="77777777" w:rsidR="00EF6D5F" w:rsidRPr="001C7A03" w:rsidRDefault="00EF6D5F" w:rsidP="00933E28">
      <w:pPr>
        <w:pStyle w:val="CMD"/>
      </w:pPr>
      <w:r w:rsidRPr="001C7A03">
        <w:t>import sqlite3</w:t>
      </w:r>
    </w:p>
    <w:p w14:paraId="4971E0C8" w14:textId="77777777" w:rsidR="00EF6D5F" w:rsidRPr="001C7A03" w:rsidRDefault="00EF6D5F" w:rsidP="00933E28">
      <w:pPr>
        <w:pStyle w:val="CMD"/>
      </w:pPr>
      <w:r w:rsidRPr="001C7A03">
        <w:t>import hashlib</w:t>
      </w:r>
    </w:p>
    <w:p w14:paraId="30C9241C" w14:textId="77777777" w:rsidR="00EF6D5F" w:rsidRPr="001C7A03" w:rsidRDefault="00EF6D5F" w:rsidP="00933E28">
      <w:pPr>
        <w:pStyle w:val="CMD"/>
      </w:pPr>
      <w:r w:rsidRPr="001C7A03">
        <w:t>import uuid</w:t>
      </w:r>
    </w:p>
    <w:p w14:paraId="2F7B1CA4" w14:textId="77777777" w:rsidR="00EF6D5F" w:rsidRPr="001C7A03" w:rsidRDefault="00EF6D5F" w:rsidP="00933E28">
      <w:pPr>
        <w:pStyle w:val="CMD"/>
      </w:pPr>
      <w:r w:rsidRPr="001C7A03">
        <w:t>from flask import Flask, request</w:t>
      </w:r>
    </w:p>
    <w:p w14:paraId="21068A95" w14:textId="77777777" w:rsidR="00EF6D5F" w:rsidRPr="001C7A03" w:rsidRDefault="00EF6D5F" w:rsidP="00933E28">
      <w:pPr>
        <w:pStyle w:val="CMD"/>
      </w:pPr>
      <w:r w:rsidRPr="001C7A03">
        <w:t>app = Flask(__name__)</w:t>
      </w:r>
    </w:p>
    <w:p w14:paraId="12FF4927" w14:textId="77777777" w:rsidR="00EF6D5F" w:rsidRPr="001C7A03" w:rsidRDefault="00EF6D5F" w:rsidP="00933E28">
      <w:pPr>
        <w:pStyle w:val="CMD"/>
      </w:pPr>
    </w:p>
    <w:p w14:paraId="66A61A88" w14:textId="77777777" w:rsidR="00EF6D5F" w:rsidRPr="001C7A03" w:rsidRDefault="00EF6D5F" w:rsidP="00933E28">
      <w:pPr>
        <w:pStyle w:val="CMD"/>
      </w:pPr>
      <w:r w:rsidRPr="001C7A03">
        <w:t>db_name = 'test.db'</w:t>
      </w:r>
    </w:p>
    <w:p w14:paraId="0D54CA8C" w14:textId="77777777" w:rsidR="00EF6D5F" w:rsidRPr="001C7A03" w:rsidRDefault="00EF6D5F" w:rsidP="00933E28">
      <w:pPr>
        <w:pStyle w:val="CMD"/>
      </w:pPr>
      <w:r w:rsidRPr="001C7A03">
        <w:t>@app.route('/')</w:t>
      </w:r>
    </w:p>
    <w:p w14:paraId="08EB08FF" w14:textId="77777777" w:rsidR="00EF6D5F" w:rsidRPr="001C7A03" w:rsidRDefault="00EF6D5F" w:rsidP="00933E28">
      <w:pPr>
        <w:pStyle w:val="CMD"/>
      </w:pPr>
      <w:r w:rsidRPr="001C7A03">
        <w:t>def index():</w:t>
      </w:r>
    </w:p>
    <w:p w14:paraId="3BC4D197" w14:textId="77777777" w:rsidR="00EF6D5F" w:rsidRPr="001C7A03" w:rsidRDefault="00EF6D5F" w:rsidP="00933E28">
      <w:pPr>
        <w:pStyle w:val="CMD"/>
      </w:pPr>
      <w:r w:rsidRPr="001C7A03">
        <w:t xml:space="preserve">    return 'Welcome to the hands-on lab for an evolution of password systems!'</w:t>
      </w:r>
    </w:p>
    <w:p w14:paraId="08A9551E" w14:textId="77777777" w:rsidR="00EF6D5F" w:rsidRPr="001C7A03" w:rsidRDefault="00EF6D5F" w:rsidP="00933E28">
      <w:pPr>
        <w:pStyle w:val="CMD"/>
      </w:pPr>
      <w:r w:rsidRPr="001C7A03">
        <w:t>######################################### Plain Text #########################################################</w:t>
      </w:r>
    </w:p>
    <w:p w14:paraId="63330968" w14:textId="77777777" w:rsidR="00EF6D5F" w:rsidRPr="001C7A03" w:rsidRDefault="00EF6D5F" w:rsidP="00933E28">
      <w:pPr>
        <w:pStyle w:val="CMD"/>
      </w:pPr>
      <w:r w:rsidRPr="001C7A03">
        <w:t>@app.route('/signup/v1', methods=['POST'])</w:t>
      </w:r>
    </w:p>
    <w:p w14:paraId="37FCCCBF" w14:textId="77777777" w:rsidR="00EF6D5F" w:rsidRPr="001C7A03" w:rsidRDefault="00EF6D5F" w:rsidP="00933E28">
      <w:pPr>
        <w:pStyle w:val="CMD"/>
      </w:pPr>
      <w:r w:rsidRPr="001C7A03">
        <w:t>def signup_v1():</w:t>
      </w:r>
    </w:p>
    <w:p w14:paraId="78479FCA" w14:textId="77777777" w:rsidR="00EF6D5F" w:rsidRPr="001C7A03" w:rsidRDefault="00EF6D5F" w:rsidP="00933E28">
      <w:pPr>
        <w:pStyle w:val="CMD"/>
      </w:pPr>
      <w:r w:rsidRPr="001C7A03">
        <w:t xml:space="preserve">    conn = sqlite3.connect(db_name)</w:t>
      </w:r>
    </w:p>
    <w:p w14:paraId="6EC9F181" w14:textId="77777777" w:rsidR="00EF6D5F" w:rsidRPr="001C7A03" w:rsidRDefault="00EF6D5F" w:rsidP="00933E28">
      <w:pPr>
        <w:pStyle w:val="CMD"/>
      </w:pPr>
      <w:r w:rsidRPr="001C7A03">
        <w:t xml:space="preserve">    c = conn.cursor()</w:t>
      </w:r>
    </w:p>
    <w:p w14:paraId="5442DC12" w14:textId="77777777" w:rsidR="00EF6D5F" w:rsidRPr="001C7A03" w:rsidRDefault="00EF6D5F" w:rsidP="00933E28">
      <w:pPr>
        <w:pStyle w:val="CMD"/>
      </w:pPr>
      <w:r w:rsidRPr="001C7A03">
        <w:t xml:space="preserve">    c.execute('''CREATE TABLE IF NOT EXISTS USER_PLAIN</w:t>
      </w:r>
    </w:p>
    <w:p w14:paraId="24018245" w14:textId="77777777" w:rsidR="00EF6D5F" w:rsidRPr="001C7A03" w:rsidRDefault="00EF6D5F" w:rsidP="00933E28">
      <w:pPr>
        <w:pStyle w:val="CMD"/>
      </w:pPr>
      <w:r w:rsidRPr="001C7A03">
        <w:t xml:space="preserve">           (USERNAME  TEXT    PRIMARY KEY NOT NULL,</w:t>
      </w:r>
    </w:p>
    <w:p w14:paraId="68EF61D6" w14:textId="77777777" w:rsidR="00EF6D5F" w:rsidRPr="001C7A03" w:rsidRDefault="00EF6D5F" w:rsidP="00933E28">
      <w:pPr>
        <w:pStyle w:val="CMD"/>
      </w:pPr>
      <w:r w:rsidRPr="001C7A03">
        <w:t xml:space="preserve">            PASSWORD  TEXT    NOT NULL);''')</w:t>
      </w:r>
    </w:p>
    <w:p w14:paraId="4289479A" w14:textId="77777777" w:rsidR="00EF6D5F" w:rsidRPr="001C7A03" w:rsidRDefault="00EF6D5F" w:rsidP="00933E28">
      <w:pPr>
        <w:pStyle w:val="CMD"/>
      </w:pPr>
      <w:r w:rsidRPr="001C7A03">
        <w:lastRenderedPageBreak/>
        <w:t xml:space="preserve">    conn.commit()</w:t>
      </w:r>
    </w:p>
    <w:p w14:paraId="278CB843" w14:textId="77777777" w:rsidR="00EF6D5F" w:rsidRPr="001C7A03" w:rsidRDefault="00EF6D5F" w:rsidP="00933E28">
      <w:pPr>
        <w:pStyle w:val="CMD"/>
      </w:pPr>
      <w:r w:rsidRPr="001C7A03">
        <w:t xml:space="preserve">    try:</w:t>
      </w:r>
    </w:p>
    <w:p w14:paraId="5C85A998" w14:textId="77777777" w:rsidR="00EF6D5F" w:rsidRPr="001C7A03" w:rsidRDefault="00EF6D5F" w:rsidP="00933E28">
      <w:pPr>
        <w:pStyle w:val="CMD"/>
      </w:pPr>
      <w:r w:rsidRPr="001C7A03">
        <w:t xml:space="preserve">        c.execute("INSERT INTO USER_PLAIN (USERNAME,PASSWORD) "</w:t>
      </w:r>
    </w:p>
    <w:p w14:paraId="0EC82275" w14:textId="77777777" w:rsidR="00EF6D5F" w:rsidRPr="001C7A03" w:rsidRDefault="00EF6D5F" w:rsidP="00933E28">
      <w:pPr>
        <w:pStyle w:val="CMD"/>
      </w:pPr>
      <w:r w:rsidRPr="001C7A03">
        <w:t xml:space="preserve">                  "VALUES ('{0}', '{1}')".format(request.form['username'], request.form['password']))</w:t>
      </w:r>
    </w:p>
    <w:p w14:paraId="2EDEAE1C" w14:textId="77777777" w:rsidR="00EF6D5F" w:rsidRPr="001C7A03" w:rsidRDefault="00EF6D5F" w:rsidP="00933E28">
      <w:pPr>
        <w:pStyle w:val="CMD"/>
      </w:pPr>
      <w:r w:rsidRPr="001C7A03">
        <w:t xml:space="preserve">        conn.commit()</w:t>
      </w:r>
    </w:p>
    <w:p w14:paraId="2FCA2637" w14:textId="77777777" w:rsidR="00EF6D5F" w:rsidRPr="001C7A03" w:rsidRDefault="00EF6D5F" w:rsidP="00933E28">
      <w:pPr>
        <w:pStyle w:val="CMD"/>
      </w:pPr>
      <w:r w:rsidRPr="001C7A03">
        <w:t xml:space="preserve">    except sqlite3.IntegrityError:</w:t>
      </w:r>
    </w:p>
    <w:p w14:paraId="7928CEBD" w14:textId="77777777" w:rsidR="00EF6D5F" w:rsidRPr="001C7A03" w:rsidRDefault="00EF6D5F" w:rsidP="00933E28">
      <w:pPr>
        <w:pStyle w:val="CMD"/>
      </w:pPr>
      <w:r w:rsidRPr="001C7A03">
        <w:t xml:space="preserve">        return "username has been registered."</w:t>
      </w:r>
    </w:p>
    <w:p w14:paraId="2D9022CB" w14:textId="77777777" w:rsidR="00EF6D5F" w:rsidRPr="001C7A03" w:rsidRDefault="00EF6D5F" w:rsidP="00933E28">
      <w:pPr>
        <w:pStyle w:val="CMD"/>
      </w:pPr>
      <w:r w:rsidRPr="001C7A03">
        <w:t xml:space="preserve">    print('username: ', request.form['username'], ' password: ', request.form['password'])</w:t>
      </w:r>
    </w:p>
    <w:p w14:paraId="0D93A296" w14:textId="77777777" w:rsidR="00EF6D5F" w:rsidRPr="001C7A03" w:rsidRDefault="00EF6D5F" w:rsidP="00933E28">
      <w:pPr>
        <w:pStyle w:val="CMD"/>
      </w:pPr>
      <w:r w:rsidRPr="001C7A03">
        <w:t xml:space="preserve">    return "signup success"</w:t>
      </w:r>
    </w:p>
    <w:p w14:paraId="73D109FD" w14:textId="77777777" w:rsidR="00EF6D5F" w:rsidRPr="001C7A03" w:rsidRDefault="00EF6D5F" w:rsidP="00933E28">
      <w:pPr>
        <w:pStyle w:val="CMD"/>
      </w:pPr>
      <w:r w:rsidRPr="001C7A03">
        <w:t>def verify_plain(username, password):</w:t>
      </w:r>
    </w:p>
    <w:p w14:paraId="35792346" w14:textId="77777777" w:rsidR="00EF6D5F" w:rsidRPr="001C7A03" w:rsidRDefault="00EF6D5F" w:rsidP="00933E28">
      <w:pPr>
        <w:pStyle w:val="CMD"/>
      </w:pPr>
      <w:r w:rsidRPr="001C7A03">
        <w:t xml:space="preserve">    conn = sqlite3.connect('test.db')</w:t>
      </w:r>
    </w:p>
    <w:p w14:paraId="034B11B8" w14:textId="77777777" w:rsidR="00EF6D5F" w:rsidRPr="001C7A03" w:rsidRDefault="00EF6D5F" w:rsidP="00933E28">
      <w:pPr>
        <w:pStyle w:val="CMD"/>
      </w:pPr>
      <w:r w:rsidRPr="001C7A03">
        <w:t xml:space="preserve">    c = conn.cursor()</w:t>
      </w:r>
    </w:p>
    <w:p w14:paraId="71F378C9" w14:textId="77777777" w:rsidR="00EF6D5F" w:rsidRPr="001C7A03" w:rsidRDefault="00EF6D5F" w:rsidP="00933E28">
      <w:pPr>
        <w:pStyle w:val="CMD"/>
      </w:pPr>
      <w:r w:rsidRPr="001C7A03">
        <w:t xml:space="preserve">    query = "SELECT PASSWORD FROM USER_PLAIN WHERE USERNAME = '{0}'".format(username)</w:t>
      </w:r>
    </w:p>
    <w:p w14:paraId="246DB906" w14:textId="77777777" w:rsidR="00EF6D5F" w:rsidRPr="001C7A03" w:rsidRDefault="00EF6D5F" w:rsidP="00933E28">
      <w:pPr>
        <w:pStyle w:val="CMD"/>
      </w:pPr>
      <w:r w:rsidRPr="001C7A03">
        <w:t xml:space="preserve">    c.execute(query)</w:t>
      </w:r>
    </w:p>
    <w:p w14:paraId="205FEB48" w14:textId="77777777" w:rsidR="00EF6D5F" w:rsidRPr="001C7A03" w:rsidRDefault="00EF6D5F" w:rsidP="00933E28">
      <w:pPr>
        <w:pStyle w:val="CMD"/>
      </w:pPr>
      <w:r w:rsidRPr="001C7A03">
        <w:t xml:space="preserve">    records = c.fetchone()</w:t>
      </w:r>
    </w:p>
    <w:p w14:paraId="1AD1E34E" w14:textId="77777777" w:rsidR="00EF6D5F" w:rsidRPr="001C7A03" w:rsidRDefault="00EF6D5F" w:rsidP="00933E28">
      <w:pPr>
        <w:pStyle w:val="CMD"/>
      </w:pPr>
      <w:r w:rsidRPr="001C7A03">
        <w:t xml:space="preserve">    conn.close()</w:t>
      </w:r>
    </w:p>
    <w:p w14:paraId="0109D904" w14:textId="77777777" w:rsidR="00EF6D5F" w:rsidRPr="001C7A03" w:rsidRDefault="00EF6D5F" w:rsidP="00933E28">
      <w:pPr>
        <w:pStyle w:val="CMD"/>
      </w:pPr>
      <w:r w:rsidRPr="001C7A03">
        <w:t xml:space="preserve">    if not records:</w:t>
      </w:r>
    </w:p>
    <w:p w14:paraId="71D73256" w14:textId="77777777" w:rsidR="00EF6D5F" w:rsidRPr="001C7A03" w:rsidRDefault="00EF6D5F" w:rsidP="00933E28">
      <w:pPr>
        <w:pStyle w:val="CMD"/>
      </w:pPr>
      <w:r w:rsidRPr="001C7A03">
        <w:t xml:space="preserve">        return False</w:t>
      </w:r>
    </w:p>
    <w:p w14:paraId="67B2FCCF" w14:textId="77777777" w:rsidR="00EF6D5F" w:rsidRPr="001C7A03" w:rsidRDefault="00EF6D5F" w:rsidP="00933E28">
      <w:pPr>
        <w:pStyle w:val="CMD"/>
      </w:pPr>
      <w:r w:rsidRPr="001C7A03">
        <w:t xml:space="preserve">    return records[0] == password</w:t>
      </w:r>
    </w:p>
    <w:p w14:paraId="58998869" w14:textId="77777777" w:rsidR="00EF6D5F" w:rsidRPr="001C7A03" w:rsidRDefault="00EF6D5F" w:rsidP="00933E28">
      <w:pPr>
        <w:pStyle w:val="CMD"/>
      </w:pPr>
      <w:r w:rsidRPr="001C7A03">
        <w:t>@app.route('/login/v1', methods=['GET', 'POST'])</w:t>
      </w:r>
    </w:p>
    <w:p w14:paraId="1512FD9D" w14:textId="77777777" w:rsidR="00EF6D5F" w:rsidRPr="001C7A03" w:rsidRDefault="00EF6D5F" w:rsidP="00933E28">
      <w:pPr>
        <w:pStyle w:val="CMD"/>
      </w:pPr>
      <w:r w:rsidRPr="001C7A03">
        <w:t>def login_v1():</w:t>
      </w:r>
    </w:p>
    <w:p w14:paraId="14981EDE" w14:textId="77777777" w:rsidR="00EF6D5F" w:rsidRPr="001C7A03" w:rsidRDefault="00EF6D5F" w:rsidP="00933E28">
      <w:pPr>
        <w:pStyle w:val="CMD"/>
      </w:pPr>
      <w:r w:rsidRPr="001C7A03">
        <w:t xml:space="preserve">    error = None</w:t>
      </w:r>
    </w:p>
    <w:p w14:paraId="2AE4F248" w14:textId="77777777" w:rsidR="00EF6D5F" w:rsidRPr="001C7A03" w:rsidRDefault="00EF6D5F" w:rsidP="00933E28">
      <w:pPr>
        <w:pStyle w:val="CMD"/>
      </w:pPr>
      <w:r w:rsidRPr="001C7A03">
        <w:t xml:space="preserve">    if request.method == 'POST':</w:t>
      </w:r>
    </w:p>
    <w:p w14:paraId="2C2F8082" w14:textId="77777777" w:rsidR="00EF6D5F" w:rsidRPr="001C7A03" w:rsidRDefault="00EF6D5F" w:rsidP="00933E28">
      <w:pPr>
        <w:pStyle w:val="CMD"/>
      </w:pPr>
      <w:r w:rsidRPr="001C7A03">
        <w:t xml:space="preserve">        if verify_plain(request.form['username'], request.form['password']):</w:t>
      </w:r>
    </w:p>
    <w:p w14:paraId="3561D897" w14:textId="77777777" w:rsidR="00EF6D5F" w:rsidRPr="001C7A03" w:rsidRDefault="00EF6D5F" w:rsidP="00933E28">
      <w:pPr>
        <w:pStyle w:val="CMD"/>
      </w:pPr>
      <w:r w:rsidRPr="001C7A03">
        <w:t xml:space="preserve">            error = 'login success'</w:t>
      </w:r>
    </w:p>
    <w:p w14:paraId="05BED8C6" w14:textId="77777777" w:rsidR="00EF6D5F" w:rsidRPr="001C7A03" w:rsidRDefault="00EF6D5F" w:rsidP="00933E28">
      <w:pPr>
        <w:pStyle w:val="CMD"/>
      </w:pPr>
      <w:r w:rsidRPr="001C7A03">
        <w:t xml:space="preserve">        else:</w:t>
      </w:r>
    </w:p>
    <w:p w14:paraId="058ED516" w14:textId="77777777" w:rsidR="00EF6D5F" w:rsidRPr="001C7A03" w:rsidRDefault="00EF6D5F" w:rsidP="00933E28">
      <w:pPr>
        <w:pStyle w:val="CMD"/>
      </w:pPr>
      <w:r w:rsidRPr="001C7A03">
        <w:t xml:space="preserve">            error = 'Invalid username/password'</w:t>
      </w:r>
    </w:p>
    <w:p w14:paraId="53916676" w14:textId="77777777" w:rsidR="00EF6D5F" w:rsidRPr="001C7A03" w:rsidRDefault="00EF6D5F" w:rsidP="00933E28">
      <w:pPr>
        <w:pStyle w:val="CMD"/>
      </w:pPr>
      <w:r w:rsidRPr="001C7A03">
        <w:t xml:space="preserve">    else:</w:t>
      </w:r>
    </w:p>
    <w:p w14:paraId="0C14A2EC" w14:textId="77777777" w:rsidR="00EF6D5F" w:rsidRPr="001C7A03" w:rsidRDefault="00EF6D5F" w:rsidP="00933E28">
      <w:pPr>
        <w:pStyle w:val="CMD"/>
      </w:pPr>
      <w:r w:rsidRPr="001C7A03">
        <w:t xml:space="preserve">        error = 'Invalid Method'</w:t>
      </w:r>
    </w:p>
    <w:p w14:paraId="0EBAFA59" w14:textId="77777777" w:rsidR="00EF6D5F" w:rsidRPr="001C7A03" w:rsidRDefault="00EF6D5F" w:rsidP="00933E28">
      <w:pPr>
        <w:pStyle w:val="CMD"/>
      </w:pPr>
      <w:r w:rsidRPr="001C7A03">
        <w:t xml:space="preserve">    return error</w:t>
      </w:r>
    </w:p>
    <w:p w14:paraId="3622EE2B" w14:textId="77777777" w:rsidR="00EF6D5F" w:rsidRPr="001C7A03" w:rsidRDefault="00EF6D5F" w:rsidP="00933E28">
      <w:pPr>
        <w:pStyle w:val="CMD"/>
      </w:pPr>
      <w:r w:rsidRPr="001C7A03">
        <w:t>######################################### Password Hashing #########################################################</w:t>
      </w:r>
    </w:p>
    <w:p w14:paraId="7517A62F" w14:textId="77777777" w:rsidR="00EF6D5F" w:rsidRPr="001C7A03" w:rsidRDefault="00EF6D5F" w:rsidP="00933E28">
      <w:pPr>
        <w:pStyle w:val="CMD"/>
      </w:pPr>
    </w:p>
    <w:p w14:paraId="274F4C9E" w14:textId="77777777" w:rsidR="00EF6D5F" w:rsidRPr="001C7A03" w:rsidRDefault="00EF6D5F" w:rsidP="00933E28">
      <w:pPr>
        <w:pStyle w:val="CMD"/>
      </w:pPr>
      <w:r w:rsidRPr="001C7A03">
        <w:t>@app.route('/signup/v2', methods=['GET', 'POST'])</w:t>
      </w:r>
    </w:p>
    <w:p w14:paraId="283B0079" w14:textId="77777777" w:rsidR="00EF6D5F" w:rsidRPr="001C7A03" w:rsidRDefault="00EF6D5F" w:rsidP="00933E28">
      <w:pPr>
        <w:pStyle w:val="CMD"/>
      </w:pPr>
      <w:r w:rsidRPr="001C7A03">
        <w:t>def signup_v2():</w:t>
      </w:r>
    </w:p>
    <w:p w14:paraId="7A8DE8D6" w14:textId="77777777" w:rsidR="00EF6D5F" w:rsidRPr="001C7A03" w:rsidRDefault="00EF6D5F" w:rsidP="00933E28">
      <w:pPr>
        <w:pStyle w:val="CMD"/>
      </w:pPr>
      <w:r w:rsidRPr="001C7A03">
        <w:t xml:space="preserve">    conn = sqlite3.connect(db_name)</w:t>
      </w:r>
    </w:p>
    <w:p w14:paraId="312A5380" w14:textId="77777777" w:rsidR="00EF6D5F" w:rsidRPr="001C7A03" w:rsidRDefault="00EF6D5F" w:rsidP="00933E28">
      <w:pPr>
        <w:pStyle w:val="CMD"/>
      </w:pPr>
      <w:r w:rsidRPr="001C7A03">
        <w:t xml:space="preserve">    c = conn.cursor()</w:t>
      </w:r>
    </w:p>
    <w:p w14:paraId="3FD235C8" w14:textId="77777777" w:rsidR="00EF6D5F" w:rsidRPr="001C7A03" w:rsidRDefault="00EF6D5F" w:rsidP="00933E28">
      <w:pPr>
        <w:pStyle w:val="CMD"/>
      </w:pPr>
      <w:r w:rsidRPr="001C7A03">
        <w:t xml:space="preserve">    c.execute('''CREATE TABLE IF NOT EXISTS USER_HASH</w:t>
      </w:r>
    </w:p>
    <w:p w14:paraId="7E662327" w14:textId="77777777" w:rsidR="00EF6D5F" w:rsidRPr="001C7A03" w:rsidRDefault="00EF6D5F" w:rsidP="00933E28">
      <w:pPr>
        <w:pStyle w:val="CMD"/>
      </w:pPr>
      <w:r w:rsidRPr="001C7A03">
        <w:t xml:space="preserve">           (USERNAME  TEXT    PRIMARY KEY NOT NULL,</w:t>
      </w:r>
    </w:p>
    <w:p w14:paraId="2F5F85C8" w14:textId="77777777" w:rsidR="00EF6D5F" w:rsidRPr="001C7A03" w:rsidRDefault="00EF6D5F" w:rsidP="00933E28">
      <w:pPr>
        <w:pStyle w:val="CMD"/>
      </w:pPr>
      <w:r w:rsidRPr="001C7A03">
        <w:t xml:space="preserve">            HASH      TEXT    NOT NULL);''')</w:t>
      </w:r>
    </w:p>
    <w:p w14:paraId="7E9C11CF" w14:textId="77777777" w:rsidR="00EF6D5F" w:rsidRPr="001C7A03" w:rsidRDefault="00EF6D5F" w:rsidP="00933E28">
      <w:pPr>
        <w:pStyle w:val="CMD"/>
      </w:pPr>
      <w:r w:rsidRPr="001C7A03">
        <w:t xml:space="preserve">    conn.commit()</w:t>
      </w:r>
    </w:p>
    <w:p w14:paraId="44642F54" w14:textId="77777777" w:rsidR="00EF6D5F" w:rsidRPr="001C7A03" w:rsidRDefault="00EF6D5F" w:rsidP="00933E28">
      <w:pPr>
        <w:pStyle w:val="CMD"/>
      </w:pPr>
      <w:r w:rsidRPr="001C7A03">
        <w:t xml:space="preserve">    try:</w:t>
      </w:r>
    </w:p>
    <w:p w14:paraId="5278908B" w14:textId="77777777" w:rsidR="00EF6D5F" w:rsidRPr="001C7A03" w:rsidRDefault="00EF6D5F" w:rsidP="00933E28">
      <w:pPr>
        <w:pStyle w:val="CMD"/>
      </w:pPr>
      <w:r w:rsidRPr="001C7A03">
        <w:lastRenderedPageBreak/>
        <w:t xml:space="preserve">        hash_value = hashlib.sha256(request.form['password'].encode()).hexdigest()</w:t>
      </w:r>
    </w:p>
    <w:p w14:paraId="764DF4F7" w14:textId="77777777" w:rsidR="00EF6D5F" w:rsidRPr="001C7A03" w:rsidRDefault="00EF6D5F" w:rsidP="00933E28">
      <w:pPr>
        <w:pStyle w:val="CMD"/>
      </w:pPr>
      <w:r w:rsidRPr="001C7A03">
        <w:t xml:space="preserve">        c.execute("INSERT INTO USER_HASH (USERNAME, HASH) "</w:t>
      </w:r>
    </w:p>
    <w:p w14:paraId="27BBAB15" w14:textId="77777777" w:rsidR="00EF6D5F" w:rsidRPr="001C7A03" w:rsidRDefault="00EF6D5F" w:rsidP="00933E28">
      <w:pPr>
        <w:pStyle w:val="CMD"/>
      </w:pPr>
      <w:r w:rsidRPr="001C7A03">
        <w:t xml:space="preserve">                  "VALUES ('{0}', '{1}')".format(request.form['username'], hash_value))</w:t>
      </w:r>
    </w:p>
    <w:p w14:paraId="659F0823" w14:textId="77777777" w:rsidR="00EF6D5F" w:rsidRPr="001C7A03" w:rsidRDefault="00EF6D5F" w:rsidP="00933E28">
      <w:pPr>
        <w:pStyle w:val="CMD"/>
      </w:pPr>
      <w:r w:rsidRPr="001C7A03">
        <w:t xml:space="preserve">        conn.commit()</w:t>
      </w:r>
    </w:p>
    <w:p w14:paraId="210819CF" w14:textId="77777777" w:rsidR="00EF6D5F" w:rsidRPr="001C7A03" w:rsidRDefault="00EF6D5F" w:rsidP="00933E28">
      <w:pPr>
        <w:pStyle w:val="CMD"/>
      </w:pPr>
      <w:r w:rsidRPr="001C7A03">
        <w:t xml:space="preserve">    except sqlite3.IntegrityError:</w:t>
      </w:r>
    </w:p>
    <w:p w14:paraId="4ED2CDAD" w14:textId="77777777" w:rsidR="00EF6D5F" w:rsidRPr="001C7A03" w:rsidRDefault="00EF6D5F" w:rsidP="00933E28">
      <w:pPr>
        <w:pStyle w:val="CMD"/>
      </w:pPr>
      <w:r w:rsidRPr="001C7A03">
        <w:t xml:space="preserve">        return "username has been registered."</w:t>
      </w:r>
    </w:p>
    <w:p w14:paraId="08293786" w14:textId="77777777" w:rsidR="00EF6D5F" w:rsidRPr="001C7A03" w:rsidRDefault="00EF6D5F" w:rsidP="00933E28">
      <w:pPr>
        <w:pStyle w:val="CMD"/>
      </w:pPr>
      <w:r w:rsidRPr="001C7A03">
        <w:t xml:space="preserve">    print('username: ', request.form['username'], ' password: ', request.form['password'], ' hash: ', hash_value)</w:t>
      </w:r>
    </w:p>
    <w:p w14:paraId="3043C2B5" w14:textId="77777777" w:rsidR="00EF6D5F" w:rsidRPr="001C7A03" w:rsidRDefault="00EF6D5F" w:rsidP="00933E28">
      <w:pPr>
        <w:pStyle w:val="CMD"/>
      </w:pPr>
      <w:r w:rsidRPr="001C7A03">
        <w:t xml:space="preserve">    return "signup success"</w:t>
      </w:r>
    </w:p>
    <w:p w14:paraId="329167FB" w14:textId="77777777" w:rsidR="00EF6D5F" w:rsidRPr="001C7A03" w:rsidRDefault="00EF6D5F" w:rsidP="00933E28">
      <w:pPr>
        <w:pStyle w:val="CMD"/>
      </w:pPr>
      <w:r w:rsidRPr="001C7A03">
        <w:t>def verify_hash(username, password):</w:t>
      </w:r>
    </w:p>
    <w:p w14:paraId="0F4ED3F0" w14:textId="77777777" w:rsidR="00EF6D5F" w:rsidRPr="001C7A03" w:rsidRDefault="00EF6D5F" w:rsidP="00933E28">
      <w:pPr>
        <w:pStyle w:val="CMD"/>
      </w:pPr>
      <w:r w:rsidRPr="001C7A03">
        <w:t xml:space="preserve">    conn = sqlite3.connect(db_name)</w:t>
      </w:r>
    </w:p>
    <w:p w14:paraId="5E256A2A" w14:textId="77777777" w:rsidR="00EF6D5F" w:rsidRPr="001C7A03" w:rsidRDefault="00EF6D5F" w:rsidP="00933E28">
      <w:pPr>
        <w:pStyle w:val="CMD"/>
      </w:pPr>
      <w:r w:rsidRPr="001C7A03">
        <w:t xml:space="preserve">    c = conn.cursor()</w:t>
      </w:r>
    </w:p>
    <w:p w14:paraId="5C66AE24" w14:textId="77777777" w:rsidR="00EF6D5F" w:rsidRPr="001C7A03" w:rsidRDefault="00EF6D5F" w:rsidP="00933E28">
      <w:pPr>
        <w:pStyle w:val="CMD"/>
      </w:pPr>
      <w:r w:rsidRPr="001C7A03">
        <w:t xml:space="preserve">    query = "SELECT HASH FROM USER_HASH WHERE USERNAME = '{0}'".format(username)</w:t>
      </w:r>
    </w:p>
    <w:p w14:paraId="6A336F98" w14:textId="77777777" w:rsidR="00EF6D5F" w:rsidRPr="001C7A03" w:rsidRDefault="00EF6D5F" w:rsidP="00933E28">
      <w:pPr>
        <w:pStyle w:val="CMD"/>
      </w:pPr>
      <w:r w:rsidRPr="001C7A03">
        <w:t xml:space="preserve">    c.execute(query)</w:t>
      </w:r>
    </w:p>
    <w:p w14:paraId="524D1639" w14:textId="77777777" w:rsidR="00EF6D5F" w:rsidRPr="001C7A03" w:rsidRDefault="00EF6D5F" w:rsidP="00933E28">
      <w:pPr>
        <w:pStyle w:val="CMD"/>
      </w:pPr>
      <w:r w:rsidRPr="001C7A03">
        <w:t xml:space="preserve">    records = c.fetchone()</w:t>
      </w:r>
    </w:p>
    <w:p w14:paraId="725A7A25" w14:textId="77777777" w:rsidR="00EF6D5F" w:rsidRPr="001C7A03" w:rsidRDefault="00EF6D5F" w:rsidP="00933E28">
      <w:pPr>
        <w:pStyle w:val="CMD"/>
      </w:pPr>
      <w:r w:rsidRPr="001C7A03">
        <w:t xml:space="preserve">    conn.close()</w:t>
      </w:r>
    </w:p>
    <w:p w14:paraId="140CDDCC" w14:textId="77777777" w:rsidR="00EF6D5F" w:rsidRPr="001C7A03" w:rsidRDefault="00EF6D5F" w:rsidP="00933E28">
      <w:pPr>
        <w:pStyle w:val="CMD"/>
      </w:pPr>
      <w:r w:rsidRPr="001C7A03">
        <w:t xml:space="preserve">    if not records:</w:t>
      </w:r>
    </w:p>
    <w:p w14:paraId="4CA5946E" w14:textId="77777777" w:rsidR="00EF6D5F" w:rsidRPr="001C7A03" w:rsidRDefault="00EF6D5F" w:rsidP="00933E28">
      <w:pPr>
        <w:pStyle w:val="CMD"/>
      </w:pPr>
      <w:r w:rsidRPr="001C7A03">
        <w:t xml:space="preserve">        return False</w:t>
      </w:r>
    </w:p>
    <w:p w14:paraId="073C1815" w14:textId="77777777" w:rsidR="00EF6D5F" w:rsidRPr="001C7A03" w:rsidRDefault="00EF6D5F" w:rsidP="00933E28">
      <w:pPr>
        <w:pStyle w:val="CMD"/>
      </w:pPr>
      <w:r w:rsidRPr="001C7A03">
        <w:t xml:space="preserve">    return records[0] == hashlib.sha256(password.encode()).hexdigest()</w:t>
      </w:r>
    </w:p>
    <w:p w14:paraId="2774821F" w14:textId="77777777" w:rsidR="00EF6D5F" w:rsidRPr="001C7A03" w:rsidRDefault="00EF6D5F" w:rsidP="00933E28">
      <w:pPr>
        <w:pStyle w:val="CMD"/>
      </w:pPr>
      <w:r w:rsidRPr="001C7A03">
        <w:t>@app.route('/login/v2', methods=['GET', 'POST'])</w:t>
      </w:r>
    </w:p>
    <w:p w14:paraId="3BB0A459" w14:textId="77777777" w:rsidR="00EF6D5F" w:rsidRPr="001C7A03" w:rsidRDefault="00EF6D5F" w:rsidP="00933E28">
      <w:pPr>
        <w:pStyle w:val="CMD"/>
      </w:pPr>
      <w:r w:rsidRPr="001C7A03">
        <w:t>def login_v2():</w:t>
      </w:r>
    </w:p>
    <w:p w14:paraId="029DAFF2" w14:textId="77777777" w:rsidR="00EF6D5F" w:rsidRPr="001C7A03" w:rsidRDefault="00EF6D5F" w:rsidP="00933E28">
      <w:pPr>
        <w:pStyle w:val="CMD"/>
      </w:pPr>
      <w:r w:rsidRPr="001C7A03">
        <w:t xml:space="preserve">    error = None</w:t>
      </w:r>
    </w:p>
    <w:p w14:paraId="76738092" w14:textId="77777777" w:rsidR="00EF6D5F" w:rsidRPr="001C7A03" w:rsidRDefault="00EF6D5F" w:rsidP="00933E28">
      <w:pPr>
        <w:pStyle w:val="CMD"/>
      </w:pPr>
      <w:r w:rsidRPr="001C7A03">
        <w:t xml:space="preserve">    if request.method == 'POST':</w:t>
      </w:r>
    </w:p>
    <w:p w14:paraId="481860F2" w14:textId="77777777" w:rsidR="00EF6D5F" w:rsidRPr="001C7A03" w:rsidRDefault="00EF6D5F" w:rsidP="00933E28">
      <w:pPr>
        <w:pStyle w:val="CMD"/>
      </w:pPr>
      <w:r w:rsidRPr="001C7A03">
        <w:t xml:space="preserve">        if verify_hash(request.form['username'], request.form['password']):</w:t>
      </w:r>
    </w:p>
    <w:p w14:paraId="6A4BF0B7" w14:textId="77777777" w:rsidR="00EF6D5F" w:rsidRPr="001C7A03" w:rsidRDefault="00EF6D5F" w:rsidP="00933E28">
      <w:pPr>
        <w:pStyle w:val="CMD"/>
      </w:pPr>
      <w:r w:rsidRPr="001C7A03">
        <w:t xml:space="preserve">            error = 'login success'</w:t>
      </w:r>
    </w:p>
    <w:p w14:paraId="7E5E7D49" w14:textId="77777777" w:rsidR="00EF6D5F" w:rsidRPr="001C7A03" w:rsidRDefault="00EF6D5F" w:rsidP="00933E28">
      <w:pPr>
        <w:pStyle w:val="CMD"/>
      </w:pPr>
      <w:r w:rsidRPr="001C7A03">
        <w:t xml:space="preserve">        else:</w:t>
      </w:r>
    </w:p>
    <w:p w14:paraId="09F94D70" w14:textId="77777777" w:rsidR="00EF6D5F" w:rsidRPr="001C7A03" w:rsidRDefault="00EF6D5F" w:rsidP="00933E28">
      <w:pPr>
        <w:pStyle w:val="CMD"/>
      </w:pPr>
      <w:r w:rsidRPr="001C7A03">
        <w:t xml:space="preserve">            error = 'Invalid username/password'</w:t>
      </w:r>
    </w:p>
    <w:p w14:paraId="3C1C752A" w14:textId="77777777" w:rsidR="00EF6D5F" w:rsidRPr="001C7A03" w:rsidRDefault="00EF6D5F" w:rsidP="00933E28">
      <w:pPr>
        <w:pStyle w:val="CMD"/>
      </w:pPr>
      <w:r w:rsidRPr="001C7A03">
        <w:t xml:space="preserve">    else:</w:t>
      </w:r>
    </w:p>
    <w:p w14:paraId="2AC79DEE" w14:textId="77777777" w:rsidR="00EF6D5F" w:rsidRPr="001C7A03" w:rsidRDefault="00EF6D5F" w:rsidP="00933E28">
      <w:pPr>
        <w:pStyle w:val="CMD"/>
      </w:pPr>
      <w:r w:rsidRPr="001C7A03">
        <w:t xml:space="preserve">        error = 'Invalid Method'</w:t>
      </w:r>
    </w:p>
    <w:p w14:paraId="47028CDA" w14:textId="77777777" w:rsidR="00EF6D5F" w:rsidRPr="001C7A03" w:rsidRDefault="00EF6D5F" w:rsidP="00933E28">
      <w:pPr>
        <w:pStyle w:val="CMD"/>
      </w:pPr>
      <w:r w:rsidRPr="001C7A03">
        <w:t xml:space="preserve">    return error</w:t>
      </w:r>
    </w:p>
    <w:p w14:paraId="47E2556C" w14:textId="77777777" w:rsidR="00EF6D5F" w:rsidRPr="001C7A03" w:rsidRDefault="00EF6D5F" w:rsidP="00933E28">
      <w:pPr>
        <w:pStyle w:val="CMD"/>
      </w:pPr>
      <w:r w:rsidRPr="001C7A03">
        <w:t>if __name__ == '__main__':</w:t>
      </w:r>
    </w:p>
    <w:p w14:paraId="50F3DBFC" w14:textId="77777777" w:rsidR="00EF6D5F" w:rsidRPr="001C7A03" w:rsidRDefault="00EF6D5F" w:rsidP="00933E28">
      <w:pPr>
        <w:pStyle w:val="CMD"/>
      </w:pPr>
      <w:r w:rsidRPr="001C7A03">
        <w:t xml:space="preserve">        app.run(host='0.0.0.0', port=5000, ssl_context='adhoc')</w:t>
      </w:r>
    </w:p>
    <w:p w14:paraId="0D9D0F69" w14:textId="50E2D12C" w:rsidR="00EF6D5F" w:rsidRPr="002012CC" w:rsidRDefault="005B60FA" w:rsidP="005B60FA">
      <w:pPr>
        <w:pStyle w:val="ConfigWindow"/>
      </w:pPr>
      <w:r>
        <w:t>End of document</w:t>
      </w:r>
    </w:p>
    <w:sectPr w:rsidR="00EF6D5F" w:rsidRPr="002012C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3D08" w14:textId="77777777" w:rsidR="003C37D1" w:rsidRDefault="003C37D1" w:rsidP="00710659">
      <w:r>
        <w:separator/>
      </w:r>
    </w:p>
    <w:p w14:paraId="4AE41F57" w14:textId="77777777" w:rsidR="003C37D1" w:rsidRDefault="003C37D1"/>
  </w:endnote>
  <w:endnote w:type="continuationSeparator" w:id="0">
    <w:p w14:paraId="26F41588" w14:textId="77777777" w:rsidR="003C37D1" w:rsidRDefault="003C37D1" w:rsidP="00710659">
      <w:r>
        <w:continuationSeparator/>
      </w:r>
    </w:p>
    <w:p w14:paraId="7CEAD3B3" w14:textId="77777777" w:rsidR="003C37D1" w:rsidRDefault="003C3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97B3" w14:textId="2364CAB4" w:rsidR="00EC494A" w:rsidRPr="00882B63" w:rsidRDefault="00EC494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138F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96EB" w14:textId="7DDB3BAF" w:rsidR="00EC494A" w:rsidRPr="00882B63" w:rsidRDefault="00EC494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138F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95DF9" w14:textId="77777777" w:rsidR="003C37D1" w:rsidRDefault="003C37D1" w:rsidP="00710659">
      <w:r>
        <w:separator/>
      </w:r>
    </w:p>
    <w:p w14:paraId="72F6BFBE" w14:textId="77777777" w:rsidR="003C37D1" w:rsidRDefault="003C37D1"/>
  </w:footnote>
  <w:footnote w:type="continuationSeparator" w:id="0">
    <w:p w14:paraId="0FD01AEC" w14:textId="77777777" w:rsidR="003C37D1" w:rsidRDefault="003C37D1" w:rsidP="00710659">
      <w:r>
        <w:continuationSeparator/>
      </w:r>
    </w:p>
    <w:p w14:paraId="3DA59066" w14:textId="77777777" w:rsidR="003C37D1" w:rsidRDefault="003C37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EF7B093F3C74A5A970E79E54AF93D13"/>
      </w:placeholder>
      <w:dataBinding w:prefixMappings="xmlns:ns0='http://purl.org/dc/elements/1.1/' xmlns:ns1='http://schemas.openxmlformats.org/package/2006/metadata/core-properties' " w:xpath="/ns1:coreProperties[1]/ns0:title[1]" w:storeItemID="{6C3C8BC8-F283-45AE-878A-BAB7291924A1}"/>
      <w:text/>
    </w:sdtPr>
    <w:sdtEndPr/>
    <w:sdtContent>
      <w:p w14:paraId="2ACEB79C" w14:textId="77777777" w:rsidR="00EC494A" w:rsidRDefault="00EC494A" w:rsidP="008402F2">
        <w:pPr>
          <w:pStyle w:val="PageHead"/>
        </w:pPr>
        <w:r>
          <w:t>Lab - Explore the Evolution of Password Methods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8479B" w14:textId="77777777" w:rsidR="00EC494A" w:rsidRDefault="00EC494A" w:rsidP="006C3FCF">
    <w:pPr>
      <w:ind w:left="-288"/>
    </w:pPr>
    <w:r>
      <w:rPr>
        <w:noProof/>
      </w:rPr>
      <w:drawing>
        <wp:inline distT="0" distB="0" distL="0" distR="0" wp14:anchorId="27B5EA37" wp14:editId="08E70A5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35732"/>
    <w:multiLevelType w:val="hybridMultilevel"/>
    <w:tmpl w:val="D9A2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B2299F"/>
    <w:multiLevelType w:val="hybridMultilevel"/>
    <w:tmpl w:val="F88E217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B263C3"/>
    <w:multiLevelType w:val="hybridMultilevel"/>
    <w:tmpl w:val="DA5C7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6"/>
  </w:num>
  <w:num w:numId="17">
    <w:abstractNumId w:val="9"/>
  </w:num>
  <w:num w:numId="18">
    <w:abstractNumId w:val="4"/>
  </w:num>
  <w:num w:numId="1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F7"/>
    <w:rsid w:val="00001A2F"/>
    <w:rsid w:val="00001BDF"/>
    <w:rsid w:val="0000380F"/>
    <w:rsid w:val="00004175"/>
    <w:rsid w:val="00004EFC"/>
    <w:rsid w:val="000059C9"/>
    <w:rsid w:val="00012C22"/>
    <w:rsid w:val="000160F7"/>
    <w:rsid w:val="00016D5B"/>
    <w:rsid w:val="00016F30"/>
    <w:rsid w:val="0002047C"/>
    <w:rsid w:val="00021B9A"/>
    <w:rsid w:val="000242D6"/>
    <w:rsid w:val="00024EE5"/>
    <w:rsid w:val="00031756"/>
    <w:rsid w:val="00041AF6"/>
    <w:rsid w:val="00044E62"/>
    <w:rsid w:val="00050BA4"/>
    <w:rsid w:val="0005141D"/>
    <w:rsid w:val="00051738"/>
    <w:rsid w:val="0005242B"/>
    <w:rsid w:val="00052548"/>
    <w:rsid w:val="00060696"/>
    <w:rsid w:val="00062D89"/>
    <w:rsid w:val="00067A67"/>
    <w:rsid w:val="00070C16"/>
    <w:rsid w:val="00073137"/>
    <w:rsid w:val="00075EA9"/>
    <w:rsid w:val="00075F08"/>
    <w:rsid w:val="000769CF"/>
    <w:rsid w:val="00080AD8"/>
    <w:rsid w:val="000815D8"/>
    <w:rsid w:val="00084C99"/>
    <w:rsid w:val="00085CC6"/>
    <w:rsid w:val="000869AA"/>
    <w:rsid w:val="000902A3"/>
    <w:rsid w:val="00090C07"/>
    <w:rsid w:val="0009147A"/>
    <w:rsid w:val="00091E8D"/>
    <w:rsid w:val="0009378D"/>
    <w:rsid w:val="00093887"/>
    <w:rsid w:val="00097163"/>
    <w:rsid w:val="000A22C8"/>
    <w:rsid w:val="000B2344"/>
    <w:rsid w:val="000B7DE5"/>
    <w:rsid w:val="000C2118"/>
    <w:rsid w:val="000C327A"/>
    <w:rsid w:val="000C333E"/>
    <w:rsid w:val="000C5EF2"/>
    <w:rsid w:val="000C6425"/>
    <w:rsid w:val="000C6E6E"/>
    <w:rsid w:val="000C7B7D"/>
    <w:rsid w:val="000D55B4"/>
    <w:rsid w:val="000E65F0"/>
    <w:rsid w:val="000F072C"/>
    <w:rsid w:val="000F1368"/>
    <w:rsid w:val="000F2074"/>
    <w:rsid w:val="000F31D7"/>
    <w:rsid w:val="000F6743"/>
    <w:rsid w:val="000F6E3A"/>
    <w:rsid w:val="001006C2"/>
    <w:rsid w:val="00101BE8"/>
    <w:rsid w:val="00103401"/>
    <w:rsid w:val="00103A44"/>
    <w:rsid w:val="00103D36"/>
    <w:rsid w:val="0010436E"/>
    <w:rsid w:val="00107B2B"/>
    <w:rsid w:val="0011093D"/>
    <w:rsid w:val="00110B33"/>
    <w:rsid w:val="00112AC5"/>
    <w:rsid w:val="001133DD"/>
    <w:rsid w:val="001138F6"/>
    <w:rsid w:val="00114E55"/>
    <w:rsid w:val="00120CBE"/>
    <w:rsid w:val="00121BAE"/>
    <w:rsid w:val="00121F1B"/>
    <w:rsid w:val="001224B9"/>
    <w:rsid w:val="00125806"/>
    <w:rsid w:val="001261C4"/>
    <w:rsid w:val="00130A20"/>
    <w:rsid w:val="001314FB"/>
    <w:rsid w:val="001366EC"/>
    <w:rsid w:val="00136A72"/>
    <w:rsid w:val="00137037"/>
    <w:rsid w:val="00137514"/>
    <w:rsid w:val="0014219C"/>
    <w:rsid w:val="001425ED"/>
    <w:rsid w:val="00143450"/>
    <w:rsid w:val="00144997"/>
    <w:rsid w:val="00144A3C"/>
    <w:rsid w:val="001523C0"/>
    <w:rsid w:val="001535FE"/>
    <w:rsid w:val="00154E3A"/>
    <w:rsid w:val="00155352"/>
    <w:rsid w:val="00157902"/>
    <w:rsid w:val="00162105"/>
    <w:rsid w:val="00162C9F"/>
    <w:rsid w:val="00162EEA"/>
    <w:rsid w:val="00163164"/>
    <w:rsid w:val="00166253"/>
    <w:rsid w:val="001704B7"/>
    <w:rsid w:val="001708A6"/>
    <w:rsid w:val="001710C0"/>
    <w:rsid w:val="00172AFB"/>
    <w:rsid w:val="0017624A"/>
    <w:rsid w:val="001772B8"/>
    <w:rsid w:val="00177505"/>
    <w:rsid w:val="001803F5"/>
    <w:rsid w:val="00180FBF"/>
    <w:rsid w:val="001813C3"/>
    <w:rsid w:val="00182CF4"/>
    <w:rsid w:val="00186CE1"/>
    <w:rsid w:val="00187641"/>
    <w:rsid w:val="00191809"/>
    <w:rsid w:val="00191F00"/>
    <w:rsid w:val="00192F12"/>
    <w:rsid w:val="00193F14"/>
    <w:rsid w:val="00196CBC"/>
    <w:rsid w:val="0019753E"/>
    <w:rsid w:val="00197614"/>
    <w:rsid w:val="001A0312"/>
    <w:rsid w:val="001A15DA"/>
    <w:rsid w:val="001A2057"/>
    <w:rsid w:val="001A2694"/>
    <w:rsid w:val="001A3CC7"/>
    <w:rsid w:val="001A67A4"/>
    <w:rsid w:val="001A69AC"/>
    <w:rsid w:val="001B1DA7"/>
    <w:rsid w:val="001B67D8"/>
    <w:rsid w:val="001B6F95"/>
    <w:rsid w:val="001C05A1"/>
    <w:rsid w:val="001C1D9E"/>
    <w:rsid w:val="001C4881"/>
    <w:rsid w:val="001C5998"/>
    <w:rsid w:val="001C7C3B"/>
    <w:rsid w:val="001D5B6F"/>
    <w:rsid w:val="001E0AB8"/>
    <w:rsid w:val="001E38E0"/>
    <w:rsid w:val="001E4E72"/>
    <w:rsid w:val="001E62B3"/>
    <w:rsid w:val="001E6424"/>
    <w:rsid w:val="001F0171"/>
    <w:rsid w:val="001F0D77"/>
    <w:rsid w:val="001F643A"/>
    <w:rsid w:val="001F7DD8"/>
    <w:rsid w:val="002012CC"/>
    <w:rsid w:val="00201928"/>
    <w:rsid w:val="00203E26"/>
    <w:rsid w:val="0020449C"/>
    <w:rsid w:val="002113B8"/>
    <w:rsid w:val="00215665"/>
    <w:rsid w:val="002163BB"/>
    <w:rsid w:val="0021792C"/>
    <w:rsid w:val="00220909"/>
    <w:rsid w:val="00221B8E"/>
    <w:rsid w:val="002240AB"/>
    <w:rsid w:val="00225E37"/>
    <w:rsid w:val="00231DCA"/>
    <w:rsid w:val="00235792"/>
    <w:rsid w:val="00242E3A"/>
    <w:rsid w:val="00246492"/>
    <w:rsid w:val="002506CF"/>
    <w:rsid w:val="00250882"/>
    <w:rsid w:val="0025107F"/>
    <w:rsid w:val="002550C2"/>
    <w:rsid w:val="00260CD4"/>
    <w:rsid w:val="002639D8"/>
    <w:rsid w:val="00265F77"/>
    <w:rsid w:val="00266C83"/>
    <w:rsid w:val="00270FCC"/>
    <w:rsid w:val="002768DC"/>
    <w:rsid w:val="002872CD"/>
    <w:rsid w:val="00290CCD"/>
    <w:rsid w:val="00294C8F"/>
    <w:rsid w:val="002A0B2E"/>
    <w:rsid w:val="002A0DC1"/>
    <w:rsid w:val="002A6C56"/>
    <w:rsid w:val="002B614B"/>
    <w:rsid w:val="002B677C"/>
    <w:rsid w:val="002C04C4"/>
    <w:rsid w:val="002C090C"/>
    <w:rsid w:val="002C1243"/>
    <w:rsid w:val="002C1815"/>
    <w:rsid w:val="002C19D3"/>
    <w:rsid w:val="002C475E"/>
    <w:rsid w:val="002C6AD6"/>
    <w:rsid w:val="002D6C2A"/>
    <w:rsid w:val="002D7A86"/>
    <w:rsid w:val="002E22C2"/>
    <w:rsid w:val="002F45FF"/>
    <w:rsid w:val="002F66D3"/>
    <w:rsid w:val="002F6D17"/>
    <w:rsid w:val="003008D7"/>
    <w:rsid w:val="00302887"/>
    <w:rsid w:val="003056EB"/>
    <w:rsid w:val="003071FF"/>
    <w:rsid w:val="00310652"/>
    <w:rsid w:val="00311065"/>
    <w:rsid w:val="0031371D"/>
    <w:rsid w:val="0031789F"/>
    <w:rsid w:val="00320788"/>
    <w:rsid w:val="003213D8"/>
    <w:rsid w:val="00322A67"/>
    <w:rsid w:val="00322FAE"/>
    <w:rsid w:val="003233A3"/>
    <w:rsid w:val="003323F9"/>
    <w:rsid w:val="00334C33"/>
    <w:rsid w:val="0034218C"/>
    <w:rsid w:val="0034455D"/>
    <w:rsid w:val="00344B14"/>
    <w:rsid w:val="0034604B"/>
    <w:rsid w:val="00346D17"/>
    <w:rsid w:val="00347972"/>
    <w:rsid w:val="0035190B"/>
    <w:rsid w:val="0035469B"/>
    <w:rsid w:val="003559CC"/>
    <w:rsid w:val="00355D4B"/>
    <w:rsid w:val="003569D7"/>
    <w:rsid w:val="003608AC"/>
    <w:rsid w:val="00363A23"/>
    <w:rsid w:val="0036440C"/>
    <w:rsid w:val="0036465A"/>
    <w:rsid w:val="00380F82"/>
    <w:rsid w:val="003847E4"/>
    <w:rsid w:val="00390C38"/>
    <w:rsid w:val="00392748"/>
    <w:rsid w:val="00392C65"/>
    <w:rsid w:val="00392ED5"/>
    <w:rsid w:val="003A19DC"/>
    <w:rsid w:val="003A1B45"/>
    <w:rsid w:val="003A220C"/>
    <w:rsid w:val="003A74B5"/>
    <w:rsid w:val="003B256A"/>
    <w:rsid w:val="003B4573"/>
    <w:rsid w:val="003B46FC"/>
    <w:rsid w:val="003B5767"/>
    <w:rsid w:val="003B7605"/>
    <w:rsid w:val="003C08AA"/>
    <w:rsid w:val="003C2A7B"/>
    <w:rsid w:val="003C37D1"/>
    <w:rsid w:val="003C49EF"/>
    <w:rsid w:val="003C6BCA"/>
    <w:rsid w:val="003C7902"/>
    <w:rsid w:val="003D0BFF"/>
    <w:rsid w:val="003D6EF1"/>
    <w:rsid w:val="003E5BE5"/>
    <w:rsid w:val="003F18D1"/>
    <w:rsid w:val="003F20EC"/>
    <w:rsid w:val="003F4F0E"/>
    <w:rsid w:val="003F6096"/>
    <w:rsid w:val="003F6E06"/>
    <w:rsid w:val="00400981"/>
    <w:rsid w:val="00403C7A"/>
    <w:rsid w:val="004057A6"/>
    <w:rsid w:val="00406554"/>
    <w:rsid w:val="00407755"/>
    <w:rsid w:val="0041293B"/>
    <w:rsid w:val="004131B0"/>
    <w:rsid w:val="00414DC1"/>
    <w:rsid w:val="00416C42"/>
    <w:rsid w:val="00420755"/>
    <w:rsid w:val="00422476"/>
    <w:rsid w:val="0042385C"/>
    <w:rsid w:val="00426FA5"/>
    <w:rsid w:val="00431654"/>
    <w:rsid w:val="004345A2"/>
    <w:rsid w:val="00434926"/>
    <w:rsid w:val="00443ACE"/>
    <w:rsid w:val="00444217"/>
    <w:rsid w:val="0044743E"/>
    <w:rsid w:val="004478F4"/>
    <w:rsid w:val="004509B6"/>
    <w:rsid w:val="00450F7A"/>
    <w:rsid w:val="00452C6D"/>
    <w:rsid w:val="00455E0B"/>
    <w:rsid w:val="0045724D"/>
    <w:rsid w:val="00457934"/>
    <w:rsid w:val="00462B9F"/>
    <w:rsid w:val="004659EE"/>
    <w:rsid w:val="00473E34"/>
    <w:rsid w:val="00476BA9"/>
    <w:rsid w:val="00481650"/>
    <w:rsid w:val="00490807"/>
    <w:rsid w:val="004936C2"/>
    <w:rsid w:val="0049379C"/>
    <w:rsid w:val="0049647F"/>
    <w:rsid w:val="004A1CA0"/>
    <w:rsid w:val="004A22E9"/>
    <w:rsid w:val="004A4ACD"/>
    <w:rsid w:val="004A506C"/>
    <w:rsid w:val="004A5BC5"/>
    <w:rsid w:val="004B023D"/>
    <w:rsid w:val="004C0909"/>
    <w:rsid w:val="004C3F97"/>
    <w:rsid w:val="004D01F2"/>
    <w:rsid w:val="004D2CED"/>
    <w:rsid w:val="004D3339"/>
    <w:rsid w:val="004D353F"/>
    <w:rsid w:val="004D36D7"/>
    <w:rsid w:val="004D5E0D"/>
    <w:rsid w:val="004D682B"/>
    <w:rsid w:val="004E6152"/>
    <w:rsid w:val="004E6910"/>
    <w:rsid w:val="004F344A"/>
    <w:rsid w:val="004F4EC3"/>
    <w:rsid w:val="00501406"/>
    <w:rsid w:val="00504ED4"/>
    <w:rsid w:val="00510639"/>
    <w:rsid w:val="00511791"/>
    <w:rsid w:val="005139BE"/>
    <w:rsid w:val="00516134"/>
    <w:rsid w:val="00516142"/>
    <w:rsid w:val="0051681C"/>
    <w:rsid w:val="00520027"/>
    <w:rsid w:val="0052093C"/>
    <w:rsid w:val="00521B31"/>
    <w:rsid w:val="00522469"/>
    <w:rsid w:val="0052400A"/>
    <w:rsid w:val="00527A7C"/>
    <w:rsid w:val="00536277"/>
    <w:rsid w:val="00536F43"/>
    <w:rsid w:val="00542616"/>
    <w:rsid w:val="005468C1"/>
    <w:rsid w:val="00547D77"/>
    <w:rsid w:val="00551010"/>
    <w:rsid w:val="005510BA"/>
    <w:rsid w:val="005520AC"/>
    <w:rsid w:val="005538C8"/>
    <w:rsid w:val="00554491"/>
    <w:rsid w:val="00554B4E"/>
    <w:rsid w:val="00554B51"/>
    <w:rsid w:val="00556C02"/>
    <w:rsid w:val="005574C7"/>
    <w:rsid w:val="00561BB2"/>
    <w:rsid w:val="00563249"/>
    <w:rsid w:val="00570A65"/>
    <w:rsid w:val="005762B1"/>
    <w:rsid w:val="00580456"/>
    <w:rsid w:val="00580E73"/>
    <w:rsid w:val="0058478F"/>
    <w:rsid w:val="00586CB8"/>
    <w:rsid w:val="00592329"/>
    <w:rsid w:val="00593386"/>
    <w:rsid w:val="00596998"/>
    <w:rsid w:val="00596FA5"/>
    <w:rsid w:val="0059790F"/>
    <w:rsid w:val="005A6E62"/>
    <w:rsid w:val="005B0F1C"/>
    <w:rsid w:val="005B1567"/>
    <w:rsid w:val="005B2FB3"/>
    <w:rsid w:val="005B4051"/>
    <w:rsid w:val="005B60FA"/>
    <w:rsid w:val="005C6DE5"/>
    <w:rsid w:val="005D2B29"/>
    <w:rsid w:val="005D354A"/>
    <w:rsid w:val="005D3E53"/>
    <w:rsid w:val="005D506C"/>
    <w:rsid w:val="005E146D"/>
    <w:rsid w:val="005E3235"/>
    <w:rsid w:val="005E4176"/>
    <w:rsid w:val="005E4876"/>
    <w:rsid w:val="005E65B5"/>
    <w:rsid w:val="005F0301"/>
    <w:rsid w:val="005F3AE9"/>
    <w:rsid w:val="005F6C3A"/>
    <w:rsid w:val="005F7C9A"/>
    <w:rsid w:val="006007BB"/>
    <w:rsid w:val="00601DC0"/>
    <w:rsid w:val="006034CB"/>
    <w:rsid w:val="00603503"/>
    <w:rsid w:val="00603C52"/>
    <w:rsid w:val="006131CE"/>
    <w:rsid w:val="0061336B"/>
    <w:rsid w:val="00617D6E"/>
    <w:rsid w:val="00620ED5"/>
    <w:rsid w:val="006228C5"/>
    <w:rsid w:val="00622D61"/>
    <w:rsid w:val="00623108"/>
    <w:rsid w:val="00624198"/>
    <w:rsid w:val="0063047B"/>
    <w:rsid w:val="00636C28"/>
    <w:rsid w:val="00641BBF"/>
    <w:rsid w:val="006428E5"/>
    <w:rsid w:val="00644958"/>
    <w:rsid w:val="006513FB"/>
    <w:rsid w:val="00656EEF"/>
    <w:rsid w:val="006576AF"/>
    <w:rsid w:val="0067022F"/>
    <w:rsid w:val="00670A13"/>
    <w:rsid w:val="00672919"/>
    <w:rsid w:val="00677544"/>
    <w:rsid w:val="00681687"/>
    <w:rsid w:val="00686295"/>
    <w:rsid w:val="00686587"/>
    <w:rsid w:val="006904CF"/>
    <w:rsid w:val="00695EE2"/>
    <w:rsid w:val="0069660B"/>
    <w:rsid w:val="006A0E67"/>
    <w:rsid w:val="006A1B33"/>
    <w:rsid w:val="006A48F1"/>
    <w:rsid w:val="006A71A3"/>
    <w:rsid w:val="006B03F2"/>
    <w:rsid w:val="006B14C1"/>
    <w:rsid w:val="006B1639"/>
    <w:rsid w:val="006B3044"/>
    <w:rsid w:val="006B5290"/>
    <w:rsid w:val="006B5CA7"/>
    <w:rsid w:val="006B5E89"/>
    <w:rsid w:val="006C0F7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3D18"/>
    <w:rsid w:val="00705FEC"/>
    <w:rsid w:val="00707405"/>
    <w:rsid w:val="00710659"/>
    <w:rsid w:val="0071147A"/>
    <w:rsid w:val="0071185D"/>
    <w:rsid w:val="007212B8"/>
    <w:rsid w:val="00721C09"/>
    <w:rsid w:val="00721E01"/>
    <w:rsid w:val="007222AD"/>
    <w:rsid w:val="007267CF"/>
    <w:rsid w:val="00731746"/>
    <w:rsid w:val="00731F3F"/>
    <w:rsid w:val="00733BA5"/>
    <w:rsid w:val="00733BAB"/>
    <w:rsid w:val="0073604C"/>
    <w:rsid w:val="007436BF"/>
    <w:rsid w:val="0074437C"/>
    <w:rsid w:val="007443E9"/>
    <w:rsid w:val="00745DCE"/>
    <w:rsid w:val="007517C5"/>
    <w:rsid w:val="007534E2"/>
    <w:rsid w:val="00753D89"/>
    <w:rsid w:val="00753DDA"/>
    <w:rsid w:val="00754A6E"/>
    <w:rsid w:val="007550F9"/>
    <w:rsid w:val="007553D8"/>
    <w:rsid w:val="00755C9B"/>
    <w:rsid w:val="00760FE4"/>
    <w:rsid w:val="007636C2"/>
    <w:rsid w:val="00763D8B"/>
    <w:rsid w:val="00764D0C"/>
    <w:rsid w:val="007657F6"/>
    <w:rsid w:val="00765E47"/>
    <w:rsid w:val="0077125A"/>
    <w:rsid w:val="00776E01"/>
    <w:rsid w:val="00777F05"/>
    <w:rsid w:val="00783174"/>
    <w:rsid w:val="0078405B"/>
    <w:rsid w:val="00786F58"/>
    <w:rsid w:val="00787CC1"/>
    <w:rsid w:val="00792F4E"/>
    <w:rsid w:val="0079398D"/>
    <w:rsid w:val="00796C25"/>
    <w:rsid w:val="007A22C0"/>
    <w:rsid w:val="007A287C"/>
    <w:rsid w:val="007A3B2A"/>
    <w:rsid w:val="007A61D5"/>
    <w:rsid w:val="007B0C9D"/>
    <w:rsid w:val="007B5522"/>
    <w:rsid w:val="007C0EE0"/>
    <w:rsid w:val="007C1B71"/>
    <w:rsid w:val="007C2FBB"/>
    <w:rsid w:val="007C35E9"/>
    <w:rsid w:val="007C7164"/>
    <w:rsid w:val="007C7413"/>
    <w:rsid w:val="007D1984"/>
    <w:rsid w:val="007D2AFE"/>
    <w:rsid w:val="007D7EE4"/>
    <w:rsid w:val="007E26A3"/>
    <w:rsid w:val="007E2796"/>
    <w:rsid w:val="007E3264"/>
    <w:rsid w:val="007E3FEA"/>
    <w:rsid w:val="007E526B"/>
    <w:rsid w:val="007E6402"/>
    <w:rsid w:val="007F0A0B"/>
    <w:rsid w:val="007F3A60"/>
    <w:rsid w:val="007F3D0B"/>
    <w:rsid w:val="007F6FD2"/>
    <w:rsid w:val="007F7C94"/>
    <w:rsid w:val="00802FFA"/>
    <w:rsid w:val="00810E4B"/>
    <w:rsid w:val="00814BAA"/>
    <w:rsid w:val="00816F0C"/>
    <w:rsid w:val="0082211C"/>
    <w:rsid w:val="00823703"/>
    <w:rsid w:val="00824295"/>
    <w:rsid w:val="00827A65"/>
    <w:rsid w:val="00830473"/>
    <w:rsid w:val="008313F3"/>
    <w:rsid w:val="008402F2"/>
    <w:rsid w:val="00840469"/>
    <w:rsid w:val="00840549"/>
    <w:rsid w:val="008405BB"/>
    <w:rsid w:val="0084564F"/>
    <w:rsid w:val="00846494"/>
    <w:rsid w:val="00847B20"/>
    <w:rsid w:val="008509D3"/>
    <w:rsid w:val="00853418"/>
    <w:rsid w:val="0085553F"/>
    <w:rsid w:val="00856EBD"/>
    <w:rsid w:val="00857CF6"/>
    <w:rsid w:val="008610ED"/>
    <w:rsid w:val="00861C6A"/>
    <w:rsid w:val="00865199"/>
    <w:rsid w:val="008655AB"/>
    <w:rsid w:val="00867EAF"/>
    <w:rsid w:val="00870763"/>
    <w:rsid w:val="008713EA"/>
    <w:rsid w:val="00873C6B"/>
    <w:rsid w:val="008820FA"/>
    <w:rsid w:val="00882B63"/>
    <w:rsid w:val="008833C8"/>
    <w:rsid w:val="00883500"/>
    <w:rsid w:val="0088426A"/>
    <w:rsid w:val="008852BA"/>
    <w:rsid w:val="00885A40"/>
    <w:rsid w:val="00890108"/>
    <w:rsid w:val="00893877"/>
    <w:rsid w:val="0089532C"/>
    <w:rsid w:val="00896165"/>
    <w:rsid w:val="00896681"/>
    <w:rsid w:val="008A2749"/>
    <w:rsid w:val="008A3A90"/>
    <w:rsid w:val="008B06D4"/>
    <w:rsid w:val="008B1923"/>
    <w:rsid w:val="008B406C"/>
    <w:rsid w:val="008B4F20"/>
    <w:rsid w:val="008B68E7"/>
    <w:rsid w:val="008B6AC4"/>
    <w:rsid w:val="008B7FFD"/>
    <w:rsid w:val="008C04EE"/>
    <w:rsid w:val="008C2838"/>
    <w:rsid w:val="008C286A"/>
    <w:rsid w:val="008C2920"/>
    <w:rsid w:val="008C4307"/>
    <w:rsid w:val="008D23DF"/>
    <w:rsid w:val="008D73BF"/>
    <w:rsid w:val="008D7F09"/>
    <w:rsid w:val="008E00D5"/>
    <w:rsid w:val="008E5B64"/>
    <w:rsid w:val="008E7DAA"/>
    <w:rsid w:val="008F0094"/>
    <w:rsid w:val="008F03EF"/>
    <w:rsid w:val="008F340F"/>
    <w:rsid w:val="008F3960"/>
    <w:rsid w:val="008F466B"/>
    <w:rsid w:val="00903523"/>
    <w:rsid w:val="00906281"/>
    <w:rsid w:val="0090659A"/>
    <w:rsid w:val="00911080"/>
    <w:rsid w:val="00912262"/>
    <w:rsid w:val="00912500"/>
    <w:rsid w:val="0091350B"/>
    <w:rsid w:val="00915986"/>
    <w:rsid w:val="009166DE"/>
    <w:rsid w:val="00917624"/>
    <w:rsid w:val="00926CB2"/>
    <w:rsid w:val="00930386"/>
    <w:rsid w:val="009309F5"/>
    <w:rsid w:val="00933237"/>
    <w:rsid w:val="00933E28"/>
    <w:rsid w:val="00933F28"/>
    <w:rsid w:val="009400C3"/>
    <w:rsid w:val="00941519"/>
    <w:rsid w:val="00942299"/>
    <w:rsid w:val="009436BA"/>
    <w:rsid w:val="009453F7"/>
    <w:rsid w:val="009476C0"/>
    <w:rsid w:val="00962669"/>
    <w:rsid w:val="00962719"/>
    <w:rsid w:val="00963E34"/>
    <w:rsid w:val="00964DFA"/>
    <w:rsid w:val="00970A69"/>
    <w:rsid w:val="0098101D"/>
    <w:rsid w:val="0098155C"/>
    <w:rsid w:val="00981CCA"/>
    <w:rsid w:val="00983B77"/>
    <w:rsid w:val="0098465A"/>
    <w:rsid w:val="00996053"/>
    <w:rsid w:val="00997E71"/>
    <w:rsid w:val="009A0B2F"/>
    <w:rsid w:val="009A1CF4"/>
    <w:rsid w:val="009A37D7"/>
    <w:rsid w:val="009A4E17"/>
    <w:rsid w:val="009A6955"/>
    <w:rsid w:val="009A76ED"/>
    <w:rsid w:val="009B0697"/>
    <w:rsid w:val="009B1FAE"/>
    <w:rsid w:val="009B341C"/>
    <w:rsid w:val="009B3E22"/>
    <w:rsid w:val="009B5747"/>
    <w:rsid w:val="009C09E2"/>
    <w:rsid w:val="009C0B81"/>
    <w:rsid w:val="009C3182"/>
    <w:rsid w:val="009D2C27"/>
    <w:rsid w:val="009D503E"/>
    <w:rsid w:val="009E2309"/>
    <w:rsid w:val="009E2637"/>
    <w:rsid w:val="009E42B9"/>
    <w:rsid w:val="009E4E17"/>
    <w:rsid w:val="009E54B9"/>
    <w:rsid w:val="009F0268"/>
    <w:rsid w:val="009F4C2E"/>
    <w:rsid w:val="00A014A3"/>
    <w:rsid w:val="00A027CC"/>
    <w:rsid w:val="00A0412D"/>
    <w:rsid w:val="00A05E03"/>
    <w:rsid w:val="00A154E6"/>
    <w:rsid w:val="00A15DF0"/>
    <w:rsid w:val="00A21211"/>
    <w:rsid w:val="00A26FF7"/>
    <w:rsid w:val="00A30F8A"/>
    <w:rsid w:val="00A33890"/>
    <w:rsid w:val="00A34E7F"/>
    <w:rsid w:val="00A46F0A"/>
    <w:rsid w:val="00A46F25"/>
    <w:rsid w:val="00A47CC2"/>
    <w:rsid w:val="00A502BA"/>
    <w:rsid w:val="00A60146"/>
    <w:rsid w:val="00A601A9"/>
    <w:rsid w:val="00A60F6F"/>
    <w:rsid w:val="00A622C4"/>
    <w:rsid w:val="00A6283D"/>
    <w:rsid w:val="00A62A60"/>
    <w:rsid w:val="00A676FF"/>
    <w:rsid w:val="00A73EBA"/>
    <w:rsid w:val="00A754B4"/>
    <w:rsid w:val="00A76665"/>
    <w:rsid w:val="00A76749"/>
    <w:rsid w:val="00A77499"/>
    <w:rsid w:val="00A7762D"/>
    <w:rsid w:val="00A807C1"/>
    <w:rsid w:val="00A82658"/>
    <w:rsid w:val="00A83374"/>
    <w:rsid w:val="00A864AD"/>
    <w:rsid w:val="00A960D6"/>
    <w:rsid w:val="00A96172"/>
    <w:rsid w:val="00A96D52"/>
    <w:rsid w:val="00A97C5F"/>
    <w:rsid w:val="00AA7828"/>
    <w:rsid w:val="00AB0D6A"/>
    <w:rsid w:val="00AB18C8"/>
    <w:rsid w:val="00AB43B3"/>
    <w:rsid w:val="00AB49B9"/>
    <w:rsid w:val="00AB501D"/>
    <w:rsid w:val="00AB758A"/>
    <w:rsid w:val="00AC027E"/>
    <w:rsid w:val="00AC05AB"/>
    <w:rsid w:val="00AC1E7E"/>
    <w:rsid w:val="00AC507D"/>
    <w:rsid w:val="00AC66E4"/>
    <w:rsid w:val="00AC78CE"/>
    <w:rsid w:val="00AD0118"/>
    <w:rsid w:val="00AD04F2"/>
    <w:rsid w:val="00AD4578"/>
    <w:rsid w:val="00AD68E9"/>
    <w:rsid w:val="00AD761F"/>
    <w:rsid w:val="00AE56C0"/>
    <w:rsid w:val="00AF3DBA"/>
    <w:rsid w:val="00AF7ACC"/>
    <w:rsid w:val="00B00914"/>
    <w:rsid w:val="00B019BA"/>
    <w:rsid w:val="00B02A8E"/>
    <w:rsid w:val="00B052EE"/>
    <w:rsid w:val="00B05A0B"/>
    <w:rsid w:val="00B1081F"/>
    <w:rsid w:val="00B13EA6"/>
    <w:rsid w:val="00B2496B"/>
    <w:rsid w:val="00B27499"/>
    <w:rsid w:val="00B3010D"/>
    <w:rsid w:val="00B3267E"/>
    <w:rsid w:val="00B35151"/>
    <w:rsid w:val="00B4123E"/>
    <w:rsid w:val="00B433F2"/>
    <w:rsid w:val="00B458E8"/>
    <w:rsid w:val="00B46BBA"/>
    <w:rsid w:val="00B47940"/>
    <w:rsid w:val="00B5397B"/>
    <w:rsid w:val="00B53EE9"/>
    <w:rsid w:val="00B6183E"/>
    <w:rsid w:val="00B62041"/>
    <w:rsid w:val="00B62809"/>
    <w:rsid w:val="00B666CD"/>
    <w:rsid w:val="00B71FFA"/>
    <w:rsid w:val="00B72F2A"/>
    <w:rsid w:val="00B74716"/>
    <w:rsid w:val="00B74783"/>
    <w:rsid w:val="00B7675A"/>
    <w:rsid w:val="00B77023"/>
    <w:rsid w:val="00B77B6A"/>
    <w:rsid w:val="00B81898"/>
    <w:rsid w:val="00B82DED"/>
    <w:rsid w:val="00B8606B"/>
    <w:rsid w:val="00B878E7"/>
    <w:rsid w:val="00B879CC"/>
    <w:rsid w:val="00B97278"/>
    <w:rsid w:val="00B97943"/>
    <w:rsid w:val="00BA1D0B"/>
    <w:rsid w:val="00BA1D58"/>
    <w:rsid w:val="00BA2B50"/>
    <w:rsid w:val="00BA6972"/>
    <w:rsid w:val="00BB1E0D"/>
    <w:rsid w:val="00BB26C8"/>
    <w:rsid w:val="00BB4D9B"/>
    <w:rsid w:val="00BB73FF"/>
    <w:rsid w:val="00BB7688"/>
    <w:rsid w:val="00BC1221"/>
    <w:rsid w:val="00BC7423"/>
    <w:rsid w:val="00BC7CAC"/>
    <w:rsid w:val="00BD6D76"/>
    <w:rsid w:val="00BE3A73"/>
    <w:rsid w:val="00BE56B3"/>
    <w:rsid w:val="00BE6503"/>
    <w:rsid w:val="00BE676D"/>
    <w:rsid w:val="00BF04E8"/>
    <w:rsid w:val="00BF16BF"/>
    <w:rsid w:val="00BF3DDA"/>
    <w:rsid w:val="00BF4D1F"/>
    <w:rsid w:val="00BF76BE"/>
    <w:rsid w:val="00C00C12"/>
    <w:rsid w:val="00C02A73"/>
    <w:rsid w:val="00C063D2"/>
    <w:rsid w:val="00C07FD9"/>
    <w:rsid w:val="00C10955"/>
    <w:rsid w:val="00C11C4D"/>
    <w:rsid w:val="00C162C0"/>
    <w:rsid w:val="00C1712C"/>
    <w:rsid w:val="00C20634"/>
    <w:rsid w:val="00C20691"/>
    <w:rsid w:val="00C20CD5"/>
    <w:rsid w:val="00C212E0"/>
    <w:rsid w:val="00C21B49"/>
    <w:rsid w:val="00C23E16"/>
    <w:rsid w:val="00C27E37"/>
    <w:rsid w:val="00C314DB"/>
    <w:rsid w:val="00C32713"/>
    <w:rsid w:val="00C351B8"/>
    <w:rsid w:val="00C410D9"/>
    <w:rsid w:val="00C43BA2"/>
    <w:rsid w:val="00C44DB7"/>
    <w:rsid w:val="00C4510A"/>
    <w:rsid w:val="00C47F2E"/>
    <w:rsid w:val="00C52BA6"/>
    <w:rsid w:val="00C57A1A"/>
    <w:rsid w:val="00C57F4A"/>
    <w:rsid w:val="00C60BBD"/>
    <w:rsid w:val="00C6258F"/>
    <w:rsid w:val="00C629D1"/>
    <w:rsid w:val="00C62C41"/>
    <w:rsid w:val="00C63DF6"/>
    <w:rsid w:val="00C63E58"/>
    <w:rsid w:val="00C6495E"/>
    <w:rsid w:val="00C665A2"/>
    <w:rsid w:val="00C66A8E"/>
    <w:rsid w:val="00C670EE"/>
    <w:rsid w:val="00C67E3B"/>
    <w:rsid w:val="00C70785"/>
    <w:rsid w:val="00C71F4C"/>
    <w:rsid w:val="00C73E03"/>
    <w:rsid w:val="00C77B29"/>
    <w:rsid w:val="00C81DA6"/>
    <w:rsid w:val="00C87039"/>
    <w:rsid w:val="00C8718B"/>
    <w:rsid w:val="00C872E4"/>
    <w:rsid w:val="00C878D9"/>
    <w:rsid w:val="00C90311"/>
    <w:rsid w:val="00C91C26"/>
    <w:rsid w:val="00C93F1B"/>
    <w:rsid w:val="00C9511F"/>
    <w:rsid w:val="00CA2B3C"/>
    <w:rsid w:val="00CA2BB2"/>
    <w:rsid w:val="00CA6A6B"/>
    <w:rsid w:val="00CA73D5"/>
    <w:rsid w:val="00CB2FC9"/>
    <w:rsid w:val="00CB5068"/>
    <w:rsid w:val="00CB7D2B"/>
    <w:rsid w:val="00CC1C87"/>
    <w:rsid w:val="00CC3000"/>
    <w:rsid w:val="00CC4859"/>
    <w:rsid w:val="00CC7A35"/>
    <w:rsid w:val="00CD06B8"/>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30FD"/>
    <w:rsid w:val="00D139C8"/>
    <w:rsid w:val="00D17F81"/>
    <w:rsid w:val="00D240AA"/>
    <w:rsid w:val="00D2426F"/>
    <w:rsid w:val="00D2758C"/>
    <w:rsid w:val="00D275CA"/>
    <w:rsid w:val="00D2789B"/>
    <w:rsid w:val="00D30152"/>
    <w:rsid w:val="00D3199E"/>
    <w:rsid w:val="00D32855"/>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0C0"/>
    <w:rsid w:val="00D86D9E"/>
    <w:rsid w:val="00D87013"/>
    <w:rsid w:val="00D876A8"/>
    <w:rsid w:val="00D87F26"/>
    <w:rsid w:val="00D913F0"/>
    <w:rsid w:val="00D93063"/>
    <w:rsid w:val="00D933B0"/>
    <w:rsid w:val="00D951FC"/>
    <w:rsid w:val="00D977E8"/>
    <w:rsid w:val="00D97B16"/>
    <w:rsid w:val="00DA119B"/>
    <w:rsid w:val="00DB1C89"/>
    <w:rsid w:val="00DB22FA"/>
    <w:rsid w:val="00DB3763"/>
    <w:rsid w:val="00DB4029"/>
    <w:rsid w:val="00DB503B"/>
    <w:rsid w:val="00DB5F4D"/>
    <w:rsid w:val="00DB66F2"/>
    <w:rsid w:val="00DB6DA5"/>
    <w:rsid w:val="00DC076B"/>
    <w:rsid w:val="00DC186F"/>
    <w:rsid w:val="00DC252F"/>
    <w:rsid w:val="00DC6050"/>
    <w:rsid w:val="00DC6445"/>
    <w:rsid w:val="00DD35E1"/>
    <w:rsid w:val="00DD43EA"/>
    <w:rsid w:val="00DE6F44"/>
    <w:rsid w:val="00DF1B58"/>
    <w:rsid w:val="00E009DA"/>
    <w:rsid w:val="00E00EE3"/>
    <w:rsid w:val="00E037D9"/>
    <w:rsid w:val="00E04927"/>
    <w:rsid w:val="00E11A48"/>
    <w:rsid w:val="00E130EB"/>
    <w:rsid w:val="00E15A96"/>
    <w:rsid w:val="00E162CD"/>
    <w:rsid w:val="00E17977"/>
    <w:rsid w:val="00E17FA5"/>
    <w:rsid w:val="00E21BFE"/>
    <w:rsid w:val="00E21C88"/>
    <w:rsid w:val="00E223AC"/>
    <w:rsid w:val="00E26930"/>
    <w:rsid w:val="00E27257"/>
    <w:rsid w:val="00E27F4F"/>
    <w:rsid w:val="00E33C65"/>
    <w:rsid w:val="00E35EBD"/>
    <w:rsid w:val="00E449D0"/>
    <w:rsid w:val="00E44A34"/>
    <w:rsid w:val="00E4506A"/>
    <w:rsid w:val="00E45767"/>
    <w:rsid w:val="00E52AA2"/>
    <w:rsid w:val="00E53F99"/>
    <w:rsid w:val="00E56510"/>
    <w:rsid w:val="00E62EA8"/>
    <w:rsid w:val="00E635D9"/>
    <w:rsid w:val="00E63A9E"/>
    <w:rsid w:val="00E67A6E"/>
    <w:rsid w:val="00E70096"/>
    <w:rsid w:val="00E71B43"/>
    <w:rsid w:val="00E81612"/>
    <w:rsid w:val="00E82BD7"/>
    <w:rsid w:val="00E845AE"/>
    <w:rsid w:val="00E859E3"/>
    <w:rsid w:val="00E85B16"/>
    <w:rsid w:val="00E87D18"/>
    <w:rsid w:val="00E87D62"/>
    <w:rsid w:val="00E9671F"/>
    <w:rsid w:val="00E97333"/>
    <w:rsid w:val="00EA024F"/>
    <w:rsid w:val="00EA2F2E"/>
    <w:rsid w:val="00EA4419"/>
    <w:rsid w:val="00EA486E"/>
    <w:rsid w:val="00EA4FA3"/>
    <w:rsid w:val="00EB001B"/>
    <w:rsid w:val="00EB3082"/>
    <w:rsid w:val="00EB6C33"/>
    <w:rsid w:val="00EC1DEA"/>
    <w:rsid w:val="00EC494A"/>
    <w:rsid w:val="00EC6F62"/>
    <w:rsid w:val="00ED0495"/>
    <w:rsid w:val="00ED2EA2"/>
    <w:rsid w:val="00ED6019"/>
    <w:rsid w:val="00ED7830"/>
    <w:rsid w:val="00EE1770"/>
    <w:rsid w:val="00EE2BFF"/>
    <w:rsid w:val="00EE2DC9"/>
    <w:rsid w:val="00EE3909"/>
    <w:rsid w:val="00EF1E09"/>
    <w:rsid w:val="00EF29F0"/>
    <w:rsid w:val="00EF4205"/>
    <w:rsid w:val="00EF5939"/>
    <w:rsid w:val="00EF6D5F"/>
    <w:rsid w:val="00F01714"/>
    <w:rsid w:val="00F0258F"/>
    <w:rsid w:val="00F02D06"/>
    <w:rsid w:val="00F056E5"/>
    <w:rsid w:val="00F06423"/>
    <w:rsid w:val="00F06FDD"/>
    <w:rsid w:val="00F10819"/>
    <w:rsid w:val="00F11219"/>
    <w:rsid w:val="00F137F3"/>
    <w:rsid w:val="00F139E6"/>
    <w:rsid w:val="00F16F35"/>
    <w:rsid w:val="00F17559"/>
    <w:rsid w:val="00F2229D"/>
    <w:rsid w:val="00F25ABB"/>
    <w:rsid w:val="00F266F0"/>
    <w:rsid w:val="00F26F62"/>
    <w:rsid w:val="00F27963"/>
    <w:rsid w:val="00F30103"/>
    <w:rsid w:val="00F30446"/>
    <w:rsid w:val="00F34D3C"/>
    <w:rsid w:val="00F4135D"/>
    <w:rsid w:val="00F41F1B"/>
    <w:rsid w:val="00F46BD9"/>
    <w:rsid w:val="00F47DCB"/>
    <w:rsid w:val="00F60BE0"/>
    <w:rsid w:val="00F6280E"/>
    <w:rsid w:val="00F666EC"/>
    <w:rsid w:val="00F7050A"/>
    <w:rsid w:val="00F75533"/>
    <w:rsid w:val="00F8036D"/>
    <w:rsid w:val="00F809DC"/>
    <w:rsid w:val="00F825CD"/>
    <w:rsid w:val="00F86EB0"/>
    <w:rsid w:val="00FA154B"/>
    <w:rsid w:val="00FA3811"/>
    <w:rsid w:val="00FA3B9F"/>
    <w:rsid w:val="00FA3F06"/>
    <w:rsid w:val="00FA4A26"/>
    <w:rsid w:val="00FA54E9"/>
    <w:rsid w:val="00FA7084"/>
    <w:rsid w:val="00FA7BEF"/>
    <w:rsid w:val="00FB1105"/>
    <w:rsid w:val="00FB1929"/>
    <w:rsid w:val="00FB5FD9"/>
    <w:rsid w:val="00FB6713"/>
    <w:rsid w:val="00FB7DFA"/>
    <w:rsid w:val="00FB7FFE"/>
    <w:rsid w:val="00FC5C9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63D64"/>
  <w15:docId w15:val="{000030F9-6842-4D14-B1DE-912A6657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D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5B60F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EE1770"/>
    <w:rPr>
      <w:rFonts w:ascii="Courier New" w:eastAsia="Times New Roman" w:hAnsi="Courier New" w:cs="Courier New"/>
      <w:sz w:val="20"/>
      <w:szCs w:val="20"/>
    </w:rPr>
  </w:style>
  <w:style w:type="numbering" w:customStyle="1" w:styleId="PartStepSubStepList">
    <w:name w:val="Part_Step_SubStep_List"/>
    <w:basedOn w:val="NoList"/>
    <w:uiPriority w:val="99"/>
    <w:rsid w:val="00A62A6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8039">
      <w:bodyDiv w:val="1"/>
      <w:marLeft w:val="0"/>
      <w:marRight w:val="0"/>
      <w:marTop w:val="0"/>
      <w:marBottom w:val="0"/>
      <w:divBdr>
        <w:top w:val="none" w:sz="0" w:space="0" w:color="auto"/>
        <w:left w:val="none" w:sz="0" w:space="0" w:color="auto"/>
        <w:bottom w:val="none" w:sz="0" w:space="0" w:color="auto"/>
        <w:right w:val="none" w:sz="0" w:space="0" w:color="auto"/>
      </w:divBdr>
    </w:div>
    <w:div w:id="480123623">
      <w:bodyDiv w:val="1"/>
      <w:marLeft w:val="0"/>
      <w:marRight w:val="0"/>
      <w:marTop w:val="0"/>
      <w:marBottom w:val="0"/>
      <w:divBdr>
        <w:top w:val="none" w:sz="0" w:space="0" w:color="auto"/>
        <w:left w:val="none" w:sz="0" w:space="0" w:color="auto"/>
        <w:bottom w:val="none" w:sz="0" w:space="0" w:color="auto"/>
        <w:right w:val="none" w:sz="0" w:space="0" w:color="auto"/>
      </w:divBdr>
    </w:div>
    <w:div w:id="721053357">
      <w:bodyDiv w:val="1"/>
      <w:marLeft w:val="0"/>
      <w:marRight w:val="0"/>
      <w:marTop w:val="0"/>
      <w:marBottom w:val="0"/>
      <w:divBdr>
        <w:top w:val="none" w:sz="0" w:space="0" w:color="auto"/>
        <w:left w:val="none" w:sz="0" w:space="0" w:color="auto"/>
        <w:bottom w:val="none" w:sz="0" w:space="0" w:color="auto"/>
        <w:right w:val="none" w:sz="0" w:space="0" w:color="auto"/>
      </w:divBdr>
    </w:div>
    <w:div w:id="868688089">
      <w:bodyDiv w:val="1"/>
      <w:marLeft w:val="0"/>
      <w:marRight w:val="0"/>
      <w:marTop w:val="0"/>
      <w:marBottom w:val="0"/>
      <w:divBdr>
        <w:top w:val="none" w:sz="0" w:space="0" w:color="auto"/>
        <w:left w:val="none" w:sz="0" w:space="0" w:color="auto"/>
        <w:bottom w:val="none" w:sz="0" w:space="0" w:color="auto"/>
        <w:right w:val="none" w:sz="0" w:space="0" w:color="auto"/>
      </w:divBdr>
    </w:div>
    <w:div w:id="1002397190">
      <w:bodyDiv w:val="1"/>
      <w:marLeft w:val="0"/>
      <w:marRight w:val="0"/>
      <w:marTop w:val="0"/>
      <w:marBottom w:val="0"/>
      <w:divBdr>
        <w:top w:val="none" w:sz="0" w:space="0" w:color="auto"/>
        <w:left w:val="none" w:sz="0" w:space="0" w:color="auto"/>
        <w:bottom w:val="none" w:sz="0" w:space="0" w:color="auto"/>
        <w:right w:val="none" w:sz="0" w:space="0" w:color="auto"/>
      </w:divBdr>
    </w:div>
    <w:div w:id="1005787586">
      <w:bodyDiv w:val="1"/>
      <w:marLeft w:val="0"/>
      <w:marRight w:val="0"/>
      <w:marTop w:val="0"/>
      <w:marBottom w:val="0"/>
      <w:divBdr>
        <w:top w:val="none" w:sz="0" w:space="0" w:color="auto"/>
        <w:left w:val="none" w:sz="0" w:space="0" w:color="auto"/>
        <w:bottom w:val="none" w:sz="0" w:space="0" w:color="auto"/>
        <w:right w:val="none" w:sz="0" w:space="0" w:color="auto"/>
      </w:divBdr>
    </w:div>
    <w:div w:id="1083837218">
      <w:bodyDiv w:val="1"/>
      <w:marLeft w:val="0"/>
      <w:marRight w:val="0"/>
      <w:marTop w:val="0"/>
      <w:marBottom w:val="0"/>
      <w:divBdr>
        <w:top w:val="none" w:sz="0" w:space="0" w:color="auto"/>
        <w:left w:val="none" w:sz="0" w:space="0" w:color="auto"/>
        <w:bottom w:val="none" w:sz="0" w:space="0" w:color="auto"/>
        <w:right w:val="none" w:sz="0" w:space="0" w:color="auto"/>
      </w:divBdr>
    </w:div>
    <w:div w:id="1153178032">
      <w:bodyDiv w:val="1"/>
      <w:marLeft w:val="0"/>
      <w:marRight w:val="0"/>
      <w:marTop w:val="0"/>
      <w:marBottom w:val="0"/>
      <w:divBdr>
        <w:top w:val="none" w:sz="0" w:space="0" w:color="auto"/>
        <w:left w:val="none" w:sz="0" w:space="0" w:color="auto"/>
        <w:bottom w:val="none" w:sz="0" w:space="0" w:color="auto"/>
        <w:right w:val="none" w:sz="0" w:space="0" w:color="auto"/>
      </w:divBdr>
    </w:div>
    <w:div w:id="1291739956">
      <w:bodyDiv w:val="1"/>
      <w:marLeft w:val="0"/>
      <w:marRight w:val="0"/>
      <w:marTop w:val="0"/>
      <w:marBottom w:val="0"/>
      <w:divBdr>
        <w:top w:val="none" w:sz="0" w:space="0" w:color="auto"/>
        <w:left w:val="none" w:sz="0" w:space="0" w:color="auto"/>
        <w:bottom w:val="none" w:sz="0" w:space="0" w:color="auto"/>
        <w:right w:val="none" w:sz="0" w:space="0" w:color="auto"/>
      </w:divBdr>
    </w:div>
    <w:div w:id="1454444603">
      <w:bodyDiv w:val="1"/>
      <w:marLeft w:val="0"/>
      <w:marRight w:val="0"/>
      <w:marTop w:val="0"/>
      <w:marBottom w:val="0"/>
      <w:divBdr>
        <w:top w:val="none" w:sz="0" w:space="0" w:color="auto"/>
        <w:left w:val="none" w:sz="0" w:space="0" w:color="auto"/>
        <w:bottom w:val="none" w:sz="0" w:space="0" w:color="auto"/>
        <w:right w:val="none" w:sz="0" w:space="0" w:color="auto"/>
      </w:divBdr>
    </w:div>
    <w:div w:id="152458808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3752167">
      <w:bodyDiv w:val="1"/>
      <w:marLeft w:val="0"/>
      <w:marRight w:val="0"/>
      <w:marTop w:val="0"/>
      <w:marBottom w:val="0"/>
      <w:divBdr>
        <w:top w:val="none" w:sz="0" w:space="0" w:color="auto"/>
        <w:left w:val="none" w:sz="0" w:space="0" w:color="auto"/>
        <w:bottom w:val="none" w:sz="0" w:space="0" w:color="auto"/>
        <w:right w:val="none" w:sz="0" w:space="0" w:color="auto"/>
      </w:divBdr>
    </w:div>
    <w:div w:id="1742560199">
      <w:bodyDiv w:val="1"/>
      <w:marLeft w:val="0"/>
      <w:marRight w:val="0"/>
      <w:marTop w:val="0"/>
      <w:marBottom w:val="0"/>
      <w:divBdr>
        <w:top w:val="none" w:sz="0" w:space="0" w:color="auto"/>
        <w:left w:val="none" w:sz="0" w:space="0" w:color="auto"/>
        <w:bottom w:val="none" w:sz="0" w:space="0" w:color="auto"/>
        <w:right w:val="none" w:sz="0" w:space="0" w:color="auto"/>
      </w:divBdr>
    </w:div>
    <w:div w:id="192710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7B093F3C74A5A970E79E54AF93D13"/>
        <w:category>
          <w:name w:val="General"/>
          <w:gallery w:val="placeholder"/>
        </w:category>
        <w:types>
          <w:type w:val="bbPlcHdr"/>
        </w:types>
        <w:behaviors>
          <w:behavior w:val="content"/>
        </w:behaviors>
        <w:guid w:val="{307AB869-FC20-4115-937D-2C5200711880}"/>
      </w:docPartPr>
      <w:docPartBody>
        <w:p w:rsidR="005F6EEE" w:rsidRDefault="00B858A8">
          <w:pPr>
            <w:pStyle w:val="DEF7B093F3C74A5A970E79E54AF93D1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8"/>
    <w:rsid w:val="00166B6A"/>
    <w:rsid w:val="00437565"/>
    <w:rsid w:val="005F6EEE"/>
    <w:rsid w:val="00680994"/>
    <w:rsid w:val="0095085D"/>
    <w:rsid w:val="00A929D4"/>
    <w:rsid w:val="00B858A8"/>
    <w:rsid w:val="00B91BA6"/>
    <w:rsid w:val="00C7417B"/>
    <w:rsid w:val="00E06729"/>
    <w:rsid w:val="00F65E16"/>
    <w:rsid w:val="00FA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F7B093F3C74A5A970E79E54AF93D13">
    <w:name w:val="DEF7B093F3C74A5A970E79E54AF93D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3389D-BC81-4062-AA98-AEB58FD1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11</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Lab - Explore the Evolution of Password Methods</vt:lpstr>
    </vt:vector>
  </TitlesOfParts>
  <Company>Cisco Systems, Inc.</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the Evolution of Password Methods</dc:title>
  <dc:creator>DH</dc:creator>
  <dc:description>2020</dc:description>
  <cp:lastModifiedBy>DH</cp:lastModifiedBy>
  <cp:revision>15</cp:revision>
  <cp:lastPrinted>2020-07-19T17:18:00Z</cp:lastPrinted>
  <dcterms:created xsi:type="dcterms:W3CDTF">2020-06-10T22:46:00Z</dcterms:created>
  <dcterms:modified xsi:type="dcterms:W3CDTF">2020-08-10T20:46:00Z</dcterms:modified>
</cp:coreProperties>
</file>