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2B3FF" w14:textId="77777777" w:rsidR="004D36D7" w:rsidRPr="00FD4A68" w:rsidRDefault="002044F4" w:rsidP="00B47940">
      <w:pPr>
        <w:pStyle w:val="Title"/>
        <w:rPr>
          <w:rStyle w:val="LabTitleInstVersred"/>
          <w:b/>
          <w:color w:val="auto"/>
        </w:rPr>
      </w:pPr>
      <w:sdt>
        <w:sdtPr>
          <w:rPr>
            <w:b w:val="0"/>
            <w:color w:val="EE0000"/>
          </w:rPr>
          <w:alias w:val="Title"/>
          <w:tag w:val=""/>
          <w:id w:val="-487021785"/>
          <w:placeholder>
            <w:docPart w:val="451D98236DB54B9D925B7C360731C8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740BC" w:rsidRPr="003740BC">
            <w:t>Lab - Build a Sample Web App in a Docker Container</w:t>
          </w:r>
        </w:sdtContent>
      </w:sdt>
      <w:r w:rsidR="004D36D7" w:rsidRPr="00FD4A68">
        <w:t xml:space="preserve"> </w:t>
      </w:r>
      <w:r w:rsidR="00D84BDA" w:rsidRPr="00FD4A68">
        <w:rPr>
          <w:rStyle w:val="LabTitleInstVersred"/>
        </w:rPr>
        <w:t>(Instructor Version)</w:t>
      </w:r>
    </w:p>
    <w:p w14:paraId="798038AA"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70ADBB3" w14:textId="77777777" w:rsidR="003740BC" w:rsidRPr="002F0AF6" w:rsidRDefault="003740BC" w:rsidP="003740BC">
      <w:pPr>
        <w:pStyle w:val="Heading1"/>
        <w:numPr>
          <w:ilvl w:val="0"/>
          <w:numId w:val="10"/>
        </w:numPr>
        <w:tabs>
          <w:tab w:val="num" w:pos="0"/>
          <w:tab w:val="left" w:pos="6210"/>
        </w:tabs>
      </w:pPr>
      <w:r w:rsidRPr="002F0AF6">
        <w:t>Objectives</w:t>
      </w:r>
    </w:p>
    <w:p w14:paraId="069B4B4E" w14:textId="77777777" w:rsidR="003740BC" w:rsidRDefault="003740BC" w:rsidP="003740BC">
      <w:pPr>
        <w:pStyle w:val="BodyTextL25Bold"/>
      </w:pPr>
      <w:r>
        <w:t>Part 1: Launch the DEVASC VM</w:t>
      </w:r>
    </w:p>
    <w:p w14:paraId="0EA4AAAF" w14:textId="1DCC4A7D" w:rsidR="003740BC" w:rsidRDefault="003740BC" w:rsidP="003740BC">
      <w:pPr>
        <w:pStyle w:val="BodyTextL25Bold"/>
      </w:pPr>
      <w:r>
        <w:t xml:space="preserve">Part 2: </w:t>
      </w:r>
      <w:r w:rsidR="008F0C3D">
        <w:t>Create a Simple Bash Script</w:t>
      </w:r>
    </w:p>
    <w:p w14:paraId="4152559B" w14:textId="57210814" w:rsidR="008F0C3D" w:rsidRDefault="008F0C3D" w:rsidP="003740BC">
      <w:pPr>
        <w:pStyle w:val="BodyTextL25Bold"/>
      </w:pPr>
      <w:r>
        <w:t>Part 3: Create a Sample Web App</w:t>
      </w:r>
    </w:p>
    <w:p w14:paraId="293FCA19" w14:textId="42E2806F" w:rsidR="008F0C3D" w:rsidRDefault="008F0C3D" w:rsidP="003740BC">
      <w:pPr>
        <w:pStyle w:val="BodyTextL25Bold"/>
      </w:pPr>
      <w:r>
        <w:t>Part 4: Configure the Web App to Use Website Files</w:t>
      </w:r>
    </w:p>
    <w:p w14:paraId="06660AB4" w14:textId="61D3235B" w:rsidR="008F0C3D" w:rsidRDefault="008F0C3D" w:rsidP="003740BC">
      <w:pPr>
        <w:pStyle w:val="BodyTextL25Bold"/>
      </w:pPr>
      <w:r>
        <w:t>Part 5: Create a Bash Script to Build and Run a Docker Container</w:t>
      </w:r>
    </w:p>
    <w:p w14:paraId="255D60B5" w14:textId="39695830" w:rsidR="003740BC" w:rsidRPr="004C0909" w:rsidRDefault="008F0C3D" w:rsidP="003740BC">
      <w:pPr>
        <w:pStyle w:val="BodyTextL25Bold"/>
      </w:pPr>
      <w:r>
        <w:t xml:space="preserve">Part 6: Build, Run, and Verify the Docker </w:t>
      </w:r>
      <w:r w:rsidR="00BA2885">
        <w:t>Container</w:t>
      </w:r>
    </w:p>
    <w:p w14:paraId="0A53CEF5" w14:textId="77777777" w:rsidR="003740BC" w:rsidRDefault="003740BC" w:rsidP="003740BC">
      <w:pPr>
        <w:pStyle w:val="Heading1"/>
        <w:numPr>
          <w:ilvl w:val="0"/>
          <w:numId w:val="10"/>
        </w:numPr>
      </w:pPr>
      <w:r w:rsidRPr="00E70096">
        <w:t>Background / Scenario</w:t>
      </w:r>
    </w:p>
    <w:p w14:paraId="7EA8E0BD" w14:textId="7C0132E9" w:rsidR="003740BC" w:rsidRDefault="003740BC" w:rsidP="003740BC">
      <w:pPr>
        <w:pStyle w:val="BodyTextL25"/>
      </w:pPr>
      <w:r>
        <w:t xml:space="preserve">In this lab, </w:t>
      </w:r>
      <w:r w:rsidR="00BA2885">
        <w:t xml:space="preserve">you will review basic bash scripting techniques </w:t>
      </w:r>
      <w:r w:rsidR="008E094F">
        <w:t xml:space="preserve">because </w:t>
      </w:r>
      <w:r w:rsidR="00BA2885">
        <w:t xml:space="preserve">bash scripting is a prerequisite for the rest of the lab. You will then build and modify a Python script for a simple web application. Next, you will create a bash script to automate the process for creating a </w:t>
      </w:r>
      <w:proofErr w:type="spellStart"/>
      <w:r w:rsidR="00BA2885">
        <w:t>Dockerfile</w:t>
      </w:r>
      <w:proofErr w:type="spellEnd"/>
      <w:r w:rsidR="00BA2885">
        <w:t xml:space="preserve">, building the Docker container, and running the Docker container. Finally, you will use </w:t>
      </w:r>
      <w:r w:rsidR="00BA2885" w:rsidRPr="00BA2885">
        <w:rPr>
          <w:b/>
          <w:bCs/>
        </w:rPr>
        <w:t>docker</w:t>
      </w:r>
      <w:r w:rsidR="00BA2885">
        <w:t xml:space="preserve"> commands</w:t>
      </w:r>
      <w:r w:rsidR="008E094F">
        <w:t xml:space="preserve"> to</w:t>
      </w:r>
      <w:r w:rsidR="00BA2885" w:rsidRPr="00BA2885">
        <w:t xml:space="preserve"> </w:t>
      </w:r>
      <w:r w:rsidR="00BA2885">
        <w:t>investigate the intricacies of the Docker container instance</w:t>
      </w:r>
      <w:r w:rsidR="00FD6943">
        <w:t>.</w:t>
      </w:r>
    </w:p>
    <w:p w14:paraId="2FC2BEC7" w14:textId="77777777" w:rsidR="003740BC" w:rsidRPr="00E70096" w:rsidRDefault="003740BC" w:rsidP="003740BC">
      <w:pPr>
        <w:pStyle w:val="Heading1"/>
        <w:numPr>
          <w:ilvl w:val="0"/>
          <w:numId w:val="10"/>
        </w:numPr>
      </w:pPr>
      <w:r w:rsidRPr="00E70096">
        <w:t>Required Resources</w:t>
      </w:r>
    </w:p>
    <w:p w14:paraId="5D1DA58B" w14:textId="77777777" w:rsidR="003740BC" w:rsidRDefault="003740BC" w:rsidP="003740BC">
      <w:pPr>
        <w:pStyle w:val="Bulletlevel1"/>
      </w:pPr>
      <w:r>
        <w:t>1 PC with operating system of your choice</w:t>
      </w:r>
    </w:p>
    <w:p w14:paraId="5564A9C0" w14:textId="77777777" w:rsidR="003740BC" w:rsidRDefault="003740BC" w:rsidP="003740BC">
      <w:pPr>
        <w:pStyle w:val="Bulletlevel1"/>
      </w:pPr>
      <w:r>
        <w:t>Virtual Box or VMWare</w:t>
      </w:r>
    </w:p>
    <w:p w14:paraId="11D105F1" w14:textId="77777777" w:rsidR="003740BC" w:rsidRDefault="003740BC" w:rsidP="003740BC">
      <w:pPr>
        <w:pStyle w:val="Bulletlevel1"/>
      </w:pPr>
      <w:r>
        <w:t>DEVASC Virtual Machine</w:t>
      </w:r>
    </w:p>
    <w:p w14:paraId="1ADDA434" w14:textId="77777777" w:rsidR="003740BC" w:rsidRDefault="003740BC" w:rsidP="003740BC">
      <w:pPr>
        <w:pStyle w:val="Heading1"/>
        <w:numPr>
          <w:ilvl w:val="0"/>
          <w:numId w:val="10"/>
        </w:numPr>
        <w:tabs>
          <w:tab w:val="num" w:pos="0"/>
        </w:tabs>
      </w:pPr>
      <w:r>
        <w:t>Instructions</w:t>
      </w:r>
    </w:p>
    <w:p w14:paraId="43F11477" w14:textId="77777777" w:rsidR="003740BC" w:rsidRPr="004123E3" w:rsidRDefault="003740BC" w:rsidP="003740BC">
      <w:pPr>
        <w:pStyle w:val="Heading2"/>
        <w:numPr>
          <w:ilvl w:val="1"/>
          <w:numId w:val="10"/>
        </w:numPr>
      </w:pPr>
      <w:r w:rsidRPr="004123E3">
        <w:t>Launch the DEVASC VM</w:t>
      </w:r>
    </w:p>
    <w:p w14:paraId="12AAEE34" w14:textId="77777777" w:rsidR="003740BC" w:rsidRPr="004123E3" w:rsidRDefault="003740BC" w:rsidP="003740BC">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4280F39E" w14:textId="0647A335" w:rsidR="003740BC" w:rsidRDefault="00E94B5D" w:rsidP="003740BC">
      <w:pPr>
        <w:pStyle w:val="Heading2"/>
        <w:numPr>
          <w:ilvl w:val="1"/>
          <w:numId w:val="10"/>
        </w:numPr>
      </w:pPr>
      <w:r>
        <w:t xml:space="preserve">Create a Simple </w:t>
      </w:r>
      <w:r w:rsidR="003740BC">
        <w:t>Bash Script</w:t>
      </w:r>
    </w:p>
    <w:p w14:paraId="10661CC5" w14:textId="6569C2E0" w:rsidR="003740BC" w:rsidRDefault="003740BC" w:rsidP="003740BC">
      <w:pPr>
        <w:pStyle w:val="BodyTextL25"/>
      </w:pPr>
      <w:r w:rsidRPr="003740BC">
        <w:t>Bash knowledge is crucial for working with continuous integration, continuous deployment, containers, and with your development environment.</w:t>
      </w:r>
      <w:r>
        <w:t xml:space="preserve"> Bash scripts help programmers automate a variety of tasks in one script file. In this part, you will briefly review how to create a bash script. Later in the lab, you will use a bash script to automate the creation of a web app inside of a Docker container.</w:t>
      </w:r>
    </w:p>
    <w:p w14:paraId="680ECD1D" w14:textId="3B516613" w:rsidR="00231DCA" w:rsidRDefault="00E25343" w:rsidP="008402F2">
      <w:pPr>
        <w:pStyle w:val="Heading3"/>
      </w:pPr>
      <w:r>
        <w:t xml:space="preserve">Create an empty </w:t>
      </w:r>
      <w:r w:rsidR="00E94B5D">
        <w:t>bash script file</w:t>
      </w:r>
      <w:r>
        <w:t>.</w:t>
      </w:r>
    </w:p>
    <w:p w14:paraId="75997587" w14:textId="7B46B6A3" w:rsidR="00E25343" w:rsidRDefault="00E25343" w:rsidP="00CB7D2B">
      <w:pPr>
        <w:pStyle w:val="BodyTextL25"/>
      </w:pPr>
      <w:r>
        <w:t xml:space="preserve">Change your working directory to </w:t>
      </w:r>
      <w:r w:rsidRPr="004C4557">
        <w:rPr>
          <w:b/>
          <w:bCs/>
        </w:rPr>
        <w:t>~/labs/</w:t>
      </w:r>
      <w:proofErr w:type="spellStart"/>
      <w:r w:rsidRPr="004C4557">
        <w:rPr>
          <w:b/>
          <w:bCs/>
        </w:rPr>
        <w:t>devnet-src</w:t>
      </w:r>
      <w:proofErr w:type="spellEnd"/>
      <w:r w:rsidRPr="004C4557">
        <w:rPr>
          <w:b/>
          <w:bCs/>
        </w:rPr>
        <w:t>/sample-app</w:t>
      </w:r>
      <w:r>
        <w:t xml:space="preserve"> and add a new file called </w:t>
      </w:r>
      <w:r w:rsidRPr="00AC4EAE">
        <w:rPr>
          <w:b/>
          <w:bCs/>
        </w:rPr>
        <w:t>user-input.sh</w:t>
      </w:r>
      <w:r>
        <w:t>.</w:t>
      </w:r>
    </w:p>
    <w:p w14:paraId="4F996A02" w14:textId="77777777" w:rsidR="004C4557" w:rsidRDefault="004C4557" w:rsidP="004C4557">
      <w:pPr>
        <w:pStyle w:val="CMD"/>
      </w:pPr>
      <w:proofErr w:type="spellStart"/>
      <w:r>
        <w:t>devasc@</w:t>
      </w:r>
      <w:proofErr w:type="gramStart"/>
      <w:r>
        <w:t>labvm</w:t>
      </w:r>
      <w:proofErr w:type="spellEnd"/>
      <w:r>
        <w:t>:~</w:t>
      </w:r>
      <w:proofErr w:type="gramEnd"/>
      <w:r>
        <w:t xml:space="preserve">$ </w:t>
      </w:r>
      <w:r w:rsidRPr="004C4557">
        <w:rPr>
          <w:b/>
          <w:bCs/>
        </w:rPr>
        <w:t>cd labs/</w:t>
      </w:r>
      <w:proofErr w:type="spellStart"/>
      <w:r w:rsidRPr="004C4557">
        <w:rPr>
          <w:b/>
          <w:bCs/>
        </w:rPr>
        <w:t>devnet-src</w:t>
      </w:r>
      <w:proofErr w:type="spellEnd"/>
      <w:r w:rsidRPr="004C4557">
        <w:rPr>
          <w:b/>
          <w:bCs/>
        </w:rPr>
        <w:t>/sample-app/</w:t>
      </w:r>
    </w:p>
    <w:p w14:paraId="4B84B035" w14:textId="77777777" w:rsidR="004C4557" w:rsidRDefault="004C4557" w:rsidP="004C4557">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4C4557">
        <w:rPr>
          <w:b/>
          <w:bCs/>
        </w:rPr>
        <w:t>touch user-input.sh</w:t>
      </w:r>
      <w:r>
        <w:t xml:space="preserve"> </w:t>
      </w:r>
    </w:p>
    <w:p w14:paraId="7F60C31C" w14:textId="2CAC0A54" w:rsidR="004C4557" w:rsidRDefault="004C4557" w:rsidP="004C4557">
      <w:pPr>
        <w:pStyle w:val="Heading3"/>
      </w:pPr>
      <w:r>
        <w:lastRenderedPageBreak/>
        <w:t>Open the file in the nano text editor.</w:t>
      </w:r>
    </w:p>
    <w:p w14:paraId="5F14FD00" w14:textId="680EDF99" w:rsidR="004C4557" w:rsidRPr="004C4557" w:rsidRDefault="004C4557" w:rsidP="004C4557">
      <w:pPr>
        <w:pStyle w:val="BodyTextL25"/>
      </w:pPr>
      <w:r>
        <w:t xml:space="preserve">Use the </w:t>
      </w:r>
      <w:r w:rsidRPr="004C4557">
        <w:rPr>
          <w:b/>
          <w:bCs/>
        </w:rPr>
        <w:t>nano</w:t>
      </w:r>
      <w:r>
        <w:t xml:space="preserve"> command to open the nano text editor. </w:t>
      </w:r>
    </w:p>
    <w:p w14:paraId="59225D6C" w14:textId="3631EDA8" w:rsidR="004C4557" w:rsidRDefault="004C4557" w:rsidP="00D601BC">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4C4557">
        <w:rPr>
          <w:b/>
          <w:bCs/>
        </w:rPr>
        <w:t>nano user-input.sh</w:t>
      </w:r>
    </w:p>
    <w:p w14:paraId="03873E34" w14:textId="77777777" w:rsidR="004C4557" w:rsidRDefault="00E25343" w:rsidP="004C4557">
      <w:pPr>
        <w:pStyle w:val="Heading3"/>
      </w:pPr>
      <w:r>
        <w:t xml:space="preserve">Add the ‘she-bang’ to the top of the script. </w:t>
      </w:r>
    </w:p>
    <w:p w14:paraId="5E436FA9" w14:textId="2B2CCC94" w:rsidR="00172717" w:rsidRDefault="004C4557" w:rsidP="004C4557">
      <w:pPr>
        <w:pStyle w:val="BodyTextL25"/>
      </w:pPr>
      <w:r>
        <w:t xml:space="preserve">From here </w:t>
      </w:r>
      <w:r w:rsidR="00AC4EAE">
        <w:t>you</w:t>
      </w:r>
      <w:r>
        <w:t xml:space="preserve"> can enter commands for your bash script. </w:t>
      </w:r>
      <w:r w:rsidR="00172717">
        <w:t xml:space="preserve">Use the arrow keys to navigate in </w:t>
      </w:r>
      <w:r w:rsidR="00172717" w:rsidRPr="00172717">
        <w:rPr>
          <w:b/>
          <w:bCs/>
        </w:rPr>
        <w:t>nano</w:t>
      </w:r>
      <w:r w:rsidR="00172717">
        <w:t xml:space="preserve">. </w:t>
      </w:r>
      <w:r>
        <w:t xml:space="preserve">Notice the commands </w:t>
      </w:r>
      <w:r w:rsidR="00172717">
        <w:t xml:space="preserve">at the bottom (not shown here) for </w:t>
      </w:r>
      <w:r>
        <w:t xml:space="preserve">managing the file. The carat symbol (^) indicates that you use the CTRL or Command key on your keyboard. For example, </w:t>
      </w:r>
      <w:r w:rsidR="00172717">
        <w:t>to</w:t>
      </w:r>
      <w:r>
        <w:t xml:space="preserve"> exit </w:t>
      </w:r>
      <w:r w:rsidRPr="00172717">
        <w:rPr>
          <w:b/>
          <w:bCs/>
        </w:rPr>
        <w:t>nano</w:t>
      </w:r>
      <w:r>
        <w:t xml:space="preserve">, type CTRL+X. </w:t>
      </w:r>
    </w:p>
    <w:p w14:paraId="1ADFADC6" w14:textId="7A13F946" w:rsidR="00231DCA" w:rsidRDefault="00172717" w:rsidP="004C4557">
      <w:pPr>
        <w:pStyle w:val="BodyTextL25"/>
      </w:pPr>
      <w:r>
        <w:t>Add t</w:t>
      </w:r>
      <w:r w:rsidR="004C4557">
        <w:t xml:space="preserve">he ‘she-bang’ </w:t>
      </w:r>
      <w:r>
        <w:t xml:space="preserve">which </w:t>
      </w:r>
      <w:r w:rsidR="00E25343">
        <w:t xml:space="preserve">tells the system that </w:t>
      </w:r>
      <w:r w:rsidR="00AC4EAE">
        <w:t xml:space="preserve">this </w:t>
      </w:r>
      <w:r w:rsidR="00E25343">
        <w:t>file includes commands that need to be run</w:t>
      </w:r>
      <w:r>
        <w:t xml:space="preserve"> in the</w:t>
      </w:r>
      <w:r w:rsidR="00E25343">
        <w:t xml:space="preserve"> bash shell</w:t>
      </w:r>
      <w:r w:rsidR="004C4557">
        <w:t>.</w:t>
      </w:r>
    </w:p>
    <w:p w14:paraId="2B8C61BD" w14:textId="667DE754" w:rsidR="004C4557" w:rsidRDefault="004C4557" w:rsidP="00172717">
      <w:pPr>
        <w:pStyle w:val="CMD"/>
      </w:pPr>
      <w:proofErr w:type="gramStart"/>
      <w:r>
        <w:t>#!/</w:t>
      </w:r>
      <w:proofErr w:type="gramEnd"/>
      <w:r>
        <w:t>bin/bash</w:t>
      </w:r>
    </w:p>
    <w:p w14:paraId="072078A8" w14:textId="237EC4F8" w:rsidR="00172717" w:rsidRDefault="00172717" w:rsidP="00172717">
      <w:pPr>
        <w:pStyle w:val="BodyTextL25"/>
      </w:pPr>
      <w:r w:rsidRPr="006400F2">
        <w:rPr>
          <w:b/>
          <w:bCs/>
        </w:rPr>
        <w:t>Note</w:t>
      </w:r>
      <w:r>
        <w:t xml:space="preserve">: </w:t>
      </w:r>
      <w:r w:rsidR="006400F2">
        <w:t xml:space="preserve">You can use a graphical text editor or open the file </w:t>
      </w:r>
      <w:r w:rsidR="008E094F">
        <w:t xml:space="preserve">with </w:t>
      </w:r>
      <w:r w:rsidR="006400F2">
        <w:t xml:space="preserve">VS Code. However, you should be familiar with command-line text editors like </w:t>
      </w:r>
      <w:r w:rsidR="006400F2" w:rsidRPr="006400F2">
        <w:rPr>
          <w:b/>
          <w:bCs/>
        </w:rPr>
        <w:t>nano</w:t>
      </w:r>
      <w:r w:rsidR="006400F2">
        <w:t xml:space="preserve"> and </w:t>
      </w:r>
      <w:r w:rsidR="006400F2" w:rsidRPr="006400F2">
        <w:rPr>
          <w:b/>
          <w:bCs/>
        </w:rPr>
        <w:t>vim</w:t>
      </w:r>
      <w:r w:rsidR="006400F2">
        <w:t>. Search the internet for tutorials to refresh your skill or learn more about them.</w:t>
      </w:r>
    </w:p>
    <w:p w14:paraId="49CB412A" w14:textId="3A114D01" w:rsidR="004C4557" w:rsidRDefault="00172717" w:rsidP="00172717">
      <w:pPr>
        <w:pStyle w:val="Heading3"/>
      </w:pPr>
      <w:r>
        <w:t>Add simple bash commands to the script.</w:t>
      </w:r>
    </w:p>
    <w:p w14:paraId="0620353D" w14:textId="33A49C0F" w:rsidR="00172717" w:rsidRDefault="00172717" w:rsidP="00172717">
      <w:pPr>
        <w:pStyle w:val="BodyTextL25"/>
      </w:pPr>
      <w:r>
        <w:t xml:space="preserve">Enter some simple bash commands for your script. The following commands will ask the user for a name, set the name to a variable called </w:t>
      </w:r>
      <w:proofErr w:type="spellStart"/>
      <w:r w:rsidRPr="00172717">
        <w:rPr>
          <w:b/>
          <w:bCs/>
        </w:rPr>
        <w:t>userName</w:t>
      </w:r>
      <w:proofErr w:type="spellEnd"/>
      <w:r>
        <w:t>, and display a string of text with the user’s name.</w:t>
      </w:r>
    </w:p>
    <w:p w14:paraId="1CA72959" w14:textId="77777777" w:rsidR="00172717" w:rsidRDefault="00172717" w:rsidP="00172717">
      <w:pPr>
        <w:pStyle w:val="CMD"/>
      </w:pPr>
      <w:r>
        <w:t>echo -n "Enter Your Name: "</w:t>
      </w:r>
    </w:p>
    <w:p w14:paraId="522A7979" w14:textId="6E15FE9F" w:rsidR="00172717" w:rsidRDefault="00172717" w:rsidP="00172717">
      <w:pPr>
        <w:pStyle w:val="CMD"/>
      </w:pPr>
      <w:r>
        <w:t xml:space="preserve">read </w:t>
      </w:r>
      <w:proofErr w:type="spellStart"/>
      <w:r>
        <w:t>userName</w:t>
      </w:r>
      <w:proofErr w:type="spellEnd"/>
    </w:p>
    <w:p w14:paraId="46F8A0DF" w14:textId="34AF7BE6" w:rsidR="00172717" w:rsidRPr="00172717" w:rsidRDefault="00172717" w:rsidP="00172717">
      <w:pPr>
        <w:pStyle w:val="CMD"/>
      </w:pPr>
      <w:r>
        <w:t>echo "Your name is $</w:t>
      </w:r>
      <w:proofErr w:type="spellStart"/>
      <w:r>
        <w:t>userName</w:t>
      </w:r>
      <w:proofErr w:type="spellEnd"/>
      <w:r>
        <w:t>."</w:t>
      </w:r>
    </w:p>
    <w:p w14:paraId="144B7802" w14:textId="225B4AEA" w:rsidR="00172717" w:rsidRDefault="00172717" w:rsidP="00172717">
      <w:pPr>
        <w:pStyle w:val="Heading3"/>
      </w:pPr>
      <w:r>
        <w:t>Exit nano and save your script.</w:t>
      </w:r>
    </w:p>
    <w:p w14:paraId="2355ADAE" w14:textId="3CFF9BEF" w:rsidR="00172717" w:rsidRPr="00172717" w:rsidRDefault="00FC29DD" w:rsidP="00172717">
      <w:pPr>
        <w:pStyle w:val="BodyTextL25"/>
      </w:pPr>
      <w:r>
        <w:t>Press</w:t>
      </w:r>
      <w:r w:rsidR="00172717">
        <w:t xml:space="preserve"> </w:t>
      </w:r>
      <w:r w:rsidR="00172717" w:rsidRPr="006400F2">
        <w:rPr>
          <w:b/>
          <w:bCs/>
        </w:rPr>
        <w:t>CTRL+X</w:t>
      </w:r>
      <w:r w:rsidR="00172717">
        <w:t xml:space="preserve">, then </w:t>
      </w:r>
      <w:r w:rsidR="006400F2">
        <w:rPr>
          <w:b/>
          <w:bCs/>
        </w:rPr>
        <w:t>Y</w:t>
      </w:r>
      <w:r>
        <w:t xml:space="preserve">, then </w:t>
      </w:r>
      <w:r w:rsidRPr="00FC29DD">
        <w:rPr>
          <w:b/>
          <w:bCs/>
        </w:rPr>
        <w:t>ENTER</w:t>
      </w:r>
      <w:r>
        <w:t xml:space="preserve"> </w:t>
      </w:r>
      <w:r w:rsidR="00172717">
        <w:t xml:space="preserve">to exit </w:t>
      </w:r>
      <w:r w:rsidR="00172717" w:rsidRPr="006400F2">
        <w:rPr>
          <w:b/>
          <w:bCs/>
        </w:rPr>
        <w:t>nano</w:t>
      </w:r>
      <w:r w:rsidR="00172717">
        <w:t xml:space="preserve"> and save your script.</w:t>
      </w:r>
    </w:p>
    <w:p w14:paraId="451F0163" w14:textId="1865D12F" w:rsidR="004C4557" w:rsidRDefault="00172717" w:rsidP="00172717">
      <w:pPr>
        <w:pStyle w:val="Heading3"/>
      </w:pPr>
      <w:r>
        <w:t>Run your script from the command line.</w:t>
      </w:r>
    </w:p>
    <w:p w14:paraId="1D824118" w14:textId="2B4373C9" w:rsidR="00172717" w:rsidRDefault="00172717" w:rsidP="00172717">
      <w:pPr>
        <w:pStyle w:val="BodyTextL25"/>
      </w:pPr>
      <w:r>
        <w:t>You can run it directly from the command line using the</w:t>
      </w:r>
      <w:r w:rsidR="00841962">
        <w:t xml:space="preserve"> following</w:t>
      </w:r>
      <w:r>
        <w:t xml:space="preserve"> command.</w:t>
      </w:r>
    </w:p>
    <w:p w14:paraId="40916726" w14:textId="05B9A41B" w:rsidR="006400F2" w:rsidRDefault="006400F2" w:rsidP="006400F2">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00841962" w:rsidRPr="00841962">
        <w:rPr>
          <w:b/>
          <w:bCs/>
        </w:rPr>
        <w:t>bash</w:t>
      </w:r>
      <w:r w:rsidR="00841962">
        <w:t xml:space="preserve"> </w:t>
      </w:r>
      <w:r w:rsidRPr="006400F2">
        <w:rPr>
          <w:b/>
          <w:bCs/>
        </w:rPr>
        <w:t>user-input.sh</w:t>
      </w:r>
      <w:r>
        <w:t xml:space="preserve"> </w:t>
      </w:r>
    </w:p>
    <w:p w14:paraId="252EE45D" w14:textId="77777777" w:rsidR="006400F2" w:rsidRDefault="006400F2" w:rsidP="006400F2">
      <w:pPr>
        <w:pStyle w:val="CMDOutput"/>
      </w:pPr>
      <w:r>
        <w:t xml:space="preserve">Enter Your Name: </w:t>
      </w:r>
      <w:r w:rsidRPr="006400F2">
        <w:rPr>
          <w:b/>
          <w:bCs/>
        </w:rPr>
        <w:t>Bob</w:t>
      </w:r>
    </w:p>
    <w:p w14:paraId="12FB892C" w14:textId="77777777" w:rsidR="006400F2" w:rsidRDefault="006400F2" w:rsidP="006400F2">
      <w:pPr>
        <w:pStyle w:val="CMDOutput"/>
      </w:pPr>
      <w:r>
        <w:t>Your name is Bob.</w:t>
      </w:r>
    </w:p>
    <w:p w14:paraId="347BC972" w14:textId="220B835A" w:rsidR="00172717" w:rsidRDefault="006400F2" w:rsidP="006400F2">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2EBAC85F" w14:textId="57A77BB9" w:rsidR="006400F2" w:rsidRDefault="00D601BC" w:rsidP="006400F2">
      <w:pPr>
        <w:pStyle w:val="Heading3"/>
      </w:pPr>
      <w:r>
        <w:t>Change the mode of the script</w:t>
      </w:r>
      <w:r w:rsidR="006400F2">
        <w:t xml:space="preserve"> to an executable file</w:t>
      </w:r>
      <w:r>
        <w:t xml:space="preserve"> for all users.</w:t>
      </w:r>
    </w:p>
    <w:p w14:paraId="7F8018EE" w14:textId="46E1CFD8" w:rsidR="006400F2" w:rsidRDefault="00D601BC" w:rsidP="00D601BC">
      <w:pPr>
        <w:pStyle w:val="BodyTextL25"/>
      </w:pPr>
      <w:r>
        <w:t xml:space="preserve">Change the mode of the script to an executable using the </w:t>
      </w:r>
      <w:proofErr w:type="spellStart"/>
      <w:r w:rsidRPr="00AC4EAE">
        <w:rPr>
          <w:b/>
          <w:bCs/>
        </w:rPr>
        <w:t>chmod</w:t>
      </w:r>
      <w:proofErr w:type="spellEnd"/>
      <w:r>
        <w:t xml:space="preserve"> command. Set the options to </w:t>
      </w:r>
      <w:proofErr w:type="spellStart"/>
      <w:r w:rsidRPr="00AC4EAE">
        <w:rPr>
          <w:b/>
          <w:bCs/>
        </w:rPr>
        <w:t>a+x</w:t>
      </w:r>
      <w:proofErr w:type="spellEnd"/>
      <w:r>
        <w:t xml:space="preserve"> to make the script executable (x) by all users (a).</w:t>
      </w:r>
      <w:r w:rsidR="00CE084A">
        <w:t xml:space="preserve"> </w:t>
      </w:r>
      <w:r w:rsidR="00CE084A" w:rsidRPr="00CE084A">
        <w:t xml:space="preserve">After using </w:t>
      </w:r>
      <w:proofErr w:type="spellStart"/>
      <w:r w:rsidR="00CE084A" w:rsidRPr="00CE084A">
        <w:rPr>
          <w:b/>
          <w:bCs/>
        </w:rPr>
        <w:t>chmod</w:t>
      </w:r>
      <w:proofErr w:type="spellEnd"/>
      <w:r w:rsidR="00CE084A" w:rsidRPr="00CE084A">
        <w:t>, notice permissions ha</w:t>
      </w:r>
      <w:r w:rsidR="000E6948">
        <w:t>ve</w:t>
      </w:r>
      <w:r w:rsidR="00CE084A" w:rsidRPr="00CE084A">
        <w:t xml:space="preserve"> been modified for users, group</w:t>
      </w:r>
      <w:r w:rsidR="000E6948">
        <w:t>s,</w:t>
      </w:r>
      <w:r w:rsidR="00CE084A" w:rsidRPr="00CE084A">
        <w:t xml:space="preserve"> and others to include the "x" (executable).</w:t>
      </w:r>
    </w:p>
    <w:p w14:paraId="4FAF6BD4" w14:textId="77777777" w:rsidR="00CE084A" w:rsidRPr="00CE084A" w:rsidRDefault="00CE084A" w:rsidP="00CE084A">
      <w:pPr>
        <w:pStyle w:val="CMD"/>
        <w:rPr>
          <w:b/>
          <w:bCs/>
        </w:rPr>
      </w:pPr>
      <w:proofErr w:type="spellStart"/>
      <w:r w:rsidRPr="00CE084A">
        <w:t>devasc@</w:t>
      </w:r>
      <w:proofErr w:type="gramStart"/>
      <w:r w:rsidRPr="00CE084A">
        <w:t>labvm</w:t>
      </w:r>
      <w:proofErr w:type="spellEnd"/>
      <w:r w:rsidRPr="00CE084A">
        <w:t>:~</w:t>
      </w:r>
      <w:proofErr w:type="gramEnd"/>
      <w:r w:rsidRPr="00CE084A">
        <w:t>/labs/</w:t>
      </w:r>
      <w:proofErr w:type="spellStart"/>
      <w:r w:rsidRPr="00CE084A">
        <w:t>devnet-src</w:t>
      </w:r>
      <w:proofErr w:type="spellEnd"/>
      <w:r w:rsidRPr="00CE084A">
        <w:t xml:space="preserve">/sample-app$ </w:t>
      </w:r>
      <w:r w:rsidRPr="00CE084A">
        <w:rPr>
          <w:b/>
          <w:bCs/>
        </w:rPr>
        <w:t>ls -l user-input.sh</w:t>
      </w:r>
    </w:p>
    <w:p w14:paraId="63C3CF61" w14:textId="77777777" w:rsidR="00CE084A" w:rsidRDefault="00CE084A" w:rsidP="00B73E19">
      <w:pPr>
        <w:pStyle w:val="CMDOutput"/>
      </w:pPr>
      <w:r w:rsidRPr="00CE084A">
        <w:t>-</w:t>
      </w:r>
      <w:proofErr w:type="spellStart"/>
      <w:r w:rsidRPr="00CE084A">
        <w:t>rw</w:t>
      </w:r>
      <w:proofErr w:type="spellEnd"/>
      <w:r w:rsidRPr="00CE084A">
        <w:t>-</w:t>
      </w:r>
      <w:proofErr w:type="spellStart"/>
      <w:r w:rsidRPr="00CE084A">
        <w:t>rw</w:t>
      </w:r>
      <w:proofErr w:type="spellEnd"/>
      <w:r w:rsidRPr="00CE084A">
        <w:t xml:space="preserve">-r-- 1 devasc </w:t>
      </w:r>
      <w:proofErr w:type="spellStart"/>
      <w:r w:rsidRPr="00CE084A">
        <w:t>devasc</w:t>
      </w:r>
      <w:proofErr w:type="spellEnd"/>
      <w:r w:rsidRPr="00CE084A">
        <w:t xml:space="preserve"> 84 </w:t>
      </w:r>
      <w:proofErr w:type="gramStart"/>
      <w:r w:rsidRPr="00CE084A">
        <w:t>Jun  7</w:t>
      </w:r>
      <w:proofErr w:type="gramEnd"/>
      <w:r w:rsidRPr="00CE084A">
        <w:t xml:space="preserve"> 16:43 user-input.sh </w:t>
      </w:r>
    </w:p>
    <w:p w14:paraId="5A67CD62" w14:textId="77777777" w:rsidR="00CE084A" w:rsidRDefault="00CE084A" w:rsidP="00CE084A">
      <w:pPr>
        <w:pStyle w:val="CMD"/>
      </w:pPr>
    </w:p>
    <w:p w14:paraId="74E831F0" w14:textId="5B3F1D43" w:rsidR="00D601BC" w:rsidRDefault="00D601BC" w:rsidP="00CE084A">
      <w:pPr>
        <w:pStyle w:val="CMD"/>
        <w:rPr>
          <w:b/>
          <w:bCs/>
        </w:rPr>
      </w:pPr>
      <w:proofErr w:type="spellStart"/>
      <w:r>
        <w:t>devasc@</w:t>
      </w:r>
      <w:proofErr w:type="gramStart"/>
      <w:r>
        <w:t>labvm</w:t>
      </w:r>
      <w:proofErr w:type="spellEnd"/>
      <w:r>
        <w:t>:~</w:t>
      </w:r>
      <w:proofErr w:type="gramEnd"/>
      <w:r>
        <w:t>/labs/</w:t>
      </w:r>
      <w:proofErr w:type="spellStart"/>
      <w:r>
        <w:t>devnet-src</w:t>
      </w:r>
      <w:proofErr w:type="spellEnd"/>
      <w:r>
        <w:t xml:space="preserve">/sample-app$ </w:t>
      </w:r>
      <w:proofErr w:type="spellStart"/>
      <w:r w:rsidRPr="00D601BC">
        <w:rPr>
          <w:b/>
          <w:bCs/>
        </w:rPr>
        <w:t>chmod</w:t>
      </w:r>
      <w:proofErr w:type="spellEnd"/>
      <w:r w:rsidRPr="00D601BC">
        <w:rPr>
          <w:b/>
          <w:bCs/>
        </w:rPr>
        <w:t xml:space="preserve"> </w:t>
      </w:r>
      <w:proofErr w:type="spellStart"/>
      <w:r w:rsidRPr="00D601BC">
        <w:rPr>
          <w:b/>
          <w:bCs/>
        </w:rPr>
        <w:t>a+x</w:t>
      </w:r>
      <w:proofErr w:type="spellEnd"/>
      <w:r w:rsidRPr="00D601BC">
        <w:rPr>
          <w:b/>
          <w:bCs/>
        </w:rPr>
        <w:t xml:space="preserve"> user-input.sh</w:t>
      </w:r>
    </w:p>
    <w:p w14:paraId="1F528C6D" w14:textId="3CE1F974" w:rsidR="00CE084A" w:rsidRDefault="00CE084A" w:rsidP="00CE084A">
      <w:pPr>
        <w:pStyle w:val="CMD"/>
      </w:pPr>
    </w:p>
    <w:p w14:paraId="11481226" w14:textId="77777777" w:rsidR="00CE084A" w:rsidRPr="00CE084A" w:rsidRDefault="00CE084A" w:rsidP="00CE084A">
      <w:pPr>
        <w:pStyle w:val="CMD"/>
      </w:pPr>
      <w:proofErr w:type="spellStart"/>
      <w:r w:rsidRPr="00CE084A">
        <w:t>devasc@</w:t>
      </w:r>
      <w:proofErr w:type="gramStart"/>
      <w:r w:rsidRPr="00CE084A">
        <w:t>labvm</w:t>
      </w:r>
      <w:proofErr w:type="spellEnd"/>
      <w:r w:rsidRPr="00CE084A">
        <w:t>:~</w:t>
      </w:r>
      <w:proofErr w:type="gramEnd"/>
      <w:r w:rsidRPr="00CE084A">
        <w:t>/labs/</w:t>
      </w:r>
      <w:proofErr w:type="spellStart"/>
      <w:r w:rsidRPr="00CE084A">
        <w:t>devnet-src</w:t>
      </w:r>
      <w:proofErr w:type="spellEnd"/>
      <w:r w:rsidRPr="00CE084A">
        <w:t xml:space="preserve">/sample-app$ </w:t>
      </w:r>
      <w:r w:rsidRPr="00CE084A">
        <w:rPr>
          <w:b/>
          <w:bCs/>
        </w:rPr>
        <w:t>ls -l user-input.sh</w:t>
      </w:r>
    </w:p>
    <w:p w14:paraId="442BB866" w14:textId="14ED011E" w:rsidR="00CE084A" w:rsidRDefault="00CE084A" w:rsidP="00B73E19">
      <w:pPr>
        <w:pStyle w:val="CMDOutput"/>
      </w:pPr>
      <w:r w:rsidRPr="00CE084A">
        <w:t>-</w:t>
      </w:r>
      <w:proofErr w:type="spellStart"/>
      <w:r w:rsidRPr="00CE084A">
        <w:t>rwxrwxr-x</w:t>
      </w:r>
      <w:proofErr w:type="spellEnd"/>
      <w:r w:rsidRPr="00CE084A">
        <w:t xml:space="preserve"> 1 devasc </w:t>
      </w:r>
      <w:proofErr w:type="spellStart"/>
      <w:r w:rsidRPr="00CE084A">
        <w:t>devasc</w:t>
      </w:r>
      <w:proofErr w:type="spellEnd"/>
      <w:r w:rsidRPr="00CE084A">
        <w:t xml:space="preserve"> 84 </w:t>
      </w:r>
      <w:proofErr w:type="gramStart"/>
      <w:r w:rsidRPr="00CE084A">
        <w:t>Jun  7</w:t>
      </w:r>
      <w:proofErr w:type="gramEnd"/>
      <w:r w:rsidRPr="00CE084A">
        <w:t xml:space="preserve"> 16:43 user-input.sh</w:t>
      </w:r>
    </w:p>
    <w:p w14:paraId="749CFB83" w14:textId="030DD4E6" w:rsidR="00FC29DD" w:rsidRDefault="00FC29DD" w:rsidP="00D601BC">
      <w:pPr>
        <w:pStyle w:val="Heading3"/>
      </w:pPr>
      <w:r>
        <w:lastRenderedPageBreak/>
        <w:t>Rename the file to remove the .</w:t>
      </w:r>
      <w:proofErr w:type="spellStart"/>
      <w:r>
        <w:t>sh</w:t>
      </w:r>
      <w:proofErr w:type="spellEnd"/>
      <w:r>
        <w:t xml:space="preserve"> extension.</w:t>
      </w:r>
    </w:p>
    <w:p w14:paraId="44AD22AB" w14:textId="7EC5298E" w:rsidR="00FC29DD" w:rsidRDefault="00FC29DD" w:rsidP="00FC29DD">
      <w:pPr>
        <w:pStyle w:val="BodyTextL25"/>
      </w:pPr>
      <w:r>
        <w:t>You can rename the file to remove the extension so that users do not have to add .</w:t>
      </w:r>
      <w:proofErr w:type="spellStart"/>
      <w:r>
        <w:t>sh</w:t>
      </w:r>
      <w:proofErr w:type="spellEnd"/>
      <w:r>
        <w:t xml:space="preserve"> to the command to execute the script.</w:t>
      </w:r>
    </w:p>
    <w:p w14:paraId="6CD8278A" w14:textId="2FF0E3F0" w:rsidR="00FC29DD" w:rsidRPr="00FC29DD" w:rsidRDefault="00FC29DD" w:rsidP="00FC29DD">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FC29DD">
        <w:rPr>
          <w:b/>
          <w:bCs/>
        </w:rPr>
        <w:t>mv user-input.sh user-input</w:t>
      </w:r>
    </w:p>
    <w:p w14:paraId="6B9FF78B" w14:textId="350DFC83" w:rsidR="00D601BC" w:rsidRDefault="00D601BC" w:rsidP="00D601BC">
      <w:pPr>
        <w:pStyle w:val="Heading3"/>
      </w:pPr>
      <w:r>
        <w:t>Execute the script from the command line.</w:t>
      </w:r>
    </w:p>
    <w:p w14:paraId="5BCF03B4" w14:textId="678002C3" w:rsidR="00D601BC" w:rsidRDefault="00D601BC" w:rsidP="00D601BC">
      <w:pPr>
        <w:pStyle w:val="BodyTextL25"/>
      </w:pPr>
      <w:r>
        <w:t xml:space="preserve">Now the script can be run from the command line without the </w:t>
      </w:r>
      <w:r w:rsidRPr="00FC29DD">
        <w:rPr>
          <w:b/>
          <w:bCs/>
        </w:rPr>
        <w:t>source</w:t>
      </w:r>
      <w:r>
        <w:t xml:space="preserve"> command or an extension.</w:t>
      </w:r>
      <w:r w:rsidR="00EA246F">
        <w:t xml:space="preserve"> </w:t>
      </w:r>
      <w:r w:rsidR="00EA246F" w:rsidRPr="00EA246F">
        <w:t>To run a bash script without the source command</w:t>
      </w:r>
      <w:r w:rsidR="000E6948">
        <w:t>,</w:t>
      </w:r>
      <w:r w:rsidR="00EA246F" w:rsidRPr="00EA246F">
        <w:t xml:space="preserve"> you must preface the script with </w:t>
      </w:r>
      <w:proofErr w:type="gramStart"/>
      <w:r w:rsidR="00EA246F" w:rsidRPr="00EA246F">
        <w:t>"./</w:t>
      </w:r>
      <w:proofErr w:type="gramEnd"/>
      <w:r w:rsidR="00EA246F" w:rsidRPr="00EA246F">
        <w:t>".</w:t>
      </w:r>
    </w:p>
    <w:p w14:paraId="3951511F" w14:textId="6F843AF0" w:rsidR="00D601BC" w:rsidRDefault="00D601BC" w:rsidP="00D601BC">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AC4EAE">
        <w:rPr>
          <w:b/>
          <w:bCs/>
        </w:rPr>
        <w:t>./user-input</w:t>
      </w:r>
    </w:p>
    <w:p w14:paraId="502F7D49" w14:textId="77777777" w:rsidR="00D601BC" w:rsidRDefault="00D601BC" w:rsidP="00D601BC">
      <w:pPr>
        <w:pStyle w:val="CMDOutput"/>
      </w:pPr>
      <w:r>
        <w:t xml:space="preserve">Enter Your Name: </w:t>
      </w:r>
      <w:r w:rsidRPr="006400F2">
        <w:rPr>
          <w:b/>
          <w:bCs/>
        </w:rPr>
        <w:t>Bob</w:t>
      </w:r>
    </w:p>
    <w:p w14:paraId="48E64438" w14:textId="77777777" w:rsidR="00D601BC" w:rsidRDefault="00D601BC" w:rsidP="00D601BC">
      <w:pPr>
        <w:pStyle w:val="CMDOutput"/>
      </w:pPr>
      <w:r>
        <w:t>Your name is Bob.</w:t>
      </w:r>
    </w:p>
    <w:p w14:paraId="44D3E4FF" w14:textId="77777777" w:rsidR="00D601BC" w:rsidRDefault="00D601BC" w:rsidP="00D601BC">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3847E60D" w14:textId="5B367EA3" w:rsidR="00D601BC" w:rsidRDefault="00D601BC" w:rsidP="00D601BC">
      <w:pPr>
        <w:pStyle w:val="Heading3"/>
      </w:pPr>
      <w:r>
        <w:t>Investigate other bash scripts.</w:t>
      </w:r>
    </w:p>
    <w:p w14:paraId="54A52AA6" w14:textId="3A9E8810" w:rsidR="00D601BC" w:rsidRDefault="00D601BC" w:rsidP="00D601BC">
      <w:pPr>
        <w:pStyle w:val="BodyTextL25"/>
      </w:pPr>
      <w:r>
        <w:t xml:space="preserve">If you have little or no experience creating bash scripts, take some time to search the internet for bash tutorials, bash examples, and bash games. </w:t>
      </w:r>
    </w:p>
    <w:p w14:paraId="47D7A06A" w14:textId="0721CD89" w:rsidR="00D601BC" w:rsidRPr="00D601BC" w:rsidRDefault="00DC52F0" w:rsidP="00D601BC">
      <w:pPr>
        <w:pStyle w:val="Heading2"/>
      </w:pPr>
      <w:r>
        <w:t>Create a Sample Web App</w:t>
      </w:r>
    </w:p>
    <w:p w14:paraId="572D1F84" w14:textId="0CBB3E45" w:rsidR="00DC52F0" w:rsidRDefault="00DC52F0" w:rsidP="00CB7D2B">
      <w:pPr>
        <w:pStyle w:val="BodyTextL25"/>
      </w:pPr>
      <w:r>
        <w:t>Before we can launch an application in a Docker container, we first need to have the app. In this part, you will create a very simple Python script that will display the IP address of the client when the client visits the web page.</w:t>
      </w:r>
    </w:p>
    <w:p w14:paraId="50A27CDB" w14:textId="3E929529" w:rsidR="0030472F" w:rsidRDefault="0030472F" w:rsidP="0030472F">
      <w:pPr>
        <w:pStyle w:val="Heading3"/>
      </w:pPr>
      <w:r>
        <w:t>Install Flask</w:t>
      </w:r>
      <w:r w:rsidR="00AC4EAE">
        <w:t xml:space="preserve"> and open a port on the DEVASC VM firewall.</w:t>
      </w:r>
    </w:p>
    <w:p w14:paraId="446F852F" w14:textId="52F27CDA" w:rsidR="00EA246F" w:rsidRDefault="00EA246F" w:rsidP="0030472F">
      <w:pPr>
        <w:pStyle w:val="BodyTextL25"/>
      </w:pPr>
      <w:r w:rsidRPr="00EA246F">
        <w:t>Web application developers using Python typically leverag</w:t>
      </w:r>
      <w:r w:rsidR="000E6948">
        <w:t>e</w:t>
      </w:r>
      <w:r w:rsidRPr="00EA246F">
        <w:t xml:space="preserve"> a framework. A framework is a code library to make it easier for developers to create reliable, </w:t>
      </w:r>
      <w:proofErr w:type="gramStart"/>
      <w:r w:rsidRPr="00EA246F">
        <w:t>scalable</w:t>
      </w:r>
      <w:proofErr w:type="gramEnd"/>
      <w:r w:rsidRPr="00EA246F">
        <w:t xml:space="preserve"> and maintainable web applications. </w:t>
      </w:r>
      <w:r w:rsidR="0030472F" w:rsidRPr="00DC52F0">
        <w:t>Flask is a</w:t>
      </w:r>
      <w:r w:rsidR="005E7D30">
        <w:t xml:space="preserve"> </w:t>
      </w:r>
      <w:r w:rsidR="0030472F" w:rsidRPr="00DC52F0">
        <w:t>web application framework written in Python.</w:t>
      </w:r>
      <w:r>
        <w:t xml:space="preserve"> Other frameworks include Tornado and Pyramid.</w:t>
      </w:r>
      <w:r w:rsidR="0030472F" w:rsidRPr="00DC52F0">
        <w:t xml:space="preserve"> </w:t>
      </w:r>
    </w:p>
    <w:p w14:paraId="049CC749" w14:textId="262A6B9F" w:rsidR="0030472F" w:rsidRDefault="0030472F" w:rsidP="0030472F">
      <w:pPr>
        <w:pStyle w:val="BodyTextL25"/>
      </w:pPr>
      <w:r>
        <w:t>You</w:t>
      </w:r>
      <w:r w:rsidRPr="00DC52F0">
        <w:t xml:space="preserve"> will use this framework to create </w:t>
      </w:r>
      <w:r>
        <w:t>the</w:t>
      </w:r>
      <w:r w:rsidRPr="00DC52F0">
        <w:t xml:space="preserve"> </w:t>
      </w:r>
      <w:r>
        <w:t>sample</w:t>
      </w:r>
      <w:r w:rsidRPr="00DC52F0">
        <w:t xml:space="preserve"> web </w:t>
      </w:r>
      <w:r>
        <w:t>app</w:t>
      </w:r>
      <w:r w:rsidRPr="00DC52F0">
        <w:t xml:space="preserve">. Flask </w:t>
      </w:r>
      <w:r>
        <w:t>receives</w:t>
      </w:r>
      <w:r w:rsidRPr="00DC52F0">
        <w:t xml:space="preserve"> requests and then provid</w:t>
      </w:r>
      <w:r>
        <w:t>es</w:t>
      </w:r>
      <w:r w:rsidRPr="00DC52F0">
        <w:t xml:space="preserve"> a response to the user in the web app. This is useful for dynamic web applications because it allows user interaction and dynamic content.</w:t>
      </w:r>
      <w:r>
        <w:t xml:space="preserve"> </w:t>
      </w:r>
      <w:r w:rsidRPr="00DC52F0">
        <w:t xml:space="preserve">What makes </w:t>
      </w:r>
      <w:r>
        <w:t>y</w:t>
      </w:r>
      <w:r w:rsidRPr="00DC52F0">
        <w:t xml:space="preserve">our sample </w:t>
      </w:r>
      <w:r>
        <w:t>web app</w:t>
      </w:r>
      <w:r w:rsidRPr="00DC52F0">
        <w:t xml:space="preserve"> dynamic is that it will be displaying the IP address of the client.</w:t>
      </w:r>
    </w:p>
    <w:p w14:paraId="62733857" w14:textId="4556B933" w:rsidR="005E7D30" w:rsidRDefault="005E7D30" w:rsidP="0030472F">
      <w:pPr>
        <w:pStyle w:val="BodyTextL25"/>
      </w:pPr>
      <w:r w:rsidRPr="005E7D30">
        <w:rPr>
          <w:b/>
          <w:bCs/>
        </w:rPr>
        <w:t>Note</w:t>
      </w:r>
      <w:r>
        <w:t>: Understanding Flask functions, methods, and libraries are beyond the scope of this course. It is used in this lab to show how quickly you can get a web application up and running. If you want to learn more, search the internet for more information and tutorials on the Flask framework.</w:t>
      </w:r>
    </w:p>
    <w:p w14:paraId="4DB08AC8" w14:textId="415B8618" w:rsidR="0030472F" w:rsidRDefault="0030472F" w:rsidP="0030472F">
      <w:pPr>
        <w:pStyle w:val="BodyTextL25"/>
      </w:pPr>
      <w:r>
        <w:t xml:space="preserve">Open a terminal window and import </w:t>
      </w:r>
      <w:r w:rsidRPr="0030472F">
        <w:rPr>
          <w:b/>
          <w:bCs/>
        </w:rPr>
        <w:t>flask</w:t>
      </w:r>
      <w:r>
        <w:t xml:space="preserve">. </w:t>
      </w:r>
    </w:p>
    <w:p w14:paraId="0060A076" w14:textId="1E6C442F" w:rsidR="00F60F99" w:rsidRDefault="00F60F99" w:rsidP="00F60F99">
      <w:pPr>
        <w:pStyle w:val="CMD"/>
      </w:pPr>
      <w:proofErr w:type="spellStart"/>
      <w:r w:rsidRPr="00F60F99">
        <w:t>devasc@</w:t>
      </w:r>
      <w:proofErr w:type="gramStart"/>
      <w:r w:rsidRPr="00F60F99">
        <w:t>labvm</w:t>
      </w:r>
      <w:proofErr w:type="spellEnd"/>
      <w:r w:rsidRPr="00F60F99">
        <w:t>:~</w:t>
      </w:r>
      <w:proofErr w:type="gramEnd"/>
      <w:r w:rsidRPr="00F60F99">
        <w:t>/labs/</w:t>
      </w:r>
      <w:proofErr w:type="spellStart"/>
      <w:r w:rsidRPr="00F60F99">
        <w:t>devnet-src</w:t>
      </w:r>
      <w:proofErr w:type="spellEnd"/>
      <w:r w:rsidRPr="00F60F99">
        <w:t xml:space="preserve">/sample-app$ </w:t>
      </w:r>
      <w:r w:rsidRPr="00F60F99">
        <w:rPr>
          <w:b/>
          <w:bCs/>
        </w:rPr>
        <w:t>pip3 install flask</w:t>
      </w:r>
      <w:r w:rsidRPr="00F60F99">
        <w:t xml:space="preserve"> </w:t>
      </w:r>
    </w:p>
    <w:p w14:paraId="351BB507" w14:textId="550B0243" w:rsidR="0030472F" w:rsidRDefault="0030472F" w:rsidP="00DC52F0">
      <w:pPr>
        <w:pStyle w:val="Heading3"/>
      </w:pPr>
      <w:r>
        <w:t xml:space="preserve">Open the </w:t>
      </w:r>
      <w:r w:rsidR="0029567E">
        <w:t>sample_app.py</w:t>
      </w:r>
      <w:r>
        <w:t xml:space="preserve"> file.</w:t>
      </w:r>
    </w:p>
    <w:p w14:paraId="31BC8BA1" w14:textId="2262BAA7" w:rsidR="0030472F" w:rsidRDefault="00AC4EAE" w:rsidP="0030472F">
      <w:pPr>
        <w:pStyle w:val="BodyTextL25"/>
      </w:pPr>
      <w:r>
        <w:t>Open</w:t>
      </w:r>
      <w:r w:rsidR="0030472F">
        <w:t xml:space="preserve"> the </w:t>
      </w:r>
      <w:r w:rsidR="0029567E">
        <w:rPr>
          <w:b/>
          <w:bCs/>
        </w:rPr>
        <w:t>sample_app.py</w:t>
      </w:r>
      <w:r w:rsidR="0030472F">
        <w:t xml:space="preserve"> file</w:t>
      </w:r>
      <w:r>
        <w:t xml:space="preserve"> located in the </w:t>
      </w:r>
      <w:r w:rsidRPr="00AC4EAE">
        <w:rPr>
          <w:b/>
          <w:bCs/>
        </w:rPr>
        <w:t>/sample-app</w:t>
      </w:r>
      <w:r>
        <w:t xml:space="preserve"> directory</w:t>
      </w:r>
      <w:r w:rsidR="0030472F">
        <w:t xml:space="preserve">. You can do this inside VS </w:t>
      </w:r>
      <w:proofErr w:type="gramStart"/>
      <w:r w:rsidR="0030472F">
        <w:t>Code</w:t>
      </w:r>
      <w:proofErr w:type="gramEnd"/>
      <w:r w:rsidR="0030472F">
        <w:t xml:space="preserve"> or you can use a command-line text editor like </w:t>
      </w:r>
      <w:r w:rsidR="0030472F" w:rsidRPr="0030472F">
        <w:rPr>
          <w:b/>
          <w:bCs/>
        </w:rPr>
        <w:t>nano</w:t>
      </w:r>
      <w:r w:rsidR="0030472F">
        <w:t xml:space="preserve"> or </w:t>
      </w:r>
      <w:r w:rsidR="0030472F" w:rsidRPr="0030472F">
        <w:rPr>
          <w:b/>
          <w:bCs/>
        </w:rPr>
        <w:t>vim</w:t>
      </w:r>
      <w:r w:rsidR="0030472F">
        <w:t xml:space="preserve">. </w:t>
      </w:r>
    </w:p>
    <w:p w14:paraId="1932E7DB" w14:textId="0B55B737" w:rsidR="00F60F99" w:rsidRDefault="00F60F99" w:rsidP="00F60F99">
      <w:pPr>
        <w:pStyle w:val="Heading3"/>
      </w:pPr>
      <w:r>
        <w:t>Add the commands to import methods from flask.</w:t>
      </w:r>
    </w:p>
    <w:p w14:paraId="726276B8" w14:textId="7F3AF4F2" w:rsidR="00F60F99" w:rsidRDefault="00F60F99" w:rsidP="00F60F99">
      <w:pPr>
        <w:pStyle w:val="BodyTextL25"/>
      </w:pPr>
      <w:r>
        <w:t>Add the following commands to import the required methods from the flask library.</w:t>
      </w:r>
    </w:p>
    <w:p w14:paraId="5B64F57D" w14:textId="77777777" w:rsidR="00F60F99" w:rsidRDefault="00F60F99" w:rsidP="00F60F99">
      <w:pPr>
        <w:pStyle w:val="CMD"/>
      </w:pPr>
      <w:r>
        <w:t>from flask import Flask</w:t>
      </w:r>
    </w:p>
    <w:p w14:paraId="4B2A9ABF" w14:textId="77777777" w:rsidR="00F60F99" w:rsidRDefault="00F60F99" w:rsidP="00F60F99">
      <w:pPr>
        <w:pStyle w:val="CMD"/>
      </w:pPr>
      <w:r>
        <w:t>from flask import request</w:t>
      </w:r>
    </w:p>
    <w:p w14:paraId="3006F704" w14:textId="5A26B9FE" w:rsidR="00F60F99" w:rsidRDefault="002C3826" w:rsidP="002C3826">
      <w:pPr>
        <w:pStyle w:val="Heading3"/>
      </w:pPr>
      <w:r>
        <w:lastRenderedPageBreak/>
        <w:t>Create an instance of the Flask class.</w:t>
      </w:r>
    </w:p>
    <w:p w14:paraId="1ABA1FF0" w14:textId="2A396044" w:rsidR="002C3826" w:rsidRDefault="002C3826" w:rsidP="002C3826">
      <w:pPr>
        <w:pStyle w:val="BodyTextL25"/>
      </w:pPr>
      <w:r>
        <w:t>C</w:t>
      </w:r>
      <w:r w:rsidRPr="002C3826">
        <w:t xml:space="preserve">reate an instance of the Flask class and name it </w:t>
      </w:r>
      <w:proofErr w:type="gramStart"/>
      <w:r w:rsidRPr="002C3826">
        <w:rPr>
          <w:b/>
          <w:bCs/>
        </w:rPr>
        <w:t>sample</w:t>
      </w:r>
      <w:proofErr w:type="gramEnd"/>
      <w:r w:rsidRPr="002C3826">
        <w:t>.</w:t>
      </w:r>
      <w:r w:rsidR="00EA246F">
        <w:t xml:space="preserve"> </w:t>
      </w:r>
      <w:r w:rsidR="00EA246F" w:rsidRPr="00EA246F">
        <w:t xml:space="preserve">Be sure to use two underscores before and after </w:t>
      </w:r>
      <w:r w:rsidR="000E6948">
        <w:t xml:space="preserve">the </w:t>
      </w:r>
      <w:r w:rsidR="00EA246F" w:rsidRPr="00EA246F">
        <w:t>"name".</w:t>
      </w:r>
    </w:p>
    <w:p w14:paraId="6B6B5C76" w14:textId="5564B03C" w:rsidR="002C3826" w:rsidRDefault="002C3826" w:rsidP="002C3826">
      <w:pPr>
        <w:pStyle w:val="CMD"/>
      </w:pPr>
      <w:r w:rsidRPr="002C3826">
        <w:t>sample = Flask(__name__)</w:t>
      </w:r>
    </w:p>
    <w:p w14:paraId="12C9BE59" w14:textId="1322D81C" w:rsidR="002C3826" w:rsidRDefault="002C3826" w:rsidP="002C3826">
      <w:pPr>
        <w:pStyle w:val="Heading3"/>
      </w:pPr>
      <w:r>
        <w:t>Define a method to display the client IP address.</w:t>
      </w:r>
    </w:p>
    <w:p w14:paraId="3AC96A03" w14:textId="68880D2B" w:rsidR="002C3826" w:rsidRPr="002C3826" w:rsidRDefault="002C3826" w:rsidP="002C3826">
      <w:pPr>
        <w:pStyle w:val="BodyTextL25"/>
      </w:pPr>
      <w:r w:rsidRPr="002C3826">
        <w:t xml:space="preserve">Next, </w:t>
      </w:r>
      <w:r>
        <w:t>configure</w:t>
      </w:r>
      <w:r w:rsidRPr="002C3826">
        <w:t xml:space="preserve"> Flask </w:t>
      </w:r>
      <w:r>
        <w:t xml:space="preserve">so </w:t>
      </w:r>
      <w:r w:rsidRPr="002C3826">
        <w:t xml:space="preserve">that when a user visits the default page (root directory), </w:t>
      </w:r>
      <w:r>
        <w:t xml:space="preserve">it </w:t>
      </w:r>
      <w:r w:rsidRPr="002C3826">
        <w:t>display</w:t>
      </w:r>
      <w:r>
        <w:t>s</w:t>
      </w:r>
      <w:r w:rsidRPr="002C3826">
        <w:t xml:space="preserve"> a message with the IP address of the client.</w:t>
      </w:r>
    </w:p>
    <w:p w14:paraId="3E230C86" w14:textId="77777777" w:rsidR="002C3826" w:rsidRDefault="002C3826" w:rsidP="002C3826">
      <w:pPr>
        <w:pStyle w:val="CMD"/>
      </w:pPr>
      <w:r>
        <w:t>@</w:t>
      </w:r>
      <w:proofErr w:type="gramStart"/>
      <w:r>
        <w:t>sample.route</w:t>
      </w:r>
      <w:proofErr w:type="gramEnd"/>
      <w:r>
        <w:t>("/")</w:t>
      </w:r>
    </w:p>
    <w:p w14:paraId="61A43E74" w14:textId="77777777" w:rsidR="002C3826" w:rsidRDefault="002C3826" w:rsidP="002C3826">
      <w:pPr>
        <w:pStyle w:val="CMD"/>
      </w:pPr>
      <w:r>
        <w:t xml:space="preserve">def </w:t>
      </w:r>
      <w:proofErr w:type="gramStart"/>
      <w:r>
        <w:t>main(</w:t>
      </w:r>
      <w:proofErr w:type="gramEnd"/>
      <w:r>
        <w:t>):</w:t>
      </w:r>
    </w:p>
    <w:p w14:paraId="7DB41F7F" w14:textId="38FE48E3" w:rsidR="00DC52F0" w:rsidRDefault="002C3826" w:rsidP="002C3826">
      <w:pPr>
        <w:pStyle w:val="CMD"/>
      </w:pPr>
      <w:r>
        <w:t xml:space="preserve">    </w:t>
      </w:r>
      <w:r w:rsidR="004F707C" w:rsidRPr="004F707C">
        <w:t xml:space="preserve">return "You are calling me from " + </w:t>
      </w:r>
      <w:proofErr w:type="spellStart"/>
      <w:proofErr w:type="gramStart"/>
      <w:r w:rsidR="004F707C" w:rsidRPr="004F707C">
        <w:t>request.remote</w:t>
      </w:r>
      <w:proofErr w:type="gramEnd"/>
      <w:r w:rsidR="004F707C" w:rsidRPr="004F707C">
        <w:t>_addr</w:t>
      </w:r>
      <w:proofErr w:type="spellEnd"/>
      <w:r w:rsidR="004F707C" w:rsidRPr="004F707C">
        <w:t xml:space="preserve"> + "\n"</w:t>
      </w:r>
    </w:p>
    <w:p w14:paraId="0E3EFDC4" w14:textId="2199FEC1" w:rsidR="00E531F1" w:rsidRDefault="00E531F1" w:rsidP="002C3826">
      <w:pPr>
        <w:pStyle w:val="CMD"/>
      </w:pPr>
    </w:p>
    <w:p w14:paraId="2BCEEE95" w14:textId="3CE25508" w:rsidR="00E531F1" w:rsidRPr="00DC52F0" w:rsidRDefault="00E531F1" w:rsidP="00B73E19">
      <w:pPr>
        <w:pStyle w:val="BodyTextL25"/>
      </w:pPr>
      <w:r>
        <w:t>Notice the @</w:t>
      </w:r>
      <w:proofErr w:type="gramStart"/>
      <w:r>
        <w:t>sample.route</w:t>
      </w:r>
      <w:proofErr w:type="gramEnd"/>
      <w:r>
        <w:t xml:space="preserve">("/") Flask statement. Frameworks such as Flask use a routing technique </w:t>
      </w:r>
      <w:proofErr w:type="gramStart"/>
      <w:r>
        <w:t>(.route</w:t>
      </w:r>
      <w:proofErr w:type="gramEnd"/>
      <w:r>
        <w:t>) to refer to an application URL (</w:t>
      </w:r>
      <w:r w:rsidR="000E6948">
        <w:t>t</w:t>
      </w:r>
      <w:r>
        <w:t>his not to be confused with network routing)</w:t>
      </w:r>
      <w:r w:rsidR="000E6948">
        <w:t>.</w:t>
      </w:r>
      <w:r>
        <w:t xml:space="preserve"> Here the "/" (root directory) is bound to the </w:t>
      </w:r>
      <w:proofErr w:type="gramStart"/>
      <w:r>
        <w:t>main(</w:t>
      </w:r>
      <w:proofErr w:type="gramEnd"/>
      <w:r>
        <w:t>) function. So, when the user goes to http://localhost:8080/ (root directory) URL, the output of the return statement will be displayed in the browser.</w:t>
      </w:r>
    </w:p>
    <w:p w14:paraId="60E466AA" w14:textId="4BF2D841" w:rsidR="00E25343" w:rsidRDefault="00DC52F0" w:rsidP="002C3826">
      <w:pPr>
        <w:pStyle w:val="Heading3"/>
      </w:pPr>
      <w:r>
        <w:t xml:space="preserve"> </w:t>
      </w:r>
      <w:r w:rsidR="002C3826">
        <w:t>Configure the app to run locally.</w:t>
      </w:r>
    </w:p>
    <w:p w14:paraId="3E5F0D5B" w14:textId="4BE6DA1B" w:rsidR="002C3826" w:rsidRDefault="002C3826" w:rsidP="002C3826">
      <w:pPr>
        <w:pStyle w:val="BodyTextL25"/>
      </w:pPr>
      <w:r>
        <w:t>Finally, configure Flask to run the app locally at http://0.0.0.0:8080, which is also http://localhost:8080.</w:t>
      </w:r>
      <w:r w:rsidR="005358E0">
        <w:t xml:space="preserve"> </w:t>
      </w:r>
      <w:r w:rsidR="005358E0" w:rsidRPr="005358E0">
        <w:t>Be sure to use two underscores before and after "name", and before and after "main".</w:t>
      </w:r>
    </w:p>
    <w:p w14:paraId="4E9331D8" w14:textId="77777777" w:rsidR="002C3826" w:rsidRDefault="002C3826" w:rsidP="002C3826">
      <w:pPr>
        <w:pStyle w:val="CMD"/>
      </w:pPr>
      <w:r>
        <w:t>if __name__ == "__main__":</w:t>
      </w:r>
    </w:p>
    <w:p w14:paraId="7B743226" w14:textId="1CD0D6A8" w:rsidR="002C3826" w:rsidRDefault="002C3826" w:rsidP="002C3826">
      <w:pPr>
        <w:pStyle w:val="CMD"/>
      </w:pPr>
      <w:r>
        <w:t xml:space="preserve">    </w:t>
      </w:r>
      <w:proofErr w:type="spellStart"/>
      <w:proofErr w:type="gramStart"/>
      <w:r>
        <w:t>sample.run</w:t>
      </w:r>
      <w:proofErr w:type="spellEnd"/>
      <w:r>
        <w:t>(</w:t>
      </w:r>
      <w:proofErr w:type="gramEnd"/>
      <w:r>
        <w:t>host="0.0.0.0", port=8080)</w:t>
      </w:r>
    </w:p>
    <w:p w14:paraId="12C7BAAF" w14:textId="39579F67" w:rsidR="002C3826" w:rsidRDefault="002C3826" w:rsidP="002C3826">
      <w:pPr>
        <w:pStyle w:val="Heading3"/>
      </w:pPr>
      <w:r>
        <w:t>Save and run your sample web app.</w:t>
      </w:r>
    </w:p>
    <w:p w14:paraId="718B17B8" w14:textId="424A3337" w:rsidR="002C3826" w:rsidRDefault="002C3826" w:rsidP="002C3826">
      <w:pPr>
        <w:pStyle w:val="BodyTextL25"/>
      </w:pPr>
      <w:r>
        <w:t>Save your script and run it from the command line. You should see the following output which indicates that your “sample-app” server is running.</w:t>
      </w:r>
      <w:r w:rsidR="007248C3">
        <w:t xml:space="preserve"> </w:t>
      </w:r>
      <w:r w:rsidR="007248C3" w:rsidRPr="007248C3">
        <w:t>If you do not see the following output or if you receive an error message, check your sample_app.py script carefully.</w:t>
      </w:r>
    </w:p>
    <w:p w14:paraId="7C8329AD" w14:textId="3EE1E372" w:rsidR="002C3826" w:rsidRDefault="002C3826" w:rsidP="002C3826">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2C3826">
        <w:rPr>
          <w:b/>
          <w:bCs/>
        </w:rPr>
        <w:t xml:space="preserve">python3 </w:t>
      </w:r>
      <w:r w:rsidR="0029567E">
        <w:rPr>
          <w:b/>
          <w:bCs/>
        </w:rPr>
        <w:t>sample_app.py</w:t>
      </w:r>
      <w:r>
        <w:t xml:space="preserve"> </w:t>
      </w:r>
    </w:p>
    <w:p w14:paraId="4EE2DBCA" w14:textId="77777777" w:rsidR="002C3826" w:rsidRDefault="002C3826" w:rsidP="002C3826">
      <w:pPr>
        <w:pStyle w:val="CMDOutput"/>
      </w:pPr>
      <w:r>
        <w:t xml:space="preserve"> * Serving Flask app "sample-app" (lazy loading)</w:t>
      </w:r>
    </w:p>
    <w:p w14:paraId="7016BDA8" w14:textId="77777777" w:rsidR="002C3826" w:rsidRDefault="002C3826" w:rsidP="002C3826">
      <w:pPr>
        <w:pStyle w:val="CMDOutput"/>
      </w:pPr>
      <w:r>
        <w:t xml:space="preserve"> * Environment: production</w:t>
      </w:r>
    </w:p>
    <w:p w14:paraId="3376B7BD" w14:textId="77777777" w:rsidR="002C3826" w:rsidRDefault="002C3826" w:rsidP="002C3826">
      <w:pPr>
        <w:pStyle w:val="CMDOutput"/>
      </w:pPr>
      <w:r>
        <w:t xml:space="preserve">   WARNING: This is a development server. Do not use it in a production deployment.</w:t>
      </w:r>
    </w:p>
    <w:p w14:paraId="6C73A21A" w14:textId="77777777" w:rsidR="002C3826" w:rsidRDefault="002C3826" w:rsidP="002C3826">
      <w:pPr>
        <w:pStyle w:val="CMDOutput"/>
      </w:pPr>
      <w:r>
        <w:t xml:space="preserve">   Use a production WSGI server instead.</w:t>
      </w:r>
    </w:p>
    <w:p w14:paraId="2B1EB47C" w14:textId="77777777" w:rsidR="002C3826" w:rsidRDefault="002C3826" w:rsidP="002C3826">
      <w:pPr>
        <w:pStyle w:val="CMDOutput"/>
      </w:pPr>
      <w:r>
        <w:t xml:space="preserve"> * Debug mode: off</w:t>
      </w:r>
    </w:p>
    <w:p w14:paraId="6440685B" w14:textId="7CCD5370" w:rsidR="00DC52F0" w:rsidRDefault="002C3826" w:rsidP="00140BD4">
      <w:pPr>
        <w:pStyle w:val="CMDOutput"/>
      </w:pPr>
      <w:r>
        <w:t xml:space="preserve"> * Running on http://0.0.0.0:8080/ (Press CTRL+C to quit)</w:t>
      </w:r>
    </w:p>
    <w:p w14:paraId="3F4D892E" w14:textId="1861DCFA" w:rsidR="00DC52F0" w:rsidRDefault="00140BD4" w:rsidP="00140BD4">
      <w:pPr>
        <w:pStyle w:val="Heading3"/>
      </w:pPr>
      <w:r>
        <w:t>Verify</w:t>
      </w:r>
      <w:r w:rsidR="00AC4EAE">
        <w:t xml:space="preserve"> the server</w:t>
      </w:r>
      <w:r>
        <w:t xml:space="preserve"> is running.</w:t>
      </w:r>
    </w:p>
    <w:p w14:paraId="7F1C53F1" w14:textId="7DB3578E" w:rsidR="00140BD4" w:rsidRDefault="00140BD4" w:rsidP="00140BD4">
      <w:pPr>
        <w:pStyle w:val="BodyTextL25"/>
      </w:pPr>
      <w:r>
        <w:t xml:space="preserve">You can verify </w:t>
      </w:r>
      <w:r w:rsidR="00AC4EAE">
        <w:t>the server</w:t>
      </w:r>
      <w:r>
        <w:t xml:space="preserve"> is running in one of two ways.</w:t>
      </w:r>
    </w:p>
    <w:p w14:paraId="3EBE2AC9" w14:textId="6CD23A2C" w:rsidR="00140BD4" w:rsidRDefault="00140BD4" w:rsidP="00140BD4">
      <w:pPr>
        <w:pStyle w:val="SubStepAlpha"/>
      </w:pPr>
      <w:r>
        <w:t>Open the Chromium web browser and enter 0.0.0.0:8080 in the URL field. You should get the following output:</w:t>
      </w:r>
    </w:p>
    <w:p w14:paraId="580E9A9A" w14:textId="6E52160B" w:rsidR="00140BD4" w:rsidRDefault="00140BD4" w:rsidP="00140BD4">
      <w:pPr>
        <w:pStyle w:val="BodyTextL50"/>
        <w:rPr>
          <w:b/>
          <w:bCs/>
        </w:rPr>
      </w:pPr>
      <w:r w:rsidRPr="00140BD4">
        <w:rPr>
          <w:b/>
          <w:bCs/>
        </w:rPr>
        <w:t>You are calling me from 127.0.0.1</w:t>
      </w:r>
    </w:p>
    <w:p w14:paraId="5E2496DC" w14:textId="3CBC614B" w:rsidR="00B36912" w:rsidRPr="00140BD4" w:rsidRDefault="00B36912" w:rsidP="00B73E19">
      <w:pPr>
        <w:pStyle w:val="BodyTextL25"/>
        <w:ind w:left="720"/>
      </w:pPr>
      <w:r w:rsidRPr="00B36912">
        <w:t>If you receive an "HTTP 400 Bad Request" response, check your sample_app.py script carefully.</w:t>
      </w:r>
    </w:p>
    <w:p w14:paraId="1A6D43E4" w14:textId="0E74625C" w:rsidR="00140BD4" w:rsidRDefault="00140BD4" w:rsidP="00140BD4">
      <w:pPr>
        <w:pStyle w:val="SubStepAlpha"/>
      </w:pPr>
      <w:r>
        <w:t>Open another terminal window and use the command-line URL tool (</w:t>
      </w:r>
      <w:proofErr w:type="spellStart"/>
      <w:r>
        <w:t>cURL</w:t>
      </w:r>
      <w:proofErr w:type="spellEnd"/>
      <w:r>
        <w:t xml:space="preserve">) to verify the server’s response. </w:t>
      </w:r>
    </w:p>
    <w:p w14:paraId="37B6CFD6" w14:textId="77777777" w:rsidR="004F707C" w:rsidRDefault="004F707C" w:rsidP="004F707C">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4F707C">
        <w:rPr>
          <w:b/>
          <w:bCs/>
        </w:rPr>
        <w:t>curl http://0.0.0.0:8080</w:t>
      </w:r>
    </w:p>
    <w:p w14:paraId="7B502698" w14:textId="77777777" w:rsidR="004F707C" w:rsidRDefault="004F707C" w:rsidP="004F707C">
      <w:pPr>
        <w:pStyle w:val="CMDOutput"/>
      </w:pPr>
      <w:r>
        <w:t>You are calling me from 127.0.0.1</w:t>
      </w:r>
    </w:p>
    <w:p w14:paraId="0A78D386" w14:textId="2C69AA60" w:rsidR="00DC52F0" w:rsidRDefault="004F707C" w:rsidP="004F707C">
      <w:pPr>
        <w:pStyle w:val="CMD"/>
      </w:pPr>
      <w:proofErr w:type="spellStart"/>
      <w:r>
        <w:lastRenderedPageBreak/>
        <w:t>devasc@</w:t>
      </w:r>
      <w:proofErr w:type="gramStart"/>
      <w:r>
        <w:t>labvm</w:t>
      </w:r>
      <w:proofErr w:type="spellEnd"/>
      <w:r>
        <w:t>:~</w:t>
      </w:r>
      <w:proofErr w:type="gramEnd"/>
      <w:r>
        <w:t>/labs/</w:t>
      </w:r>
      <w:proofErr w:type="spellStart"/>
      <w:r>
        <w:t>devnet-src</w:t>
      </w:r>
      <w:proofErr w:type="spellEnd"/>
      <w:r>
        <w:t>/sample-app$</w:t>
      </w:r>
    </w:p>
    <w:p w14:paraId="6CB9EB9B" w14:textId="785F4AE5" w:rsidR="00C86356" w:rsidRDefault="00C86356" w:rsidP="00C86356">
      <w:pPr>
        <w:pStyle w:val="Heading3"/>
      </w:pPr>
      <w:r>
        <w:t>Stop the server.</w:t>
      </w:r>
    </w:p>
    <w:p w14:paraId="6F1927AD" w14:textId="215942AA" w:rsidR="00C86356" w:rsidRPr="00C86356" w:rsidRDefault="00C86356" w:rsidP="00C86356">
      <w:pPr>
        <w:pStyle w:val="BodyTextL25"/>
      </w:pPr>
      <w:r>
        <w:t>Return to the terminal window where the server is running and press CTRL+C to stop the server.</w:t>
      </w:r>
    </w:p>
    <w:p w14:paraId="2FA3286F" w14:textId="2F85CFB3" w:rsidR="00DC52F0" w:rsidRDefault="004872C1" w:rsidP="004F707C">
      <w:pPr>
        <w:pStyle w:val="Heading2"/>
      </w:pPr>
      <w:r>
        <w:t>Configure the</w:t>
      </w:r>
      <w:r w:rsidR="00A555D4">
        <w:t xml:space="preserve"> Web App </w:t>
      </w:r>
      <w:r>
        <w:t>to use Website Files</w:t>
      </w:r>
    </w:p>
    <w:p w14:paraId="1FE5116C" w14:textId="598BCD5E" w:rsidR="004F707C" w:rsidRDefault="004F707C" w:rsidP="004F707C">
      <w:pPr>
        <w:pStyle w:val="BodyTextL25"/>
      </w:pPr>
      <w:r>
        <w:t xml:space="preserve">In this part, </w:t>
      </w:r>
      <w:r w:rsidR="004872C1">
        <w:t>build out</w:t>
      </w:r>
      <w:r>
        <w:t xml:space="preserve"> the sample web app to </w:t>
      </w:r>
      <w:r w:rsidR="00A867C6">
        <w:t xml:space="preserve">include an </w:t>
      </w:r>
      <w:r w:rsidR="00A867C6" w:rsidRPr="00A867C6">
        <w:rPr>
          <w:b/>
          <w:bCs/>
        </w:rPr>
        <w:t>index.html</w:t>
      </w:r>
      <w:r w:rsidR="00A867C6">
        <w:t xml:space="preserve"> page and </w:t>
      </w:r>
      <w:r w:rsidR="00A867C6" w:rsidRPr="00A867C6">
        <w:rPr>
          <w:b/>
          <w:bCs/>
        </w:rPr>
        <w:t>style.css</w:t>
      </w:r>
      <w:r w:rsidR="00A867C6">
        <w:t xml:space="preserve"> specification. The </w:t>
      </w:r>
      <w:r w:rsidR="00A867C6" w:rsidRPr="00A867C6">
        <w:rPr>
          <w:b/>
          <w:bCs/>
        </w:rPr>
        <w:t>index.html</w:t>
      </w:r>
      <w:r w:rsidR="00A867C6">
        <w:t xml:space="preserve"> is typically the first page loaded in a client’s web browser when visiting your website. The </w:t>
      </w:r>
      <w:r w:rsidR="00A867C6" w:rsidRPr="00A867C6">
        <w:rPr>
          <w:b/>
          <w:bCs/>
        </w:rPr>
        <w:t>style.css</w:t>
      </w:r>
      <w:r w:rsidR="00A867C6">
        <w:t xml:space="preserve"> is a style sheet used to customize the look of the web page.</w:t>
      </w:r>
    </w:p>
    <w:p w14:paraId="6C6B15D0" w14:textId="640C9B28" w:rsidR="00A867C6" w:rsidRDefault="00A867C6" w:rsidP="00A867C6">
      <w:pPr>
        <w:pStyle w:val="Heading3"/>
      </w:pPr>
      <w:r>
        <w:t>Explore the directories that will be used by the web app.</w:t>
      </w:r>
    </w:p>
    <w:p w14:paraId="588D99DF" w14:textId="54518932" w:rsidR="00A867C6" w:rsidRDefault="00F4012C" w:rsidP="00A867C6">
      <w:pPr>
        <w:pStyle w:val="BodyTextL25"/>
      </w:pPr>
      <w:r>
        <w:t xml:space="preserve">The directories </w:t>
      </w:r>
      <w:r w:rsidRPr="004872C1">
        <w:rPr>
          <w:b/>
          <w:bCs/>
        </w:rPr>
        <w:t>templates</w:t>
      </w:r>
      <w:r>
        <w:t xml:space="preserve"> and </w:t>
      </w:r>
      <w:r w:rsidRPr="004872C1">
        <w:rPr>
          <w:b/>
          <w:bCs/>
        </w:rPr>
        <w:t>static</w:t>
      </w:r>
      <w:r>
        <w:t xml:space="preserve"> are already in the </w:t>
      </w:r>
      <w:r w:rsidRPr="004872C1">
        <w:rPr>
          <w:b/>
          <w:bCs/>
        </w:rPr>
        <w:t>sample-app</w:t>
      </w:r>
      <w:r>
        <w:t xml:space="preserve"> directory. Open the </w:t>
      </w:r>
      <w:r w:rsidRPr="004872C1">
        <w:rPr>
          <w:b/>
          <w:bCs/>
        </w:rPr>
        <w:t>index.html</w:t>
      </w:r>
      <w:r>
        <w:t xml:space="preserve"> and </w:t>
      </w:r>
      <w:r w:rsidRPr="004872C1">
        <w:rPr>
          <w:b/>
          <w:bCs/>
        </w:rPr>
        <w:t>style.css</w:t>
      </w:r>
      <w:r>
        <w:t xml:space="preserve"> to view their contents. If you are familiar with HTML and CSS, feel free to customize these directories and files as much as you like. However, be sure you keep the embedded </w:t>
      </w:r>
      <w:r w:rsidRPr="00F4012C">
        <w:rPr>
          <w:b/>
          <w:bCs/>
        </w:rPr>
        <w:t>{{</w:t>
      </w:r>
      <w:proofErr w:type="spellStart"/>
      <w:proofErr w:type="gramStart"/>
      <w:r w:rsidRPr="00F4012C">
        <w:rPr>
          <w:b/>
          <w:bCs/>
        </w:rPr>
        <w:t>request.remote</w:t>
      </w:r>
      <w:proofErr w:type="gramEnd"/>
      <w:r w:rsidRPr="00F4012C">
        <w:rPr>
          <w:b/>
          <w:bCs/>
        </w:rPr>
        <w:t>_addr</w:t>
      </w:r>
      <w:proofErr w:type="spellEnd"/>
      <w:r w:rsidRPr="00F4012C">
        <w:rPr>
          <w:b/>
          <w:bCs/>
        </w:rPr>
        <w:t>}}</w:t>
      </w:r>
      <w:r>
        <w:t xml:space="preserve"> Python code in the </w:t>
      </w:r>
      <w:r w:rsidRPr="004872C1">
        <w:rPr>
          <w:b/>
          <w:bCs/>
        </w:rPr>
        <w:t>index.html</w:t>
      </w:r>
      <w:r>
        <w:t xml:space="preserve"> file as this is the dynamic aspect of the sample web app.</w:t>
      </w:r>
    </w:p>
    <w:p w14:paraId="185C0B31" w14:textId="77777777" w:rsidR="00F4012C" w:rsidRDefault="00F4012C" w:rsidP="00F4012C">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F4012C">
        <w:rPr>
          <w:b/>
          <w:bCs/>
        </w:rPr>
        <w:t>cat templates/index.html</w:t>
      </w:r>
      <w:r>
        <w:t xml:space="preserve"> </w:t>
      </w:r>
    </w:p>
    <w:p w14:paraId="1E262434" w14:textId="77777777" w:rsidR="00F4012C" w:rsidRDefault="00F4012C" w:rsidP="00F4012C">
      <w:pPr>
        <w:pStyle w:val="CMDOutput"/>
      </w:pPr>
      <w:r>
        <w:t>&lt;html&gt;</w:t>
      </w:r>
    </w:p>
    <w:p w14:paraId="3847AAB8" w14:textId="77777777" w:rsidR="00F4012C" w:rsidRDefault="00F4012C" w:rsidP="00F4012C">
      <w:pPr>
        <w:pStyle w:val="CMDOutput"/>
      </w:pPr>
      <w:r>
        <w:t>&lt;head&gt;</w:t>
      </w:r>
    </w:p>
    <w:p w14:paraId="306D27CA" w14:textId="77777777" w:rsidR="00F4012C" w:rsidRDefault="00F4012C" w:rsidP="00F4012C">
      <w:pPr>
        <w:pStyle w:val="CMDOutput"/>
      </w:pPr>
      <w:r>
        <w:t xml:space="preserve">    &lt;title&gt;Sample app&lt;/title&gt;</w:t>
      </w:r>
    </w:p>
    <w:p w14:paraId="669C4D24" w14:textId="77777777" w:rsidR="00F4012C" w:rsidRDefault="00F4012C" w:rsidP="00F4012C">
      <w:pPr>
        <w:pStyle w:val="CMDOutput"/>
      </w:pPr>
      <w:r>
        <w:t xml:space="preserve">    &lt;link </w:t>
      </w:r>
      <w:proofErr w:type="spellStart"/>
      <w:r>
        <w:t>rel</w:t>
      </w:r>
      <w:proofErr w:type="spellEnd"/>
      <w:r>
        <w:t xml:space="preserve">="stylesheet" </w:t>
      </w:r>
      <w:proofErr w:type="spellStart"/>
      <w:r>
        <w:t>href</w:t>
      </w:r>
      <w:proofErr w:type="spellEnd"/>
      <w:r>
        <w:t>="/static/style.css" /&gt;</w:t>
      </w:r>
    </w:p>
    <w:p w14:paraId="15485957" w14:textId="77777777" w:rsidR="00F4012C" w:rsidRDefault="00F4012C" w:rsidP="00F4012C">
      <w:pPr>
        <w:pStyle w:val="CMDOutput"/>
      </w:pPr>
      <w:r>
        <w:t>&lt;/head&gt;</w:t>
      </w:r>
    </w:p>
    <w:p w14:paraId="13980A5E" w14:textId="77777777" w:rsidR="00F4012C" w:rsidRDefault="00F4012C" w:rsidP="00F4012C">
      <w:pPr>
        <w:pStyle w:val="CMDOutput"/>
      </w:pPr>
      <w:r>
        <w:t>&lt;body&gt;</w:t>
      </w:r>
    </w:p>
    <w:p w14:paraId="4AD26E9F" w14:textId="77777777" w:rsidR="00F4012C" w:rsidRDefault="00F4012C" w:rsidP="00F4012C">
      <w:pPr>
        <w:pStyle w:val="CMDOutput"/>
      </w:pPr>
      <w:r>
        <w:t xml:space="preserve">    &lt;h1&gt;You are calling me from </w:t>
      </w:r>
      <w:r w:rsidRPr="004872C1">
        <w:rPr>
          <w:highlight w:val="yellow"/>
        </w:rPr>
        <w:t>{{</w:t>
      </w:r>
      <w:proofErr w:type="spellStart"/>
      <w:proofErr w:type="gramStart"/>
      <w:r w:rsidRPr="004872C1">
        <w:rPr>
          <w:highlight w:val="yellow"/>
        </w:rPr>
        <w:t>request.remote</w:t>
      </w:r>
      <w:proofErr w:type="gramEnd"/>
      <w:r w:rsidRPr="004872C1">
        <w:rPr>
          <w:highlight w:val="yellow"/>
        </w:rPr>
        <w:t>_addr</w:t>
      </w:r>
      <w:proofErr w:type="spellEnd"/>
      <w:r w:rsidRPr="004872C1">
        <w:rPr>
          <w:highlight w:val="yellow"/>
        </w:rPr>
        <w:t>}}</w:t>
      </w:r>
      <w:r>
        <w:t>&lt;/h1&gt;</w:t>
      </w:r>
    </w:p>
    <w:p w14:paraId="05EAA5A1" w14:textId="77777777" w:rsidR="00F4012C" w:rsidRDefault="00F4012C" w:rsidP="00F4012C">
      <w:pPr>
        <w:pStyle w:val="CMDOutput"/>
      </w:pPr>
      <w:r>
        <w:t>&lt;/body&gt;</w:t>
      </w:r>
    </w:p>
    <w:p w14:paraId="15E0B921" w14:textId="77777777" w:rsidR="00F4012C" w:rsidRDefault="00F4012C" w:rsidP="00F4012C">
      <w:pPr>
        <w:pStyle w:val="CMDOutput"/>
      </w:pPr>
      <w:r>
        <w:t>&lt;/html&gt;</w:t>
      </w:r>
    </w:p>
    <w:p w14:paraId="692ADDD5" w14:textId="77777777" w:rsidR="00F4012C" w:rsidRDefault="00F4012C" w:rsidP="00F4012C">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F4012C">
        <w:rPr>
          <w:b/>
          <w:bCs/>
        </w:rPr>
        <w:t>cat static/style.css</w:t>
      </w:r>
      <w:r>
        <w:t xml:space="preserve"> </w:t>
      </w:r>
    </w:p>
    <w:p w14:paraId="2C8D3316" w14:textId="77777777" w:rsidR="00F4012C" w:rsidRPr="00F4012C" w:rsidRDefault="00F4012C" w:rsidP="00D16C57">
      <w:pPr>
        <w:pStyle w:val="CMDOutput"/>
      </w:pPr>
      <w:r w:rsidRPr="00F4012C">
        <w:t xml:space="preserve">body {background: </w:t>
      </w:r>
      <w:proofErr w:type="spellStart"/>
      <w:r w:rsidRPr="00F4012C">
        <w:t>lightsteelblue</w:t>
      </w:r>
      <w:proofErr w:type="spellEnd"/>
      <w:r w:rsidRPr="00F4012C">
        <w:t>;}</w:t>
      </w:r>
    </w:p>
    <w:p w14:paraId="68F229D3" w14:textId="172F910D" w:rsidR="00F4012C" w:rsidRDefault="00F4012C" w:rsidP="00F4012C">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16DC6675" w14:textId="156D3856" w:rsidR="00F4012C" w:rsidRDefault="00F4012C" w:rsidP="00F4012C">
      <w:pPr>
        <w:pStyle w:val="Heading3"/>
      </w:pPr>
      <w:r>
        <w:t>Update the Python code for the sample web app.</w:t>
      </w:r>
    </w:p>
    <w:p w14:paraId="1A17081F" w14:textId="5FF4E52E" w:rsidR="00F4012C" w:rsidRDefault="001D40B9" w:rsidP="001D40B9">
      <w:pPr>
        <w:pStyle w:val="BodyTextL25"/>
      </w:pPr>
      <w:r>
        <w:t xml:space="preserve">Now that you have </w:t>
      </w:r>
      <w:r w:rsidR="004872C1">
        <w:t xml:space="preserve">explored </w:t>
      </w:r>
      <w:r w:rsidR="00D16C57">
        <w:t>the basic website</w:t>
      </w:r>
      <w:r w:rsidR="004872C1">
        <w:t xml:space="preserve"> files</w:t>
      </w:r>
      <w:r>
        <w:t xml:space="preserve">, you need to update the </w:t>
      </w:r>
      <w:r w:rsidR="0029567E">
        <w:rPr>
          <w:b/>
          <w:bCs/>
        </w:rPr>
        <w:t>sample_app.py</w:t>
      </w:r>
      <w:r>
        <w:t xml:space="preserve"> file</w:t>
      </w:r>
      <w:r w:rsidR="00D16C57">
        <w:t xml:space="preserve"> so that it renders the </w:t>
      </w:r>
      <w:r w:rsidR="00D16C57" w:rsidRPr="00D16C57">
        <w:rPr>
          <w:b/>
          <w:bCs/>
        </w:rPr>
        <w:t>index.html</w:t>
      </w:r>
      <w:r w:rsidR="00D16C57">
        <w:t xml:space="preserve"> file instead of just returning data. </w:t>
      </w:r>
      <w:r w:rsidR="00C365CF" w:rsidRPr="00C365CF">
        <w:t xml:space="preserve">Generating HTML content using Python code can be cumbersome, especially when using conditional statements or repeating structures. The HTML file can be rendered in Flask automatically using the </w:t>
      </w:r>
      <w:proofErr w:type="spellStart"/>
      <w:r w:rsidR="00C365CF" w:rsidRPr="00C365CF">
        <w:t>render_template</w:t>
      </w:r>
      <w:proofErr w:type="spellEnd"/>
      <w:r w:rsidR="00C365CF" w:rsidRPr="00C365CF">
        <w:t xml:space="preserve"> function.</w:t>
      </w:r>
      <w:r w:rsidR="00C72C9E">
        <w:t xml:space="preserve"> </w:t>
      </w:r>
      <w:r w:rsidR="00D16C57">
        <w:t xml:space="preserve">This requires importing the </w:t>
      </w:r>
      <w:proofErr w:type="spellStart"/>
      <w:r w:rsidR="00D16C57" w:rsidRPr="00D16C57">
        <w:rPr>
          <w:b/>
          <w:bCs/>
        </w:rPr>
        <w:t>render_template</w:t>
      </w:r>
      <w:proofErr w:type="spellEnd"/>
      <w:r w:rsidR="00D16C57">
        <w:t xml:space="preserve"> method from the flask library and editing to the </w:t>
      </w:r>
      <w:r w:rsidR="00D16C57" w:rsidRPr="00D16C57">
        <w:rPr>
          <w:b/>
          <w:bCs/>
        </w:rPr>
        <w:t>return</w:t>
      </w:r>
      <w:r w:rsidR="00D16C57">
        <w:t xml:space="preserve"> function. Make the highlighted edits to your script.</w:t>
      </w:r>
    </w:p>
    <w:p w14:paraId="4205F992" w14:textId="77777777" w:rsidR="00D16C57" w:rsidRDefault="00D16C57" w:rsidP="00D16C57">
      <w:pPr>
        <w:pStyle w:val="CMD"/>
      </w:pPr>
      <w:r>
        <w:t>from flask import Flask</w:t>
      </w:r>
    </w:p>
    <w:p w14:paraId="7A442516" w14:textId="77777777" w:rsidR="00D16C57" w:rsidRDefault="00D16C57" w:rsidP="00D16C57">
      <w:pPr>
        <w:pStyle w:val="CMD"/>
      </w:pPr>
      <w:r>
        <w:t>from flask import request</w:t>
      </w:r>
    </w:p>
    <w:p w14:paraId="234FAF09" w14:textId="77777777" w:rsidR="00D16C57" w:rsidRDefault="00D16C57" w:rsidP="00D16C57">
      <w:pPr>
        <w:pStyle w:val="CMD"/>
      </w:pPr>
      <w:r w:rsidRPr="00D16C57">
        <w:rPr>
          <w:highlight w:val="yellow"/>
        </w:rPr>
        <w:t xml:space="preserve">from flask import </w:t>
      </w:r>
      <w:proofErr w:type="spellStart"/>
      <w:r w:rsidRPr="00D16C57">
        <w:rPr>
          <w:highlight w:val="yellow"/>
        </w:rPr>
        <w:t>render_template</w:t>
      </w:r>
      <w:proofErr w:type="spellEnd"/>
    </w:p>
    <w:p w14:paraId="42FAB16E" w14:textId="77777777" w:rsidR="00D16C57" w:rsidRDefault="00D16C57" w:rsidP="00D16C57">
      <w:pPr>
        <w:pStyle w:val="CMD"/>
      </w:pPr>
    </w:p>
    <w:p w14:paraId="2675958A" w14:textId="77777777" w:rsidR="00D16C57" w:rsidRDefault="00D16C57" w:rsidP="00D16C57">
      <w:pPr>
        <w:pStyle w:val="CMD"/>
      </w:pPr>
      <w:r>
        <w:t>sample = Flask(__name__)</w:t>
      </w:r>
    </w:p>
    <w:p w14:paraId="07F69B0A" w14:textId="77777777" w:rsidR="00D16C57" w:rsidRDefault="00D16C57" w:rsidP="00D16C57">
      <w:pPr>
        <w:pStyle w:val="CMD"/>
      </w:pPr>
    </w:p>
    <w:p w14:paraId="1AA68230" w14:textId="77777777" w:rsidR="00D16C57" w:rsidRDefault="00D16C57" w:rsidP="00D16C57">
      <w:pPr>
        <w:pStyle w:val="CMD"/>
      </w:pPr>
      <w:r>
        <w:t>@</w:t>
      </w:r>
      <w:proofErr w:type="gramStart"/>
      <w:r>
        <w:t>sample.route</w:t>
      </w:r>
      <w:proofErr w:type="gramEnd"/>
      <w:r>
        <w:t>("/")</w:t>
      </w:r>
    </w:p>
    <w:p w14:paraId="00DD1DB8" w14:textId="77777777" w:rsidR="00D16C57" w:rsidRDefault="00D16C57" w:rsidP="00D16C57">
      <w:pPr>
        <w:pStyle w:val="CMD"/>
      </w:pPr>
      <w:r>
        <w:t xml:space="preserve">def </w:t>
      </w:r>
      <w:proofErr w:type="gramStart"/>
      <w:r>
        <w:t>main(</w:t>
      </w:r>
      <w:proofErr w:type="gramEnd"/>
      <w:r>
        <w:t>):</w:t>
      </w:r>
    </w:p>
    <w:p w14:paraId="3DC9CAC0" w14:textId="77777777" w:rsidR="00D16C57" w:rsidRDefault="00D16C57" w:rsidP="00D16C57">
      <w:pPr>
        <w:pStyle w:val="CMD"/>
      </w:pPr>
      <w:r>
        <w:t xml:space="preserve">    return </w:t>
      </w:r>
      <w:proofErr w:type="spellStart"/>
      <w:r w:rsidRPr="00D16C57">
        <w:rPr>
          <w:highlight w:val="yellow"/>
        </w:rPr>
        <w:t>render_template</w:t>
      </w:r>
      <w:proofErr w:type="spellEnd"/>
      <w:r w:rsidRPr="00D16C57">
        <w:rPr>
          <w:highlight w:val="yellow"/>
        </w:rPr>
        <w:t>("index.html")</w:t>
      </w:r>
    </w:p>
    <w:p w14:paraId="0173F65B" w14:textId="77777777" w:rsidR="00D16C57" w:rsidRDefault="00D16C57" w:rsidP="00D16C57">
      <w:pPr>
        <w:pStyle w:val="CMD"/>
      </w:pPr>
    </w:p>
    <w:p w14:paraId="58BEAE64" w14:textId="77777777" w:rsidR="00D16C57" w:rsidRDefault="00D16C57" w:rsidP="00D16C57">
      <w:pPr>
        <w:pStyle w:val="CMD"/>
      </w:pPr>
      <w:r>
        <w:t>if __name__ == "__main__":</w:t>
      </w:r>
    </w:p>
    <w:p w14:paraId="3F4F6E10" w14:textId="18D91C39" w:rsidR="00A867C6" w:rsidRDefault="00D16C57" w:rsidP="00D16C57">
      <w:pPr>
        <w:pStyle w:val="CMD"/>
      </w:pPr>
      <w:r>
        <w:lastRenderedPageBreak/>
        <w:t xml:space="preserve">    </w:t>
      </w:r>
      <w:proofErr w:type="spellStart"/>
      <w:proofErr w:type="gramStart"/>
      <w:r>
        <w:t>sample.run</w:t>
      </w:r>
      <w:proofErr w:type="spellEnd"/>
      <w:r>
        <w:t>(</w:t>
      </w:r>
      <w:proofErr w:type="gramEnd"/>
      <w:r>
        <w:t>host="0.0.0.0", port=8080)</w:t>
      </w:r>
    </w:p>
    <w:p w14:paraId="1D2D29E5" w14:textId="1CE0F775" w:rsidR="00A867C6" w:rsidRDefault="00D16C57" w:rsidP="00D16C57">
      <w:pPr>
        <w:pStyle w:val="Heading3"/>
      </w:pPr>
      <w:r>
        <w:t>Save and run your script.</w:t>
      </w:r>
    </w:p>
    <w:p w14:paraId="7D820B22" w14:textId="0A393E2A" w:rsidR="00D16C57" w:rsidRDefault="0020731F" w:rsidP="0020731F">
      <w:pPr>
        <w:pStyle w:val="BodyTextL25"/>
      </w:pPr>
      <w:r>
        <w:t xml:space="preserve">Save and run your </w:t>
      </w:r>
      <w:r w:rsidRPr="00C86356">
        <w:rPr>
          <w:b/>
          <w:bCs/>
        </w:rPr>
        <w:t>sampe-app.py</w:t>
      </w:r>
      <w:r>
        <w:t xml:space="preserve"> script. You should get output like the following:</w:t>
      </w:r>
    </w:p>
    <w:p w14:paraId="6F12C948" w14:textId="63FBA478" w:rsidR="0020731F" w:rsidRDefault="0020731F" w:rsidP="0020731F">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20731F">
        <w:rPr>
          <w:b/>
          <w:bCs/>
        </w:rPr>
        <w:t xml:space="preserve">python3 </w:t>
      </w:r>
      <w:r w:rsidR="0029567E">
        <w:rPr>
          <w:b/>
          <w:bCs/>
        </w:rPr>
        <w:t>sample_app.py</w:t>
      </w:r>
      <w:r>
        <w:t xml:space="preserve"> </w:t>
      </w:r>
    </w:p>
    <w:p w14:paraId="3EC0B549" w14:textId="77777777" w:rsidR="0020731F" w:rsidRDefault="0020731F" w:rsidP="0020731F">
      <w:pPr>
        <w:pStyle w:val="CMDOutput"/>
      </w:pPr>
      <w:r>
        <w:t xml:space="preserve"> * Serving Flask app "sample-app" (lazy loading)</w:t>
      </w:r>
    </w:p>
    <w:p w14:paraId="01F77B2E" w14:textId="77777777" w:rsidR="0020731F" w:rsidRDefault="0020731F" w:rsidP="0020731F">
      <w:pPr>
        <w:pStyle w:val="CMDOutput"/>
      </w:pPr>
      <w:r>
        <w:t xml:space="preserve"> * Environment: production</w:t>
      </w:r>
    </w:p>
    <w:p w14:paraId="0E3D3608" w14:textId="77777777" w:rsidR="0020731F" w:rsidRDefault="0020731F" w:rsidP="0020731F">
      <w:pPr>
        <w:pStyle w:val="CMDOutput"/>
      </w:pPr>
      <w:r>
        <w:t xml:space="preserve">   WARNING: This is a development server. Do not use it in a production deployment.</w:t>
      </w:r>
    </w:p>
    <w:p w14:paraId="5D4E8BBA" w14:textId="77777777" w:rsidR="0020731F" w:rsidRDefault="0020731F" w:rsidP="0020731F">
      <w:pPr>
        <w:pStyle w:val="CMDOutput"/>
      </w:pPr>
      <w:r>
        <w:t xml:space="preserve">   Use a production WSGI server instead.</w:t>
      </w:r>
    </w:p>
    <w:p w14:paraId="29533F9B" w14:textId="77777777" w:rsidR="0020731F" w:rsidRDefault="0020731F" w:rsidP="0020731F">
      <w:pPr>
        <w:pStyle w:val="CMDOutput"/>
      </w:pPr>
      <w:r>
        <w:t xml:space="preserve"> * Debug mode: off</w:t>
      </w:r>
    </w:p>
    <w:p w14:paraId="511282A3" w14:textId="79BBD966" w:rsidR="0020731F" w:rsidRDefault="0020731F" w:rsidP="0020731F">
      <w:pPr>
        <w:pStyle w:val="CMDOutput"/>
      </w:pPr>
      <w:r>
        <w:t xml:space="preserve"> * Running on http://0.0.0.0:8080/ (Press CTRL+C to quit)</w:t>
      </w:r>
    </w:p>
    <w:p w14:paraId="14D4D552" w14:textId="47E17E1D" w:rsidR="00A160ED" w:rsidRDefault="00A160ED" w:rsidP="0020731F">
      <w:pPr>
        <w:pStyle w:val="BodyTextL25"/>
      </w:pPr>
      <w:r w:rsidRPr="0020731F">
        <w:rPr>
          <w:b/>
          <w:bCs/>
        </w:rPr>
        <w:t>Note</w:t>
      </w:r>
      <w:r>
        <w:t xml:space="preserve">: If you </w:t>
      </w:r>
      <w:r w:rsidR="0020731F">
        <w:t>got</w:t>
      </w:r>
      <w:r>
        <w:t xml:space="preserve"> </w:t>
      </w:r>
      <w:r w:rsidR="0020731F">
        <w:t xml:space="preserve">Traceback output and an error with the message with something like </w:t>
      </w:r>
      <w:proofErr w:type="spellStart"/>
      <w:r w:rsidR="0020731F" w:rsidRPr="0020731F">
        <w:rPr>
          <w:b/>
          <w:bCs/>
        </w:rPr>
        <w:t>OSError</w:t>
      </w:r>
      <w:proofErr w:type="spellEnd"/>
      <w:r w:rsidR="0020731F" w:rsidRPr="0020731F">
        <w:rPr>
          <w:b/>
          <w:bCs/>
        </w:rPr>
        <w:t>: [</w:t>
      </w:r>
      <w:proofErr w:type="spellStart"/>
      <w:r w:rsidR="0020731F" w:rsidRPr="0020731F">
        <w:rPr>
          <w:b/>
          <w:bCs/>
        </w:rPr>
        <w:t>Errno</w:t>
      </w:r>
      <w:proofErr w:type="spellEnd"/>
      <w:r w:rsidR="0020731F" w:rsidRPr="0020731F">
        <w:rPr>
          <w:b/>
          <w:bCs/>
        </w:rPr>
        <w:t xml:space="preserve"> 98] Address already in use</w:t>
      </w:r>
      <w:r w:rsidR="0020731F">
        <w:t xml:space="preserve">, then you did not </w:t>
      </w:r>
      <w:proofErr w:type="spellStart"/>
      <w:r w:rsidR="0020731F">
        <w:t>shutdown</w:t>
      </w:r>
      <w:proofErr w:type="spellEnd"/>
      <w:r w:rsidR="0020731F">
        <w:t xml:space="preserve"> your previous server. Return to </w:t>
      </w:r>
      <w:r w:rsidR="007E3741">
        <w:t xml:space="preserve">the </w:t>
      </w:r>
      <w:r w:rsidR="0020731F">
        <w:t xml:space="preserve">terminal window where that server is running and press CTRL+C to end the server process. </w:t>
      </w:r>
      <w:r w:rsidR="007E3741">
        <w:t>R</w:t>
      </w:r>
      <w:r w:rsidR="0020731F">
        <w:t>e-run your script.</w:t>
      </w:r>
    </w:p>
    <w:p w14:paraId="33F149F7" w14:textId="77777777" w:rsidR="0020731F" w:rsidRDefault="0020731F" w:rsidP="0020731F">
      <w:pPr>
        <w:pStyle w:val="Heading3"/>
      </w:pPr>
      <w:r>
        <w:t>Verify your program is running.</w:t>
      </w:r>
    </w:p>
    <w:p w14:paraId="4AAF675D" w14:textId="3D22DB58" w:rsidR="0020731F" w:rsidRDefault="0020731F" w:rsidP="0020731F">
      <w:pPr>
        <w:pStyle w:val="BodyTextL25"/>
      </w:pPr>
      <w:r>
        <w:t>Again, you can verify your program is running in one of two ways.</w:t>
      </w:r>
    </w:p>
    <w:p w14:paraId="461D446F" w14:textId="00A90C6E" w:rsidR="0020731F" w:rsidRDefault="0020731F" w:rsidP="0020731F">
      <w:pPr>
        <w:pStyle w:val="SubStepAlpha"/>
      </w:pPr>
      <w:r>
        <w:t>Open the Chromium web browser and enter 0.0.0.0:8080 in the URL field. You should get the same output as before. However, your background will be light steel blue and the text will be formatted as H1.</w:t>
      </w:r>
    </w:p>
    <w:p w14:paraId="6BD73482" w14:textId="77777777" w:rsidR="0020731F" w:rsidRPr="00140BD4" w:rsidRDefault="0020731F" w:rsidP="0020731F">
      <w:pPr>
        <w:pStyle w:val="BodyTextL50"/>
        <w:rPr>
          <w:b/>
          <w:bCs/>
        </w:rPr>
      </w:pPr>
      <w:r w:rsidRPr="00140BD4">
        <w:rPr>
          <w:b/>
          <w:bCs/>
        </w:rPr>
        <w:t>You are calling me from 127.0.0.1</w:t>
      </w:r>
    </w:p>
    <w:p w14:paraId="3A06456E" w14:textId="6D11A552" w:rsidR="0020731F" w:rsidRDefault="0020731F" w:rsidP="0020731F">
      <w:pPr>
        <w:pStyle w:val="SubStepAlpha"/>
      </w:pPr>
      <w:r>
        <w:t xml:space="preserve">Open another terminal window and use </w:t>
      </w:r>
      <w:r w:rsidR="00A555D4">
        <w:t xml:space="preserve">the </w:t>
      </w:r>
      <w:r w:rsidR="00A555D4" w:rsidRPr="00A555D4">
        <w:rPr>
          <w:b/>
          <w:bCs/>
        </w:rPr>
        <w:t>curl</w:t>
      </w:r>
      <w:r w:rsidR="00A555D4">
        <w:t xml:space="preserve"> command</w:t>
      </w:r>
      <w:r>
        <w:t xml:space="preserve"> to verify the server’s response. </w:t>
      </w:r>
      <w:r w:rsidR="00860C4E">
        <w:t xml:space="preserve">This is where you will see the result of the HTML code rendered automatically using the </w:t>
      </w:r>
      <w:proofErr w:type="spellStart"/>
      <w:r w:rsidR="00860C4E">
        <w:t>render_template</w:t>
      </w:r>
      <w:proofErr w:type="spellEnd"/>
      <w:r w:rsidR="00860C4E">
        <w:t xml:space="preserve"> function. </w:t>
      </w:r>
      <w:r w:rsidR="00A555D4">
        <w:t xml:space="preserve">In this case, you will get all the HTML content. However, the dynamic Python code will be replaced with the value for </w:t>
      </w:r>
      <w:r w:rsidR="00A555D4" w:rsidRPr="00A555D4">
        <w:rPr>
          <w:b/>
          <w:bCs/>
        </w:rPr>
        <w:t>{{</w:t>
      </w:r>
      <w:proofErr w:type="spellStart"/>
      <w:proofErr w:type="gramStart"/>
      <w:r w:rsidR="00A555D4" w:rsidRPr="00A555D4">
        <w:rPr>
          <w:b/>
          <w:bCs/>
        </w:rPr>
        <w:t>request.remote</w:t>
      </w:r>
      <w:proofErr w:type="gramEnd"/>
      <w:r w:rsidR="00A555D4" w:rsidRPr="00A555D4">
        <w:rPr>
          <w:b/>
          <w:bCs/>
        </w:rPr>
        <w:t>_addr</w:t>
      </w:r>
      <w:proofErr w:type="spellEnd"/>
      <w:r w:rsidR="00A555D4" w:rsidRPr="00A555D4">
        <w:rPr>
          <w:b/>
          <w:bCs/>
        </w:rPr>
        <w:t>}}</w:t>
      </w:r>
      <w:r w:rsidR="00A555D4">
        <w:t>. Also, notice your prompt will be on the same line as the last line of HMTL output. Press ENTER to get a new line.</w:t>
      </w:r>
    </w:p>
    <w:p w14:paraId="409437E6" w14:textId="77777777" w:rsidR="00A555D4" w:rsidRDefault="00A555D4" w:rsidP="00A555D4">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A555D4">
        <w:rPr>
          <w:b/>
          <w:bCs/>
        </w:rPr>
        <w:t>curl http://0.0.0.0:8080</w:t>
      </w:r>
    </w:p>
    <w:p w14:paraId="113150F8" w14:textId="77777777" w:rsidR="00A555D4" w:rsidRDefault="00A555D4" w:rsidP="00A555D4">
      <w:pPr>
        <w:pStyle w:val="CMDOutput"/>
      </w:pPr>
      <w:r>
        <w:t>&lt;html&gt;</w:t>
      </w:r>
    </w:p>
    <w:p w14:paraId="2BFBE87A" w14:textId="77777777" w:rsidR="00A555D4" w:rsidRDefault="00A555D4" w:rsidP="00A555D4">
      <w:pPr>
        <w:pStyle w:val="CMDOutput"/>
      </w:pPr>
      <w:r>
        <w:t>&lt;head&gt;</w:t>
      </w:r>
    </w:p>
    <w:p w14:paraId="7A125480" w14:textId="77777777" w:rsidR="00A555D4" w:rsidRDefault="00A555D4" w:rsidP="00A555D4">
      <w:pPr>
        <w:pStyle w:val="CMDOutput"/>
      </w:pPr>
      <w:r>
        <w:t xml:space="preserve">    &lt;title&gt;Sample app&lt;/title&gt;</w:t>
      </w:r>
    </w:p>
    <w:p w14:paraId="2C40BDF1" w14:textId="77777777" w:rsidR="00A555D4" w:rsidRDefault="00A555D4" w:rsidP="00A555D4">
      <w:pPr>
        <w:pStyle w:val="CMDOutput"/>
      </w:pPr>
      <w:r>
        <w:t xml:space="preserve">    &lt;link </w:t>
      </w:r>
      <w:proofErr w:type="spellStart"/>
      <w:r>
        <w:t>rel</w:t>
      </w:r>
      <w:proofErr w:type="spellEnd"/>
      <w:r>
        <w:t xml:space="preserve">="stylesheet" </w:t>
      </w:r>
      <w:proofErr w:type="spellStart"/>
      <w:r>
        <w:t>href</w:t>
      </w:r>
      <w:proofErr w:type="spellEnd"/>
      <w:r>
        <w:t>="/static/style.css" /&gt;</w:t>
      </w:r>
    </w:p>
    <w:p w14:paraId="4AC3A1BD" w14:textId="77777777" w:rsidR="00A555D4" w:rsidRDefault="00A555D4" w:rsidP="00A555D4">
      <w:pPr>
        <w:pStyle w:val="CMDOutput"/>
      </w:pPr>
      <w:r>
        <w:t>&lt;/head&gt;</w:t>
      </w:r>
    </w:p>
    <w:p w14:paraId="4E20ABAC" w14:textId="77777777" w:rsidR="00A555D4" w:rsidRDefault="00A555D4" w:rsidP="00A555D4">
      <w:pPr>
        <w:pStyle w:val="CMDOutput"/>
      </w:pPr>
      <w:r>
        <w:t>&lt;body&gt;</w:t>
      </w:r>
    </w:p>
    <w:p w14:paraId="5666C16C" w14:textId="77777777" w:rsidR="00A555D4" w:rsidRDefault="00A555D4" w:rsidP="00A555D4">
      <w:pPr>
        <w:pStyle w:val="CMDOutput"/>
      </w:pPr>
      <w:r>
        <w:t xml:space="preserve">    &lt;h1&gt;You are calling me from </w:t>
      </w:r>
      <w:r w:rsidRPr="00A555D4">
        <w:rPr>
          <w:highlight w:val="yellow"/>
        </w:rPr>
        <w:t>127.0.0.1</w:t>
      </w:r>
      <w:r>
        <w:t>&lt;/h1&gt;</w:t>
      </w:r>
    </w:p>
    <w:p w14:paraId="3F172134" w14:textId="77777777" w:rsidR="00A555D4" w:rsidRDefault="00A555D4" w:rsidP="00A555D4">
      <w:pPr>
        <w:pStyle w:val="CMDOutput"/>
      </w:pPr>
      <w:r>
        <w:t>&lt;/body&gt;</w:t>
      </w:r>
    </w:p>
    <w:p w14:paraId="7561A0FA" w14:textId="77777777" w:rsidR="00A555D4" w:rsidRDefault="00A555D4" w:rsidP="00A555D4">
      <w:pPr>
        <w:pStyle w:val="CMDOutput"/>
      </w:pPr>
      <w:r>
        <w:t>&lt;/html&gt;</w:t>
      </w:r>
      <w:proofErr w:type="spellStart"/>
      <w:r>
        <w:t>devasc@</w:t>
      </w:r>
      <w:proofErr w:type="gramStart"/>
      <w:r>
        <w:t>labvm</w:t>
      </w:r>
      <w:proofErr w:type="spellEnd"/>
      <w:r>
        <w:t>:~</w:t>
      </w:r>
      <w:proofErr w:type="gramEnd"/>
      <w:r>
        <w:t>/labs/</w:t>
      </w:r>
      <w:proofErr w:type="spellStart"/>
      <w:r>
        <w:t>devnet-src</w:t>
      </w:r>
      <w:proofErr w:type="spellEnd"/>
      <w:r>
        <w:t xml:space="preserve">/sample-app$ </w:t>
      </w:r>
    </w:p>
    <w:p w14:paraId="4A145263" w14:textId="03ECA1FB" w:rsidR="0020731F" w:rsidRDefault="00A555D4" w:rsidP="00A555D4">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5A4DE591" w14:textId="77777777" w:rsidR="00C86356" w:rsidRDefault="00C86356" w:rsidP="00C86356">
      <w:pPr>
        <w:pStyle w:val="Heading3"/>
      </w:pPr>
      <w:r>
        <w:t>Stop the server.</w:t>
      </w:r>
    </w:p>
    <w:p w14:paraId="280EC951" w14:textId="5E241C24" w:rsidR="00C86356" w:rsidRDefault="00C86356" w:rsidP="00C86356">
      <w:pPr>
        <w:pStyle w:val="BodyTextL25"/>
      </w:pPr>
      <w:r>
        <w:t>Return to the terminal window where the server is running and press CTRL+C to stop the server.</w:t>
      </w:r>
    </w:p>
    <w:p w14:paraId="2808D5E5" w14:textId="62200799" w:rsidR="00A555D4" w:rsidRDefault="00D521FD" w:rsidP="00A555D4">
      <w:pPr>
        <w:pStyle w:val="Heading2"/>
      </w:pPr>
      <w:r>
        <w:t>Create</w:t>
      </w:r>
      <w:r w:rsidR="00A555D4">
        <w:t xml:space="preserve"> a</w:t>
      </w:r>
      <w:r>
        <w:t xml:space="preserve"> Bash Script to Build and Run a</w:t>
      </w:r>
      <w:r w:rsidR="00A555D4">
        <w:t xml:space="preserve"> Docker Container</w:t>
      </w:r>
    </w:p>
    <w:p w14:paraId="79F7F07A" w14:textId="47E0929F" w:rsidR="00A555D4" w:rsidRDefault="00A555D4" w:rsidP="00A555D4">
      <w:pPr>
        <w:pStyle w:val="BodyTextL25"/>
      </w:pPr>
      <w:r>
        <w:t>An application can be deployed on</w:t>
      </w:r>
      <w:r w:rsidR="00860C4E">
        <w:t xml:space="preserve"> a</w:t>
      </w:r>
      <w:r>
        <w:t xml:space="preserve"> bare metal </w:t>
      </w:r>
      <w:r w:rsidR="00860C4E">
        <w:t xml:space="preserve">server (physical server dedicated to a single-tenant environment) </w:t>
      </w:r>
      <w:r>
        <w:t xml:space="preserve">or </w:t>
      </w:r>
      <w:r w:rsidR="00C86356">
        <w:t>in</w:t>
      </w:r>
      <w:r>
        <w:t xml:space="preserve"> a virtual machine</w:t>
      </w:r>
      <w:r w:rsidR="004872C1">
        <w:t>, like you just did in the previous Part</w:t>
      </w:r>
      <w:r>
        <w:t xml:space="preserve">. </w:t>
      </w:r>
      <w:r w:rsidR="00C72C9E">
        <w:t>I</w:t>
      </w:r>
      <w:r>
        <w:t xml:space="preserve">t can also be deployed in a containerized solution like Docker. In this part, you will create a bash script </w:t>
      </w:r>
      <w:r w:rsidR="005E6086">
        <w:t xml:space="preserve">and add commands to it that </w:t>
      </w:r>
      <w:r>
        <w:t xml:space="preserve">complete </w:t>
      </w:r>
      <w:r w:rsidR="004872C1">
        <w:t>the</w:t>
      </w:r>
      <w:r>
        <w:t xml:space="preserve"> following tasks</w:t>
      </w:r>
      <w:r w:rsidR="00C86356">
        <w:t xml:space="preserve"> to build and run a Docker container</w:t>
      </w:r>
      <w:r>
        <w:t>:</w:t>
      </w:r>
    </w:p>
    <w:p w14:paraId="77016157" w14:textId="535F44C5" w:rsidR="00A555D4" w:rsidRDefault="005E6086" w:rsidP="00A555D4">
      <w:pPr>
        <w:pStyle w:val="Bulletlevel1"/>
      </w:pPr>
      <w:r>
        <w:t>C</w:t>
      </w:r>
      <w:r w:rsidR="00A555D4">
        <w:t>reate temporary directories to store the website files.</w:t>
      </w:r>
    </w:p>
    <w:p w14:paraId="3410F2FC" w14:textId="30AFF54E" w:rsidR="00A555D4" w:rsidRDefault="005E6086" w:rsidP="00A555D4">
      <w:pPr>
        <w:pStyle w:val="Bulletlevel1"/>
      </w:pPr>
      <w:r>
        <w:t>C</w:t>
      </w:r>
      <w:r w:rsidR="00A555D4">
        <w:t>op</w:t>
      </w:r>
      <w:r w:rsidR="005645F7">
        <w:t>y</w:t>
      </w:r>
      <w:r w:rsidR="00A555D4">
        <w:t xml:space="preserve"> the website directories and </w:t>
      </w:r>
      <w:r w:rsidR="0029567E">
        <w:t>sample_app.py</w:t>
      </w:r>
      <w:r w:rsidR="00A555D4">
        <w:t xml:space="preserve"> to the temporary directory</w:t>
      </w:r>
      <w:r w:rsidR="005645F7">
        <w:t>.</w:t>
      </w:r>
    </w:p>
    <w:p w14:paraId="50087131" w14:textId="6FA1FDD4" w:rsidR="0020731F" w:rsidRDefault="005E6086" w:rsidP="00A555D4">
      <w:pPr>
        <w:pStyle w:val="Bulletlevel1"/>
      </w:pPr>
      <w:r>
        <w:lastRenderedPageBreak/>
        <w:t>B</w:t>
      </w:r>
      <w:r w:rsidR="005645F7" w:rsidRPr="005645F7">
        <w:t xml:space="preserve">uild a </w:t>
      </w:r>
      <w:proofErr w:type="spellStart"/>
      <w:r w:rsidR="005645F7" w:rsidRPr="005645F7">
        <w:t>Dockerfile</w:t>
      </w:r>
      <w:proofErr w:type="spellEnd"/>
      <w:r w:rsidR="005645F7" w:rsidRPr="005645F7">
        <w:t>.</w:t>
      </w:r>
    </w:p>
    <w:p w14:paraId="5DD3AB82" w14:textId="1CBB3845" w:rsidR="00E16657" w:rsidRDefault="005E6086" w:rsidP="00C725EF">
      <w:pPr>
        <w:pStyle w:val="Bulletlevel1"/>
      </w:pPr>
      <w:r>
        <w:t>B</w:t>
      </w:r>
      <w:r w:rsidR="00E16657">
        <w:t>uild the Docker container.</w:t>
      </w:r>
    </w:p>
    <w:p w14:paraId="0151E6E1" w14:textId="472741D9" w:rsidR="00A555D4" w:rsidRDefault="005E6086" w:rsidP="00C725EF">
      <w:pPr>
        <w:pStyle w:val="Bulletlevel1"/>
      </w:pPr>
      <w:r>
        <w:t>S</w:t>
      </w:r>
      <w:r w:rsidR="004872C1">
        <w:t>tart the container and verif</w:t>
      </w:r>
      <w:r w:rsidR="00C86356">
        <w:t>y</w:t>
      </w:r>
      <w:r w:rsidR="004872C1">
        <w:t xml:space="preserve"> it is running.</w:t>
      </w:r>
    </w:p>
    <w:p w14:paraId="6D945B1A" w14:textId="76AE2715" w:rsidR="004872C1" w:rsidRDefault="00C725EF" w:rsidP="004872C1">
      <w:pPr>
        <w:pStyle w:val="Heading3"/>
      </w:pPr>
      <w:r w:rsidRPr="00C725EF">
        <w:t>Create temporary directories to store the website files.</w:t>
      </w:r>
    </w:p>
    <w:p w14:paraId="4D85A7B8" w14:textId="79278C21" w:rsidR="00C725EF" w:rsidRDefault="00C725EF" w:rsidP="00C725EF">
      <w:pPr>
        <w:pStyle w:val="BodyTextL25"/>
      </w:pPr>
      <w:r>
        <w:t xml:space="preserve">Open the </w:t>
      </w:r>
      <w:r w:rsidRPr="00C725EF">
        <w:rPr>
          <w:b/>
          <w:bCs/>
        </w:rPr>
        <w:t>sample-app.sh</w:t>
      </w:r>
      <w:r>
        <w:t xml:space="preserve"> bash script file in the </w:t>
      </w:r>
      <w:r w:rsidRPr="00C725EF">
        <w:rPr>
          <w:b/>
          <w:bCs/>
        </w:rPr>
        <w:t>~/labs/</w:t>
      </w:r>
      <w:proofErr w:type="spellStart"/>
      <w:r w:rsidRPr="00C725EF">
        <w:rPr>
          <w:b/>
          <w:bCs/>
        </w:rPr>
        <w:t>devnet-src</w:t>
      </w:r>
      <w:proofErr w:type="spellEnd"/>
      <w:r w:rsidRPr="00C725EF">
        <w:rPr>
          <w:b/>
          <w:bCs/>
        </w:rPr>
        <w:t>/sample-app</w:t>
      </w:r>
      <w:r>
        <w:t xml:space="preserve"> directory. Add the ‘she-bang’ and the commands to create a directory structure with </w:t>
      </w:r>
      <w:proofErr w:type="spellStart"/>
      <w:r w:rsidRPr="00C725EF">
        <w:rPr>
          <w:b/>
          <w:bCs/>
        </w:rPr>
        <w:t>tempdir</w:t>
      </w:r>
      <w:proofErr w:type="spellEnd"/>
      <w:r>
        <w:t xml:space="preserve"> as the parent folder.</w:t>
      </w:r>
    </w:p>
    <w:p w14:paraId="4F37B61F" w14:textId="77777777" w:rsidR="00C725EF" w:rsidRDefault="00C725EF" w:rsidP="00C725EF">
      <w:pPr>
        <w:pStyle w:val="CMD"/>
      </w:pPr>
      <w:proofErr w:type="gramStart"/>
      <w:r>
        <w:t>#!/</w:t>
      </w:r>
      <w:proofErr w:type="gramEnd"/>
      <w:r>
        <w:t>bin/bash</w:t>
      </w:r>
    </w:p>
    <w:p w14:paraId="2752A6D8" w14:textId="77777777" w:rsidR="00C725EF" w:rsidRDefault="00C725EF" w:rsidP="00C725EF">
      <w:pPr>
        <w:pStyle w:val="CMD"/>
      </w:pPr>
    </w:p>
    <w:p w14:paraId="28D76F4E" w14:textId="77777777" w:rsidR="00C725EF" w:rsidRDefault="00C725EF" w:rsidP="00C725EF">
      <w:pPr>
        <w:pStyle w:val="CMD"/>
      </w:pPr>
      <w:proofErr w:type="spellStart"/>
      <w:r>
        <w:t>mkdir</w:t>
      </w:r>
      <w:proofErr w:type="spellEnd"/>
      <w:r>
        <w:t xml:space="preserve"> </w:t>
      </w:r>
      <w:proofErr w:type="spellStart"/>
      <w:r>
        <w:t>tempdir</w:t>
      </w:r>
      <w:proofErr w:type="spellEnd"/>
    </w:p>
    <w:p w14:paraId="6BD5DE12" w14:textId="77777777" w:rsidR="00C725EF" w:rsidRDefault="00C725EF" w:rsidP="00C725EF">
      <w:pPr>
        <w:pStyle w:val="CMD"/>
      </w:pPr>
      <w:proofErr w:type="spellStart"/>
      <w:r>
        <w:t>mkdir</w:t>
      </w:r>
      <w:proofErr w:type="spellEnd"/>
      <w:r>
        <w:t xml:space="preserve"> </w:t>
      </w:r>
      <w:proofErr w:type="spellStart"/>
      <w:r>
        <w:t>tempdir</w:t>
      </w:r>
      <w:proofErr w:type="spellEnd"/>
      <w:r>
        <w:t>/templates</w:t>
      </w:r>
    </w:p>
    <w:p w14:paraId="1FB6ED57" w14:textId="75E9650A" w:rsidR="00C725EF" w:rsidRPr="00C725EF" w:rsidRDefault="00C725EF" w:rsidP="00C725EF">
      <w:pPr>
        <w:pStyle w:val="CMD"/>
      </w:pPr>
      <w:proofErr w:type="spellStart"/>
      <w:r>
        <w:t>mkdir</w:t>
      </w:r>
      <w:proofErr w:type="spellEnd"/>
      <w:r>
        <w:t xml:space="preserve"> </w:t>
      </w:r>
      <w:proofErr w:type="spellStart"/>
      <w:r>
        <w:t>tempdir</w:t>
      </w:r>
      <w:proofErr w:type="spellEnd"/>
      <w:r>
        <w:t>/static</w:t>
      </w:r>
    </w:p>
    <w:p w14:paraId="13BAE21C" w14:textId="696271D9" w:rsidR="00C725EF" w:rsidRDefault="00C725EF" w:rsidP="00C725EF">
      <w:pPr>
        <w:pStyle w:val="Heading3"/>
      </w:pPr>
      <w:r>
        <w:t xml:space="preserve">Copy the website directories and </w:t>
      </w:r>
      <w:r w:rsidR="0029567E">
        <w:t>sample_app.py</w:t>
      </w:r>
      <w:r>
        <w:t xml:space="preserve"> to the temporary directory.</w:t>
      </w:r>
    </w:p>
    <w:p w14:paraId="5621E7CB" w14:textId="15DBFB7C" w:rsidR="00C725EF" w:rsidRDefault="00AC64B6" w:rsidP="00C725EF">
      <w:pPr>
        <w:pStyle w:val="BodyTextL25"/>
      </w:pPr>
      <w:r>
        <w:t xml:space="preserve">in the </w:t>
      </w:r>
      <w:r w:rsidRPr="00793838">
        <w:rPr>
          <w:b/>
          <w:bCs/>
        </w:rPr>
        <w:t>sample-app.sh</w:t>
      </w:r>
      <w:r>
        <w:t xml:space="preserve"> file, a</w:t>
      </w:r>
      <w:r w:rsidR="00C725EF">
        <w:t>dd the command</w:t>
      </w:r>
      <w:r w:rsidR="00FE2F8B">
        <w:t>s</w:t>
      </w:r>
      <w:r w:rsidR="00C725EF">
        <w:t xml:space="preserve"> to copy the website directory and script to </w:t>
      </w:r>
      <w:proofErr w:type="spellStart"/>
      <w:r w:rsidR="00C725EF" w:rsidRPr="00C725EF">
        <w:rPr>
          <w:b/>
          <w:bCs/>
        </w:rPr>
        <w:t>tempdir</w:t>
      </w:r>
      <w:proofErr w:type="spellEnd"/>
      <w:r w:rsidR="00C725EF">
        <w:t>.</w:t>
      </w:r>
    </w:p>
    <w:p w14:paraId="0F234C69" w14:textId="00B67ABC" w:rsidR="00C725EF" w:rsidRDefault="00C725EF" w:rsidP="00C725EF">
      <w:pPr>
        <w:pStyle w:val="CMD"/>
      </w:pPr>
      <w:r>
        <w:t xml:space="preserve">cp </w:t>
      </w:r>
      <w:r w:rsidR="0029567E">
        <w:t>sample_app.py</w:t>
      </w:r>
      <w:r>
        <w:t xml:space="preserve"> </w:t>
      </w:r>
      <w:proofErr w:type="spellStart"/>
      <w:r>
        <w:t>tempdir</w:t>
      </w:r>
      <w:proofErr w:type="spellEnd"/>
      <w:r>
        <w:t>/.</w:t>
      </w:r>
    </w:p>
    <w:p w14:paraId="583706E6" w14:textId="77777777" w:rsidR="00C725EF" w:rsidRDefault="00C725EF" w:rsidP="00C725EF">
      <w:pPr>
        <w:pStyle w:val="CMD"/>
      </w:pPr>
      <w:r>
        <w:t xml:space="preserve">cp -r templates/* </w:t>
      </w:r>
      <w:proofErr w:type="spellStart"/>
      <w:r>
        <w:t>tempdir</w:t>
      </w:r>
      <w:proofErr w:type="spellEnd"/>
      <w:r>
        <w:t>/templates/.</w:t>
      </w:r>
    </w:p>
    <w:p w14:paraId="2F67EA6E" w14:textId="52109AF3" w:rsidR="00C725EF" w:rsidRPr="00C725EF" w:rsidRDefault="00C725EF" w:rsidP="00C725EF">
      <w:pPr>
        <w:pStyle w:val="CMD"/>
      </w:pPr>
      <w:r>
        <w:t xml:space="preserve">cp -r static/* </w:t>
      </w:r>
      <w:proofErr w:type="spellStart"/>
      <w:r>
        <w:t>tempdir</w:t>
      </w:r>
      <w:proofErr w:type="spellEnd"/>
      <w:r>
        <w:t>/static/.</w:t>
      </w:r>
    </w:p>
    <w:p w14:paraId="03811442" w14:textId="7556F1C2" w:rsidR="00C725EF" w:rsidRDefault="004274D6" w:rsidP="00C725EF">
      <w:pPr>
        <w:pStyle w:val="Heading3"/>
      </w:pPr>
      <w:r>
        <w:t xml:space="preserve">Create </w:t>
      </w:r>
      <w:r w:rsidR="00C725EF">
        <w:t xml:space="preserve">a </w:t>
      </w:r>
      <w:proofErr w:type="spellStart"/>
      <w:r w:rsidR="005645F7">
        <w:t>Dockerfile</w:t>
      </w:r>
      <w:proofErr w:type="spellEnd"/>
      <w:r w:rsidR="00C725EF">
        <w:t>.</w:t>
      </w:r>
    </w:p>
    <w:p w14:paraId="5D44E9B5" w14:textId="23858ADA" w:rsidR="00C725EF" w:rsidRDefault="00C725EF" w:rsidP="00C725EF">
      <w:pPr>
        <w:pStyle w:val="BodyTextL25"/>
      </w:pPr>
      <w:r>
        <w:t xml:space="preserve">In this step, you enter the necessary bash </w:t>
      </w:r>
      <w:r w:rsidRPr="00C86356">
        <w:rPr>
          <w:b/>
          <w:bCs/>
        </w:rPr>
        <w:t>echo</w:t>
      </w:r>
      <w:r>
        <w:t xml:space="preserve"> commands </w:t>
      </w:r>
      <w:r w:rsidR="00793838">
        <w:t xml:space="preserve">to the </w:t>
      </w:r>
      <w:r w:rsidR="00793838" w:rsidRPr="00793838">
        <w:rPr>
          <w:b/>
          <w:bCs/>
        </w:rPr>
        <w:t>sample-app.sh</w:t>
      </w:r>
      <w:r w:rsidR="00793838">
        <w:t xml:space="preserve"> file </w:t>
      </w:r>
      <w:r>
        <w:t xml:space="preserve">to </w:t>
      </w:r>
      <w:r w:rsidR="004274D6">
        <w:t xml:space="preserve">create </w:t>
      </w:r>
      <w:r>
        <w:t xml:space="preserve">a </w:t>
      </w:r>
      <w:proofErr w:type="spellStart"/>
      <w:r>
        <w:t>Dockerfile</w:t>
      </w:r>
      <w:proofErr w:type="spellEnd"/>
      <w:r>
        <w:t xml:space="preserve"> in the </w:t>
      </w:r>
      <w:proofErr w:type="spellStart"/>
      <w:r w:rsidRPr="00E16657">
        <w:rPr>
          <w:b/>
          <w:bCs/>
        </w:rPr>
        <w:t>tempdir</w:t>
      </w:r>
      <w:proofErr w:type="spellEnd"/>
      <w:r>
        <w:t xml:space="preserve">. This </w:t>
      </w:r>
      <w:proofErr w:type="spellStart"/>
      <w:r>
        <w:t>Dockerfile</w:t>
      </w:r>
      <w:proofErr w:type="spellEnd"/>
      <w:r>
        <w:t xml:space="preserve"> will be used to build the container. </w:t>
      </w:r>
    </w:p>
    <w:p w14:paraId="7B71CD2A" w14:textId="5C55809F" w:rsidR="00C725EF" w:rsidRDefault="00C725EF" w:rsidP="00C725EF">
      <w:pPr>
        <w:pStyle w:val="SubStepAlpha"/>
      </w:pPr>
      <w:r>
        <w:t xml:space="preserve">You need Python running in the container, so add the Docker </w:t>
      </w:r>
      <w:r>
        <w:rPr>
          <w:b/>
          <w:bCs/>
        </w:rPr>
        <w:t xml:space="preserve">FROM </w:t>
      </w:r>
      <w:r>
        <w:t xml:space="preserve">command to </w:t>
      </w:r>
      <w:r w:rsidR="005645F7">
        <w:t>install Python in the container.</w:t>
      </w:r>
    </w:p>
    <w:p w14:paraId="57343A0A" w14:textId="5F9709AE" w:rsidR="00E16657" w:rsidRDefault="00E16657" w:rsidP="00E16657">
      <w:pPr>
        <w:pStyle w:val="CMD"/>
      </w:pPr>
      <w:r w:rsidRPr="00E16657">
        <w:t xml:space="preserve">echo "FROM python" &gt;&gt; </w:t>
      </w:r>
      <w:proofErr w:type="spellStart"/>
      <w:r w:rsidRPr="00E16657">
        <w:t>tempdir</w:t>
      </w:r>
      <w:proofErr w:type="spellEnd"/>
      <w:r w:rsidRPr="00E16657">
        <w:t>/</w:t>
      </w:r>
      <w:proofErr w:type="spellStart"/>
      <w:r w:rsidRPr="00E16657">
        <w:t>Dockerfile</w:t>
      </w:r>
      <w:proofErr w:type="spellEnd"/>
    </w:p>
    <w:p w14:paraId="6FD97F32" w14:textId="738F3D29" w:rsidR="005645F7" w:rsidRDefault="005645F7" w:rsidP="00C725EF">
      <w:pPr>
        <w:pStyle w:val="SubStepAlpha"/>
      </w:pPr>
      <w:r>
        <w:t xml:space="preserve">Your </w:t>
      </w:r>
      <w:r w:rsidR="0029567E">
        <w:rPr>
          <w:b/>
          <w:bCs/>
        </w:rPr>
        <w:t>sample_app.py</w:t>
      </w:r>
      <w:r>
        <w:t xml:space="preserve"> script needs Flask, so add the Docker </w:t>
      </w:r>
      <w:r w:rsidRPr="005645F7">
        <w:rPr>
          <w:b/>
          <w:bCs/>
        </w:rPr>
        <w:t>RUN</w:t>
      </w:r>
      <w:r>
        <w:t xml:space="preserve"> command to install Flask in the container.</w:t>
      </w:r>
    </w:p>
    <w:p w14:paraId="0869318B" w14:textId="77777777" w:rsidR="00E16657" w:rsidRDefault="00E16657" w:rsidP="00E16657">
      <w:pPr>
        <w:pStyle w:val="CMD"/>
      </w:pPr>
      <w:r>
        <w:t xml:space="preserve">echo "RUN pip install flask" &gt;&gt; </w:t>
      </w:r>
      <w:proofErr w:type="spellStart"/>
      <w:r>
        <w:t>tempdir</w:t>
      </w:r>
      <w:proofErr w:type="spellEnd"/>
      <w:r>
        <w:t>/</w:t>
      </w:r>
      <w:proofErr w:type="spellStart"/>
      <w:r>
        <w:t>Dockerfile</w:t>
      </w:r>
      <w:proofErr w:type="spellEnd"/>
    </w:p>
    <w:p w14:paraId="55A26AD6" w14:textId="68414671" w:rsidR="005645F7" w:rsidRDefault="005645F7" w:rsidP="00C725EF">
      <w:pPr>
        <w:pStyle w:val="SubStepAlpha"/>
      </w:pPr>
      <w:r>
        <w:t xml:space="preserve">Your container will need the website folders and the </w:t>
      </w:r>
      <w:r w:rsidR="0029567E">
        <w:rPr>
          <w:b/>
          <w:bCs/>
        </w:rPr>
        <w:t>sample_app.py</w:t>
      </w:r>
      <w:r>
        <w:t xml:space="preserve"> script to run the app, so add the Docker </w:t>
      </w:r>
      <w:r w:rsidRPr="005645F7">
        <w:rPr>
          <w:b/>
          <w:bCs/>
        </w:rPr>
        <w:t>COPY</w:t>
      </w:r>
      <w:r>
        <w:t xml:space="preserve"> commands to add them to a </w:t>
      </w:r>
      <w:r w:rsidR="00C86356">
        <w:t>directory</w:t>
      </w:r>
      <w:r>
        <w:t xml:space="preserve"> in the Docker container. In this example, you will create </w:t>
      </w:r>
      <w:r w:rsidRPr="00C86356">
        <w:rPr>
          <w:b/>
          <w:bCs/>
        </w:rPr>
        <w:t>/home/</w:t>
      </w:r>
      <w:proofErr w:type="spellStart"/>
      <w:r w:rsidRPr="00C86356">
        <w:rPr>
          <w:b/>
          <w:bCs/>
        </w:rPr>
        <w:t>myapp</w:t>
      </w:r>
      <w:proofErr w:type="spellEnd"/>
      <w:r>
        <w:t xml:space="preserve"> as the parent directory inside the Docker container. </w:t>
      </w:r>
      <w:r w:rsidR="00441A5C">
        <w:t xml:space="preserve">Besides copying the sample_app.py file to the </w:t>
      </w:r>
      <w:proofErr w:type="spellStart"/>
      <w:r w:rsidR="00441A5C">
        <w:t>Dockerfile</w:t>
      </w:r>
      <w:proofErr w:type="spellEnd"/>
      <w:r w:rsidR="00441A5C">
        <w:t xml:space="preserve">, you will also be copying the index.html file from the </w:t>
      </w:r>
      <w:proofErr w:type="gramStart"/>
      <w:r w:rsidR="00441A5C">
        <w:t>templates</w:t>
      </w:r>
      <w:proofErr w:type="gramEnd"/>
      <w:r w:rsidR="00441A5C">
        <w:t xml:space="preserve"> directory and the style.css file from the static directory.</w:t>
      </w:r>
    </w:p>
    <w:p w14:paraId="0D47CE07" w14:textId="77777777" w:rsidR="00E16657" w:rsidRDefault="00E16657" w:rsidP="00E16657">
      <w:pPr>
        <w:pStyle w:val="CMD"/>
      </w:pPr>
      <w:r>
        <w:t>echo "</w:t>
      </w:r>
      <w:proofErr w:type="gramStart"/>
      <w:r>
        <w:t>COPY  .</w:t>
      </w:r>
      <w:proofErr w:type="gramEnd"/>
      <w:r>
        <w:t>/static /home/</w:t>
      </w:r>
      <w:proofErr w:type="spellStart"/>
      <w:r>
        <w:t>myapp</w:t>
      </w:r>
      <w:proofErr w:type="spellEnd"/>
      <w:r>
        <w:t xml:space="preserve">/static/" &gt;&gt; </w:t>
      </w:r>
      <w:proofErr w:type="spellStart"/>
      <w:r>
        <w:t>tempdir</w:t>
      </w:r>
      <w:proofErr w:type="spellEnd"/>
      <w:r>
        <w:t>/</w:t>
      </w:r>
      <w:proofErr w:type="spellStart"/>
      <w:r>
        <w:t>Dockerfile</w:t>
      </w:r>
      <w:proofErr w:type="spellEnd"/>
    </w:p>
    <w:p w14:paraId="16B79DAA" w14:textId="77777777" w:rsidR="00E16657" w:rsidRDefault="00E16657" w:rsidP="00E16657">
      <w:pPr>
        <w:pStyle w:val="CMD"/>
      </w:pPr>
      <w:r>
        <w:t>echo "</w:t>
      </w:r>
      <w:proofErr w:type="gramStart"/>
      <w:r>
        <w:t>COPY  .</w:t>
      </w:r>
      <w:proofErr w:type="gramEnd"/>
      <w:r>
        <w:t>/templates /home/</w:t>
      </w:r>
      <w:proofErr w:type="spellStart"/>
      <w:r>
        <w:t>myapp</w:t>
      </w:r>
      <w:proofErr w:type="spellEnd"/>
      <w:r>
        <w:t xml:space="preserve">/templates/" &gt;&gt; </w:t>
      </w:r>
      <w:proofErr w:type="spellStart"/>
      <w:r>
        <w:t>tempdir</w:t>
      </w:r>
      <w:proofErr w:type="spellEnd"/>
      <w:r>
        <w:t>/</w:t>
      </w:r>
      <w:proofErr w:type="spellStart"/>
      <w:r>
        <w:t>Dockerfile</w:t>
      </w:r>
      <w:proofErr w:type="spellEnd"/>
    </w:p>
    <w:p w14:paraId="1D28424D" w14:textId="438ABA41" w:rsidR="00E16657" w:rsidRDefault="00E16657" w:rsidP="00E16657">
      <w:pPr>
        <w:pStyle w:val="CMD"/>
      </w:pPr>
      <w:r>
        <w:t>echo "</w:t>
      </w:r>
      <w:proofErr w:type="gramStart"/>
      <w:r>
        <w:t xml:space="preserve">COPY  </w:t>
      </w:r>
      <w:r w:rsidR="0029567E">
        <w:t>sample_app.py</w:t>
      </w:r>
      <w:proofErr w:type="gramEnd"/>
      <w:r>
        <w:t xml:space="preserve"> /home/</w:t>
      </w:r>
      <w:proofErr w:type="spellStart"/>
      <w:r>
        <w:t>myapp</w:t>
      </w:r>
      <w:proofErr w:type="spellEnd"/>
      <w:r>
        <w:t xml:space="preserve">/" &gt;&gt; </w:t>
      </w:r>
      <w:proofErr w:type="spellStart"/>
      <w:r>
        <w:t>tempdir</w:t>
      </w:r>
      <w:proofErr w:type="spellEnd"/>
      <w:r>
        <w:t>/</w:t>
      </w:r>
      <w:proofErr w:type="spellStart"/>
      <w:r>
        <w:t>Dockerfile</w:t>
      </w:r>
      <w:proofErr w:type="spellEnd"/>
    </w:p>
    <w:p w14:paraId="674577C2" w14:textId="7FFB8988" w:rsidR="005645F7" w:rsidRDefault="005645F7" w:rsidP="00C725EF">
      <w:pPr>
        <w:pStyle w:val="SubStepAlpha"/>
      </w:pPr>
      <w:r>
        <w:t xml:space="preserve">Use the Docker </w:t>
      </w:r>
      <w:r w:rsidRPr="005645F7">
        <w:rPr>
          <w:b/>
          <w:bCs/>
        </w:rPr>
        <w:t>EXPOSE</w:t>
      </w:r>
      <w:r>
        <w:t xml:space="preserve"> command to expose port 8080 for use by the webserver.</w:t>
      </w:r>
    </w:p>
    <w:p w14:paraId="625E5D06" w14:textId="77777777" w:rsidR="00E16657" w:rsidRDefault="00E16657" w:rsidP="00E16657">
      <w:pPr>
        <w:pStyle w:val="CMD"/>
      </w:pPr>
      <w:r>
        <w:t xml:space="preserve">echo "EXPOSE 8080" &gt;&gt; </w:t>
      </w:r>
      <w:proofErr w:type="spellStart"/>
      <w:r>
        <w:t>tempdir</w:t>
      </w:r>
      <w:proofErr w:type="spellEnd"/>
      <w:r>
        <w:t>/</w:t>
      </w:r>
      <w:proofErr w:type="spellStart"/>
      <w:r>
        <w:t>Dockerfile</w:t>
      </w:r>
      <w:proofErr w:type="spellEnd"/>
    </w:p>
    <w:p w14:paraId="10D6E0CA" w14:textId="5B803FFE" w:rsidR="005645F7" w:rsidRDefault="005645F7" w:rsidP="005645F7">
      <w:pPr>
        <w:pStyle w:val="SubStepAlpha"/>
      </w:pPr>
      <w:r>
        <w:t xml:space="preserve">Finally, add the Docker </w:t>
      </w:r>
      <w:r w:rsidRPr="005645F7">
        <w:rPr>
          <w:b/>
          <w:bCs/>
        </w:rPr>
        <w:t>CMD</w:t>
      </w:r>
      <w:r>
        <w:t xml:space="preserve"> command to execute the Python script.</w:t>
      </w:r>
    </w:p>
    <w:p w14:paraId="6223E264" w14:textId="12ABE2AA" w:rsidR="00E16657" w:rsidRPr="00C725EF" w:rsidRDefault="00E16657" w:rsidP="00E16657">
      <w:pPr>
        <w:pStyle w:val="CMD"/>
      </w:pPr>
      <w:r w:rsidRPr="00E16657">
        <w:t>echo "CMD python</w:t>
      </w:r>
      <w:r w:rsidR="005405E0">
        <w:t>3</w:t>
      </w:r>
      <w:r w:rsidRPr="00E16657">
        <w:t xml:space="preserve"> /home/</w:t>
      </w:r>
      <w:proofErr w:type="spellStart"/>
      <w:r w:rsidRPr="00E16657">
        <w:t>myapp</w:t>
      </w:r>
      <w:proofErr w:type="spellEnd"/>
      <w:r w:rsidRPr="00E16657">
        <w:t>/</w:t>
      </w:r>
      <w:r w:rsidR="0029567E">
        <w:t>sample_app.py</w:t>
      </w:r>
      <w:r w:rsidRPr="00E16657">
        <w:t xml:space="preserve">" &gt;&gt; </w:t>
      </w:r>
      <w:proofErr w:type="spellStart"/>
      <w:r w:rsidRPr="00E16657">
        <w:t>tempdir</w:t>
      </w:r>
      <w:proofErr w:type="spellEnd"/>
      <w:r w:rsidRPr="00E16657">
        <w:t>/</w:t>
      </w:r>
      <w:proofErr w:type="spellStart"/>
      <w:r w:rsidRPr="00E16657">
        <w:t>Dockerfile</w:t>
      </w:r>
      <w:proofErr w:type="spellEnd"/>
    </w:p>
    <w:p w14:paraId="257F2893" w14:textId="04696214" w:rsidR="00E16657" w:rsidRDefault="00E16657" w:rsidP="00C725EF">
      <w:pPr>
        <w:pStyle w:val="Heading3"/>
      </w:pPr>
      <w:r>
        <w:lastRenderedPageBreak/>
        <w:t>Build the Docker container.</w:t>
      </w:r>
    </w:p>
    <w:p w14:paraId="59E44CF7" w14:textId="291B628B" w:rsidR="00E16657" w:rsidRDefault="00E16657" w:rsidP="00E16657">
      <w:pPr>
        <w:pStyle w:val="BodyTextL25"/>
      </w:pPr>
      <w:r>
        <w:t>Add the commands</w:t>
      </w:r>
      <w:r w:rsidR="00793838">
        <w:t xml:space="preserve"> to</w:t>
      </w:r>
      <w:r w:rsidR="00793838" w:rsidRPr="00793838">
        <w:t xml:space="preserve"> </w:t>
      </w:r>
      <w:r w:rsidR="00793838">
        <w:t xml:space="preserve">the </w:t>
      </w:r>
      <w:r w:rsidR="00793838" w:rsidRPr="00793838">
        <w:rPr>
          <w:b/>
          <w:bCs/>
        </w:rPr>
        <w:t>sample-app.sh</w:t>
      </w:r>
      <w:r w:rsidR="00793838">
        <w:t xml:space="preserve"> file to</w:t>
      </w:r>
      <w:r>
        <w:t xml:space="preserve"> switch to the </w:t>
      </w:r>
      <w:proofErr w:type="spellStart"/>
      <w:r w:rsidRPr="0047781C">
        <w:rPr>
          <w:b/>
          <w:bCs/>
        </w:rPr>
        <w:t>tempdir</w:t>
      </w:r>
      <w:proofErr w:type="spellEnd"/>
      <w:r>
        <w:t xml:space="preserve"> directory and build the Docker container.</w:t>
      </w:r>
      <w:r w:rsidR="0011230F">
        <w:t xml:space="preserve"> The </w:t>
      </w:r>
      <w:r w:rsidR="0011230F" w:rsidRPr="0011230F">
        <w:rPr>
          <w:b/>
          <w:bCs/>
        </w:rPr>
        <w:t>docker build</w:t>
      </w:r>
      <w:r w:rsidR="0011230F">
        <w:t xml:space="preserve"> command </w:t>
      </w:r>
      <w:r w:rsidR="00C86356" w:rsidRPr="00C86356">
        <w:rPr>
          <w:b/>
          <w:bCs/>
        </w:rPr>
        <w:t>-t</w:t>
      </w:r>
      <w:r w:rsidR="00C86356">
        <w:t xml:space="preserve"> option </w:t>
      </w:r>
      <w:r w:rsidR="0011230F">
        <w:t>allows you to specify the name of the container and the trailing period (</w:t>
      </w:r>
      <w:r w:rsidR="0011230F" w:rsidRPr="0011230F">
        <w:rPr>
          <w:b/>
          <w:bCs/>
        </w:rPr>
        <w:t>.</w:t>
      </w:r>
      <w:r w:rsidR="0011230F">
        <w:t>) indicates that you want the container built in the current directory.</w:t>
      </w:r>
    </w:p>
    <w:p w14:paraId="5A0F5BAF" w14:textId="77777777" w:rsidR="00E16657" w:rsidRDefault="00E16657" w:rsidP="00E16657">
      <w:pPr>
        <w:pStyle w:val="CMD"/>
      </w:pPr>
      <w:r>
        <w:t xml:space="preserve">cd </w:t>
      </w:r>
      <w:proofErr w:type="spellStart"/>
      <w:r>
        <w:t>tempdir</w:t>
      </w:r>
      <w:proofErr w:type="spellEnd"/>
    </w:p>
    <w:p w14:paraId="0146C350" w14:textId="0E6FD76F" w:rsidR="00E16657" w:rsidRPr="00E16657" w:rsidRDefault="00E16657" w:rsidP="00E16657">
      <w:pPr>
        <w:pStyle w:val="CMD"/>
      </w:pPr>
      <w:r>
        <w:t xml:space="preserve">docker build -t </w:t>
      </w:r>
      <w:proofErr w:type="spellStart"/>
      <w:proofErr w:type="gramStart"/>
      <w:r>
        <w:t>sampleapp</w:t>
      </w:r>
      <w:proofErr w:type="spellEnd"/>
      <w:r>
        <w:t xml:space="preserve"> .</w:t>
      </w:r>
      <w:proofErr w:type="gramEnd"/>
    </w:p>
    <w:p w14:paraId="0766815C" w14:textId="7F09B0EB" w:rsidR="00DC52F0" w:rsidRDefault="00C725EF" w:rsidP="00C725EF">
      <w:pPr>
        <w:pStyle w:val="Heading3"/>
      </w:pPr>
      <w:r>
        <w:t>Start the container and verify it is running.</w:t>
      </w:r>
    </w:p>
    <w:p w14:paraId="493C8B67" w14:textId="1FD84BA4" w:rsidR="00C86356" w:rsidRDefault="0011230F" w:rsidP="004B25E1">
      <w:pPr>
        <w:pStyle w:val="SubStepAlpha"/>
      </w:pPr>
      <w:r>
        <w:t xml:space="preserve">Add the </w:t>
      </w:r>
      <w:r w:rsidR="00C86356" w:rsidRPr="00C86356">
        <w:rPr>
          <w:b/>
          <w:bCs/>
        </w:rPr>
        <w:t>docker run</w:t>
      </w:r>
      <w:r w:rsidR="00C86356">
        <w:t xml:space="preserve"> </w:t>
      </w:r>
      <w:r>
        <w:t xml:space="preserve">command to </w:t>
      </w:r>
      <w:r w:rsidR="00793838">
        <w:t xml:space="preserve">the </w:t>
      </w:r>
      <w:r w:rsidR="00793838" w:rsidRPr="00793838">
        <w:rPr>
          <w:b/>
          <w:bCs/>
        </w:rPr>
        <w:t>sample-app.sh</w:t>
      </w:r>
      <w:r w:rsidR="00793838">
        <w:t xml:space="preserve"> file to </w:t>
      </w:r>
      <w:r>
        <w:t xml:space="preserve">start the container. </w:t>
      </w:r>
    </w:p>
    <w:p w14:paraId="2242EECE" w14:textId="771C2978" w:rsidR="00C86356" w:rsidRDefault="00C86356" w:rsidP="00C86356">
      <w:pPr>
        <w:pStyle w:val="CMD"/>
      </w:pPr>
      <w:r>
        <w:t xml:space="preserve">docker run -t -d -p 8080:8080 --name </w:t>
      </w:r>
      <w:proofErr w:type="spellStart"/>
      <w:r>
        <w:t>samplerunning</w:t>
      </w:r>
      <w:proofErr w:type="spellEnd"/>
      <w:r>
        <w:t xml:space="preserve"> </w:t>
      </w:r>
      <w:proofErr w:type="spellStart"/>
      <w:r>
        <w:t>sampleapp</w:t>
      </w:r>
      <w:proofErr w:type="spellEnd"/>
    </w:p>
    <w:p w14:paraId="31D511FF" w14:textId="7605FED1" w:rsidR="0011230F" w:rsidRDefault="00C86356" w:rsidP="00C86356">
      <w:pPr>
        <w:pStyle w:val="BodyTextL50"/>
      </w:pPr>
      <w:r>
        <w:t>T</w:t>
      </w:r>
      <w:r w:rsidR="0011230F">
        <w:t>he</w:t>
      </w:r>
      <w:r w:rsidR="0077074D">
        <w:t xml:space="preserve"> </w:t>
      </w:r>
      <w:r w:rsidRPr="00C86356">
        <w:rPr>
          <w:b/>
          <w:bCs/>
        </w:rPr>
        <w:t>docker run</w:t>
      </w:r>
      <w:r>
        <w:t xml:space="preserve"> </w:t>
      </w:r>
      <w:r w:rsidR="00491ED3">
        <w:t>options</w:t>
      </w:r>
      <w:r w:rsidR="0077074D">
        <w:t xml:space="preserve"> indicate the following:</w:t>
      </w:r>
    </w:p>
    <w:p w14:paraId="1A33CDD6" w14:textId="6E400807" w:rsidR="0077074D" w:rsidRDefault="0077074D" w:rsidP="0077074D">
      <w:pPr>
        <w:pStyle w:val="Bulletlevel2"/>
      </w:pPr>
      <w:r w:rsidRPr="0077074D">
        <w:rPr>
          <w:b/>
          <w:bCs/>
        </w:rPr>
        <w:t>-t</w:t>
      </w:r>
      <w:r>
        <w:t xml:space="preserve"> </w:t>
      </w:r>
      <w:r w:rsidR="00C86356">
        <w:t>specifies</w:t>
      </w:r>
      <w:r>
        <w:t xml:space="preserve"> that you want a terminal created for the container so the you can access it at the command line.</w:t>
      </w:r>
    </w:p>
    <w:p w14:paraId="1CFAF1E4" w14:textId="4EE4870D" w:rsidR="0077074D" w:rsidRPr="0077074D" w:rsidRDefault="0077074D" w:rsidP="0077074D">
      <w:pPr>
        <w:pStyle w:val="Bulletlevel2"/>
      </w:pPr>
      <w:r>
        <w:rPr>
          <w:b/>
          <w:bCs/>
        </w:rPr>
        <w:t xml:space="preserve">-d </w:t>
      </w:r>
      <w:r>
        <w:t xml:space="preserve">indicates that you want the container to run in the background and print the container ID when executing the </w:t>
      </w:r>
      <w:r w:rsidRPr="0077074D">
        <w:rPr>
          <w:b/>
          <w:bCs/>
        </w:rPr>
        <w:t xml:space="preserve">docker </w:t>
      </w:r>
      <w:proofErr w:type="spellStart"/>
      <w:r w:rsidRPr="0077074D">
        <w:rPr>
          <w:b/>
          <w:bCs/>
        </w:rPr>
        <w:t>ps</w:t>
      </w:r>
      <w:proofErr w:type="spellEnd"/>
      <w:r w:rsidRPr="0077074D">
        <w:rPr>
          <w:b/>
          <w:bCs/>
        </w:rPr>
        <w:t xml:space="preserve"> -a</w:t>
      </w:r>
      <w:r>
        <w:t xml:space="preserve"> command</w:t>
      </w:r>
      <w:r w:rsidR="00C86356">
        <w:rPr>
          <w:b/>
          <w:bCs/>
        </w:rPr>
        <w:t>.</w:t>
      </w:r>
    </w:p>
    <w:p w14:paraId="3430BD71" w14:textId="3757F0AD" w:rsidR="005B4FBC" w:rsidRDefault="0077074D" w:rsidP="00AF1AA9">
      <w:pPr>
        <w:pStyle w:val="Bulletlevel2"/>
      </w:pPr>
      <w:r w:rsidRPr="005B4FBC">
        <w:rPr>
          <w:b/>
          <w:bCs/>
        </w:rPr>
        <w:t xml:space="preserve">-p </w:t>
      </w:r>
      <w:r w:rsidR="005B4FBC" w:rsidRPr="005B4FBC">
        <w:rPr>
          <w:rFonts w:cs="Arial"/>
          <w:color w:val="000000"/>
          <w:szCs w:val="20"/>
        </w:rPr>
        <w:t xml:space="preserve">specifies that you want to publish the container’s internal port to the host. The first "8080" references the port for the app running in the docker container (our </w:t>
      </w:r>
      <w:proofErr w:type="spellStart"/>
      <w:r w:rsidR="005B4FBC" w:rsidRPr="005B4FBC">
        <w:rPr>
          <w:rFonts w:cs="Arial"/>
          <w:color w:val="000000"/>
          <w:szCs w:val="20"/>
        </w:rPr>
        <w:t>sampleapp</w:t>
      </w:r>
      <w:proofErr w:type="spellEnd"/>
      <w:r w:rsidR="005B4FBC" w:rsidRPr="005B4FBC">
        <w:rPr>
          <w:rFonts w:cs="Arial"/>
          <w:color w:val="000000"/>
          <w:szCs w:val="20"/>
        </w:rPr>
        <w:t>). the second "8080" tells docker to use this port on the host. These values do not have to be the same. For example, an internal port 80 to external 800 (</w:t>
      </w:r>
      <w:r w:rsidR="005B4FBC" w:rsidRPr="005B4FBC">
        <w:rPr>
          <w:rFonts w:cs="Arial"/>
          <w:b/>
          <w:bCs/>
          <w:color w:val="000000"/>
          <w:szCs w:val="20"/>
        </w:rPr>
        <w:t>80:800</w:t>
      </w:r>
      <w:r w:rsidR="005B4FBC" w:rsidRPr="005B4FBC">
        <w:rPr>
          <w:rFonts w:cs="Arial"/>
          <w:color w:val="000000"/>
          <w:szCs w:val="20"/>
        </w:rPr>
        <w:t>).</w:t>
      </w:r>
    </w:p>
    <w:p w14:paraId="54675E24" w14:textId="6B228592" w:rsidR="00491ED3" w:rsidRDefault="00491ED3" w:rsidP="0077074D">
      <w:pPr>
        <w:pStyle w:val="Bulletlevel2"/>
      </w:pPr>
      <w:r>
        <w:rPr>
          <w:b/>
          <w:bCs/>
        </w:rPr>
        <w:t xml:space="preserve">--name </w:t>
      </w:r>
      <w:r>
        <w:t>specifies first what you want to call the instance of the container (</w:t>
      </w:r>
      <w:proofErr w:type="spellStart"/>
      <w:r w:rsidRPr="00491ED3">
        <w:rPr>
          <w:b/>
          <w:bCs/>
        </w:rPr>
        <w:t>samplerunning</w:t>
      </w:r>
      <w:proofErr w:type="spellEnd"/>
      <w:r>
        <w:t>) and then the container image that the instance will be based on (</w:t>
      </w:r>
      <w:proofErr w:type="spellStart"/>
      <w:r w:rsidRPr="00491ED3">
        <w:rPr>
          <w:b/>
          <w:bCs/>
        </w:rPr>
        <w:t>sampleapp</w:t>
      </w:r>
      <w:proofErr w:type="spellEnd"/>
      <w:r>
        <w:t>). The instance name can be anything you want. However, the image name needs to match the container name you specified in the docker build command (</w:t>
      </w:r>
      <w:proofErr w:type="spellStart"/>
      <w:r w:rsidRPr="00D521FD">
        <w:rPr>
          <w:b/>
          <w:bCs/>
        </w:rPr>
        <w:t>sample</w:t>
      </w:r>
      <w:r w:rsidR="00D521FD" w:rsidRPr="00D521FD">
        <w:rPr>
          <w:b/>
          <w:bCs/>
        </w:rPr>
        <w:t>app</w:t>
      </w:r>
      <w:proofErr w:type="spellEnd"/>
      <w:r w:rsidR="00D521FD">
        <w:t>).</w:t>
      </w:r>
    </w:p>
    <w:p w14:paraId="6A187625" w14:textId="54FC91B0" w:rsidR="0077074D" w:rsidRPr="0077074D" w:rsidRDefault="00D521FD" w:rsidP="004B25E1">
      <w:pPr>
        <w:pStyle w:val="SubStepAlpha"/>
      </w:pPr>
      <w:r>
        <w:t xml:space="preserve">Add the </w:t>
      </w:r>
      <w:r w:rsidRPr="00D521FD">
        <w:rPr>
          <w:b/>
          <w:bCs/>
        </w:rPr>
        <w:t xml:space="preserve">docker </w:t>
      </w:r>
      <w:proofErr w:type="spellStart"/>
      <w:r w:rsidRPr="00D521FD">
        <w:rPr>
          <w:b/>
          <w:bCs/>
        </w:rPr>
        <w:t>ps</w:t>
      </w:r>
      <w:proofErr w:type="spellEnd"/>
      <w:r w:rsidRPr="00D521FD">
        <w:rPr>
          <w:b/>
          <w:bCs/>
        </w:rPr>
        <w:t xml:space="preserve"> -a</w:t>
      </w:r>
      <w:r>
        <w:t xml:space="preserve"> command to display all currently running Docker containers.</w:t>
      </w:r>
      <w:r w:rsidR="004B25E1">
        <w:t xml:space="preserve"> </w:t>
      </w:r>
      <w:r w:rsidR="00C86356">
        <w:t>This command will be the last one executed by the bash script.</w:t>
      </w:r>
    </w:p>
    <w:p w14:paraId="638A5457" w14:textId="73A87418" w:rsidR="0077074D" w:rsidRDefault="0077074D" w:rsidP="0077074D">
      <w:pPr>
        <w:pStyle w:val="CMD"/>
      </w:pPr>
      <w:r>
        <w:t xml:space="preserve">docker </w:t>
      </w:r>
      <w:proofErr w:type="spellStart"/>
      <w:r>
        <w:t>ps</w:t>
      </w:r>
      <w:proofErr w:type="spellEnd"/>
      <w:r>
        <w:t xml:space="preserve"> -a</w:t>
      </w:r>
    </w:p>
    <w:p w14:paraId="2E7B11BC" w14:textId="2329011B" w:rsidR="001757DC" w:rsidRDefault="001757DC" w:rsidP="001757DC">
      <w:pPr>
        <w:pStyle w:val="Heading3"/>
      </w:pPr>
      <w:r>
        <w:t>Save your bash script.</w:t>
      </w:r>
    </w:p>
    <w:p w14:paraId="6B6DB76B" w14:textId="2B981197" w:rsidR="004B25E1" w:rsidRDefault="005E6086" w:rsidP="005E6086">
      <w:pPr>
        <w:pStyle w:val="Heading2"/>
      </w:pPr>
      <w:r>
        <w:t>Build, Run, and Verify the Docker Container</w:t>
      </w:r>
    </w:p>
    <w:p w14:paraId="4B18E988" w14:textId="2B53BDC4" w:rsidR="005E6086" w:rsidRDefault="005E6086" w:rsidP="005E6086">
      <w:pPr>
        <w:pStyle w:val="BodyTextL25"/>
      </w:pPr>
      <w:r>
        <w:t xml:space="preserve">In this part, you will execute bash script which will make the directories, copy over the files, create a </w:t>
      </w:r>
      <w:proofErr w:type="spellStart"/>
      <w:r>
        <w:t>Dockerfile</w:t>
      </w:r>
      <w:proofErr w:type="spellEnd"/>
      <w:r>
        <w:t xml:space="preserve">, build the Docker container, run an instance of the Docker container, and display output from the </w:t>
      </w:r>
      <w:r w:rsidRPr="005E6086">
        <w:rPr>
          <w:b/>
          <w:bCs/>
        </w:rPr>
        <w:t xml:space="preserve">docker </w:t>
      </w:r>
      <w:proofErr w:type="spellStart"/>
      <w:r w:rsidRPr="005E6086">
        <w:rPr>
          <w:b/>
          <w:bCs/>
        </w:rPr>
        <w:t>ps</w:t>
      </w:r>
      <w:proofErr w:type="spellEnd"/>
      <w:r w:rsidRPr="005E6086">
        <w:rPr>
          <w:b/>
          <w:bCs/>
        </w:rPr>
        <w:t xml:space="preserve"> -a</w:t>
      </w:r>
      <w:r>
        <w:t xml:space="preserve"> command </w:t>
      </w:r>
      <w:r w:rsidR="00C86356">
        <w:t>showing</w:t>
      </w:r>
      <w:r>
        <w:t xml:space="preserve"> details of the container currently running. Then you will investigate the Docker container, stop the container from running, and remove the container.</w:t>
      </w:r>
    </w:p>
    <w:p w14:paraId="727AA330" w14:textId="0488D981" w:rsidR="005E6086" w:rsidRDefault="005E6086" w:rsidP="005E6086">
      <w:pPr>
        <w:pStyle w:val="BodyTextL25"/>
      </w:pPr>
      <w:r w:rsidRPr="005E6086">
        <w:rPr>
          <w:b/>
          <w:bCs/>
        </w:rPr>
        <w:t>Note</w:t>
      </w:r>
      <w:r>
        <w:t xml:space="preserve">: Be sure you </w:t>
      </w:r>
      <w:r w:rsidR="005F2C3B">
        <w:t>stopped</w:t>
      </w:r>
      <w:r>
        <w:t xml:space="preserve"> any other web server processes you may still have running from the previous parts of this lab.</w:t>
      </w:r>
    </w:p>
    <w:p w14:paraId="7E265062" w14:textId="04E9E924" w:rsidR="005E6086" w:rsidRDefault="005E6086" w:rsidP="005E6086">
      <w:pPr>
        <w:pStyle w:val="Heading3"/>
      </w:pPr>
      <w:r>
        <w:t>Execute the bash script.</w:t>
      </w:r>
    </w:p>
    <w:p w14:paraId="1CA1C31A" w14:textId="06DE2E99" w:rsidR="005E6086" w:rsidRDefault="00656790" w:rsidP="00003CD4">
      <w:pPr>
        <w:pStyle w:val="BodyTextL25"/>
      </w:pPr>
      <w:r>
        <w:t>Execute the bash script from the</w:t>
      </w:r>
      <w:r w:rsidR="005E6086">
        <w:t xml:space="preserve"> comman</w:t>
      </w:r>
      <w:r>
        <w:t xml:space="preserve">d line. You should see output similar to the following. After creating the </w:t>
      </w:r>
      <w:proofErr w:type="spellStart"/>
      <w:r w:rsidRPr="00003CD4">
        <w:rPr>
          <w:b/>
          <w:bCs/>
        </w:rPr>
        <w:t>tempdir</w:t>
      </w:r>
      <w:proofErr w:type="spellEnd"/>
      <w:r>
        <w:t xml:space="preserve"> director</w:t>
      </w:r>
      <w:r w:rsidR="00003CD4">
        <w:t>ies</w:t>
      </w:r>
      <w:r>
        <w:t xml:space="preserve">, the script executes the </w:t>
      </w:r>
      <w:r w:rsidR="00003CD4">
        <w:t xml:space="preserve">commands to build the Docker container. Notice that </w:t>
      </w:r>
      <w:r w:rsidR="005F2C3B">
        <w:t>S</w:t>
      </w:r>
      <w:r w:rsidR="00003CD4">
        <w:t xml:space="preserve">tep </w:t>
      </w:r>
      <w:r w:rsidR="005F2C3B">
        <w:t>7/</w:t>
      </w:r>
      <w:r w:rsidR="00003CD4">
        <w:t xml:space="preserve">7 in the output executes the </w:t>
      </w:r>
      <w:r w:rsidR="0029567E">
        <w:rPr>
          <w:b/>
          <w:bCs/>
        </w:rPr>
        <w:t>sample_app.py</w:t>
      </w:r>
      <w:r w:rsidR="00003CD4">
        <w:t xml:space="preserve"> that creates the web server.</w:t>
      </w:r>
      <w:r w:rsidR="00C940B3">
        <w:t xml:space="preserve"> Also, notice the container ID. You will see this in the Docker command prompt later in the lab.</w:t>
      </w:r>
    </w:p>
    <w:p w14:paraId="04751A41" w14:textId="7A8CACE9" w:rsidR="00656790" w:rsidRDefault="00656790" w:rsidP="00656790">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00BF05E3" w:rsidRPr="00BF05E3">
        <w:rPr>
          <w:b/>
          <w:bCs/>
        </w:rPr>
        <w:t xml:space="preserve">bash </w:t>
      </w:r>
      <w:r w:rsidRPr="005F2C3B">
        <w:rPr>
          <w:b/>
          <w:bCs/>
        </w:rPr>
        <w:t>./sample-app</w:t>
      </w:r>
      <w:r w:rsidR="00BF05E3">
        <w:rPr>
          <w:b/>
          <w:bCs/>
        </w:rPr>
        <w:t>.sh</w:t>
      </w:r>
      <w:r>
        <w:t xml:space="preserve"> </w:t>
      </w:r>
    </w:p>
    <w:p w14:paraId="207B44DC" w14:textId="77777777" w:rsidR="00BF05E3" w:rsidRDefault="00BF05E3" w:rsidP="00BF05E3">
      <w:pPr>
        <w:pStyle w:val="CMDOutput"/>
      </w:pPr>
      <w:r>
        <w:t xml:space="preserve">Sending build context to Docker </w:t>
      </w:r>
      <w:proofErr w:type="gramStart"/>
      <w:r>
        <w:t>daemon  6</w:t>
      </w:r>
      <w:proofErr w:type="gramEnd"/>
      <w:r>
        <w:t>.144kB</w:t>
      </w:r>
    </w:p>
    <w:p w14:paraId="340D74AE" w14:textId="77777777" w:rsidR="00BF05E3" w:rsidRDefault="00BF05E3" w:rsidP="00BF05E3">
      <w:pPr>
        <w:pStyle w:val="CMDOutput"/>
      </w:pPr>
      <w:r>
        <w:t>Step 1/</w:t>
      </w:r>
      <w:proofErr w:type="gramStart"/>
      <w:r>
        <w:t>7 :</w:t>
      </w:r>
      <w:proofErr w:type="gramEnd"/>
      <w:r>
        <w:t xml:space="preserve"> FROM python</w:t>
      </w:r>
    </w:p>
    <w:p w14:paraId="0341F901" w14:textId="77777777" w:rsidR="00BF05E3" w:rsidRDefault="00BF05E3" w:rsidP="00BF05E3">
      <w:pPr>
        <w:pStyle w:val="CMDOutput"/>
      </w:pPr>
      <w:r>
        <w:t>latest: Pulling from library/python</w:t>
      </w:r>
    </w:p>
    <w:p w14:paraId="14FA3AE9" w14:textId="77777777" w:rsidR="00BF05E3" w:rsidRDefault="00BF05E3" w:rsidP="00BF05E3">
      <w:pPr>
        <w:pStyle w:val="CMDOutput"/>
      </w:pPr>
      <w:r>
        <w:t xml:space="preserve">90fe46dd8199: Pulling fs layer </w:t>
      </w:r>
    </w:p>
    <w:p w14:paraId="5EB2C22E" w14:textId="77777777" w:rsidR="00BF05E3" w:rsidRDefault="00BF05E3" w:rsidP="00BF05E3">
      <w:pPr>
        <w:pStyle w:val="CMDOutput"/>
      </w:pPr>
      <w:r>
        <w:lastRenderedPageBreak/>
        <w:t xml:space="preserve">35a4f1977689: Pulling fs layer </w:t>
      </w:r>
    </w:p>
    <w:p w14:paraId="0AD03EC6" w14:textId="77777777" w:rsidR="00BF05E3" w:rsidRDefault="00BF05E3" w:rsidP="00BF05E3">
      <w:pPr>
        <w:pStyle w:val="CMDOutput"/>
      </w:pPr>
      <w:r>
        <w:t xml:space="preserve">bbc37f14aded: Pull complete </w:t>
      </w:r>
    </w:p>
    <w:p w14:paraId="7204E028" w14:textId="77777777" w:rsidR="00BF05E3" w:rsidRDefault="00BF05E3" w:rsidP="00BF05E3">
      <w:pPr>
        <w:pStyle w:val="CMDOutput"/>
      </w:pPr>
      <w:r>
        <w:t xml:space="preserve">74e27dc593d4: Pull complete </w:t>
      </w:r>
    </w:p>
    <w:p w14:paraId="40186182" w14:textId="77777777" w:rsidR="00BF05E3" w:rsidRDefault="00BF05E3" w:rsidP="00BF05E3">
      <w:pPr>
        <w:pStyle w:val="CMDOutput"/>
      </w:pPr>
      <w:r>
        <w:t xml:space="preserve">4352dcff7819: Pull complete </w:t>
      </w:r>
    </w:p>
    <w:p w14:paraId="02617F30" w14:textId="77777777" w:rsidR="00BF05E3" w:rsidRDefault="00BF05E3" w:rsidP="00BF05E3">
      <w:pPr>
        <w:pStyle w:val="CMDOutput"/>
      </w:pPr>
      <w:r>
        <w:t xml:space="preserve">deb569b08de6: Pull complete </w:t>
      </w:r>
    </w:p>
    <w:p w14:paraId="7159086F" w14:textId="77777777" w:rsidR="00BF05E3" w:rsidRDefault="00BF05E3" w:rsidP="00BF05E3">
      <w:pPr>
        <w:pStyle w:val="CMDOutput"/>
      </w:pPr>
      <w:r>
        <w:t xml:space="preserve">98fd06fa8c53: Pull complete </w:t>
      </w:r>
    </w:p>
    <w:p w14:paraId="7FA58CC6" w14:textId="77777777" w:rsidR="00BF05E3" w:rsidRDefault="00BF05E3" w:rsidP="00BF05E3">
      <w:pPr>
        <w:pStyle w:val="CMDOutput"/>
      </w:pPr>
      <w:r>
        <w:t xml:space="preserve">7b9cc4fdefe6: Pull complete </w:t>
      </w:r>
    </w:p>
    <w:p w14:paraId="0D1681D7" w14:textId="77777777" w:rsidR="00BF05E3" w:rsidRDefault="00BF05E3" w:rsidP="00BF05E3">
      <w:pPr>
        <w:pStyle w:val="CMDOutput"/>
      </w:pPr>
      <w:r>
        <w:t xml:space="preserve">512732f32795: Pull complete </w:t>
      </w:r>
    </w:p>
    <w:p w14:paraId="337FDCF6" w14:textId="77777777" w:rsidR="00BF05E3" w:rsidRDefault="00BF05E3" w:rsidP="00BF05E3">
      <w:pPr>
        <w:pStyle w:val="CMDOutput"/>
      </w:pPr>
      <w:r>
        <w:t>Digest: sha256:ad7fb5bb4770e08bf10a895ef64a300b288696a1557a6d02c8b6fba98984b86a</w:t>
      </w:r>
    </w:p>
    <w:p w14:paraId="4B4CAAA0" w14:textId="77777777" w:rsidR="00BF05E3" w:rsidRDefault="00BF05E3" w:rsidP="00BF05E3">
      <w:pPr>
        <w:pStyle w:val="CMDOutput"/>
      </w:pPr>
      <w:r>
        <w:t xml:space="preserve">Status: Downloaded newer image for </w:t>
      </w:r>
      <w:proofErr w:type="spellStart"/>
      <w:proofErr w:type="gramStart"/>
      <w:r>
        <w:t>python:latest</w:t>
      </w:r>
      <w:proofErr w:type="spellEnd"/>
      <w:proofErr w:type="gramEnd"/>
    </w:p>
    <w:p w14:paraId="573A8D1F" w14:textId="77777777" w:rsidR="00BF05E3" w:rsidRDefault="00BF05E3" w:rsidP="00BF05E3">
      <w:pPr>
        <w:pStyle w:val="CMDOutput"/>
      </w:pPr>
      <w:r>
        <w:t xml:space="preserve"> ---&gt; 4f7cd4269fa9</w:t>
      </w:r>
    </w:p>
    <w:p w14:paraId="7C44C5A9" w14:textId="77777777" w:rsidR="00BF05E3" w:rsidRDefault="00BF05E3" w:rsidP="00BF05E3">
      <w:pPr>
        <w:pStyle w:val="CMDOutput"/>
      </w:pPr>
      <w:r>
        <w:t>Step 2/</w:t>
      </w:r>
      <w:proofErr w:type="gramStart"/>
      <w:r>
        <w:t>7 :</w:t>
      </w:r>
      <w:proofErr w:type="gramEnd"/>
      <w:r>
        <w:t xml:space="preserve"> RUN pip install flask</w:t>
      </w:r>
    </w:p>
    <w:p w14:paraId="755FD7B5" w14:textId="77777777" w:rsidR="00BF05E3" w:rsidRDefault="00BF05E3" w:rsidP="00BF05E3">
      <w:pPr>
        <w:pStyle w:val="CMDOutput"/>
      </w:pPr>
      <w:r>
        <w:t xml:space="preserve"> ---&gt; Running in 32d28026afea</w:t>
      </w:r>
    </w:p>
    <w:p w14:paraId="78E32992" w14:textId="77777777" w:rsidR="00BF05E3" w:rsidRDefault="00BF05E3" w:rsidP="00BF05E3">
      <w:pPr>
        <w:pStyle w:val="CMDOutput"/>
      </w:pPr>
      <w:r>
        <w:t>Collecting flask</w:t>
      </w:r>
    </w:p>
    <w:p w14:paraId="3DBEB8C1" w14:textId="77777777" w:rsidR="00BF05E3" w:rsidRDefault="00BF05E3" w:rsidP="00BF05E3">
      <w:pPr>
        <w:pStyle w:val="CMDOutput"/>
      </w:pPr>
      <w:r>
        <w:t xml:space="preserve">  Downloading Flask-1.1.2-py2.py3-none-any.whl (94 kB)</w:t>
      </w:r>
    </w:p>
    <w:p w14:paraId="58C2A18C" w14:textId="77777777" w:rsidR="00BF05E3" w:rsidRDefault="00BF05E3" w:rsidP="00BF05E3">
      <w:pPr>
        <w:pStyle w:val="CMDOutput"/>
      </w:pPr>
      <w:r>
        <w:t>Collecting click&gt;=5.1</w:t>
      </w:r>
    </w:p>
    <w:p w14:paraId="3DBC651B" w14:textId="77777777" w:rsidR="00BF05E3" w:rsidRDefault="00BF05E3" w:rsidP="00BF05E3">
      <w:pPr>
        <w:pStyle w:val="CMDOutput"/>
      </w:pPr>
      <w:r>
        <w:t xml:space="preserve">  Downloading click-7.1.2-py2.py3-none-any.whl (82 kB)</w:t>
      </w:r>
    </w:p>
    <w:p w14:paraId="7F7F9033" w14:textId="77777777" w:rsidR="00BF05E3" w:rsidRDefault="00BF05E3" w:rsidP="00BF05E3">
      <w:pPr>
        <w:pStyle w:val="CMDOutput"/>
      </w:pPr>
      <w:r>
        <w:t>Collecting Jinja2&gt;=2.10.1</w:t>
      </w:r>
    </w:p>
    <w:p w14:paraId="5BCBFB19" w14:textId="77777777" w:rsidR="00BF05E3" w:rsidRDefault="00BF05E3" w:rsidP="00BF05E3">
      <w:pPr>
        <w:pStyle w:val="CMDOutput"/>
      </w:pPr>
      <w:r>
        <w:t xml:space="preserve">  Downloading Jinja2-2.11.2-py2.py3-none-any.whl (125 kB)</w:t>
      </w:r>
    </w:p>
    <w:p w14:paraId="3B6CD09D" w14:textId="77777777" w:rsidR="00BF05E3" w:rsidRDefault="00BF05E3" w:rsidP="00BF05E3">
      <w:pPr>
        <w:pStyle w:val="CMDOutput"/>
      </w:pPr>
      <w:r>
        <w:t xml:space="preserve">Collecting </w:t>
      </w:r>
      <w:proofErr w:type="spellStart"/>
      <w:r>
        <w:t>Werkzeug</w:t>
      </w:r>
      <w:proofErr w:type="spellEnd"/>
      <w:r>
        <w:t>&gt;=0.15</w:t>
      </w:r>
    </w:p>
    <w:p w14:paraId="588BEB67" w14:textId="77777777" w:rsidR="00BF05E3" w:rsidRDefault="00BF05E3" w:rsidP="00BF05E3">
      <w:pPr>
        <w:pStyle w:val="CMDOutput"/>
      </w:pPr>
      <w:r>
        <w:t xml:space="preserve">  Downloading Werkzeug-1.0.1-py2.py3-none-any.whl (298 kB)</w:t>
      </w:r>
    </w:p>
    <w:p w14:paraId="0AD2BC7E" w14:textId="77777777" w:rsidR="00BF05E3" w:rsidRDefault="00BF05E3" w:rsidP="00BF05E3">
      <w:pPr>
        <w:pStyle w:val="CMDOutput"/>
      </w:pPr>
      <w:r>
        <w:t xml:space="preserve">Collecting </w:t>
      </w:r>
      <w:proofErr w:type="spellStart"/>
      <w:r>
        <w:t>itsdangerous</w:t>
      </w:r>
      <w:proofErr w:type="spellEnd"/>
      <w:r>
        <w:t>&gt;=0.24</w:t>
      </w:r>
    </w:p>
    <w:p w14:paraId="5195DABB" w14:textId="77777777" w:rsidR="00BF05E3" w:rsidRDefault="00BF05E3" w:rsidP="00BF05E3">
      <w:pPr>
        <w:pStyle w:val="CMDOutput"/>
      </w:pPr>
      <w:r>
        <w:t xml:space="preserve">  Downloading itsdangerous-1.1.0-py2.py3-none-any.whl (16 kB)</w:t>
      </w:r>
    </w:p>
    <w:p w14:paraId="7CF5112B" w14:textId="77777777" w:rsidR="00BF05E3" w:rsidRDefault="00BF05E3" w:rsidP="00BF05E3">
      <w:pPr>
        <w:pStyle w:val="CMDOutput"/>
      </w:pPr>
      <w:r>
        <w:t xml:space="preserve">Collecting </w:t>
      </w:r>
      <w:proofErr w:type="spellStart"/>
      <w:r>
        <w:t>MarkupSafe</w:t>
      </w:r>
      <w:proofErr w:type="spellEnd"/>
      <w:r>
        <w:t>&gt;=0.23</w:t>
      </w:r>
    </w:p>
    <w:p w14:paraId="60A0ABA2" w14:textId="77777777" w:rsidR="00BF05E3" w:rsidRDefault="00BF05E3" w:rsidP="00BF05E3">
      <w:pPr>
        <w:pStyle w:val="CMDOutput"/>
      </w:pPr>
      <w:r>
        <w:t xml:space="preserve">  Downloading MarkupSafe-1.1.1-cp38-cp38-manylinux1_x86_64.whl (32 kB)</w:t>
      </w:r>
    </w:p>
    <w:p w14:paraId="0EE5605D" w14:textId="77777777" w:rsidR="00BF05E3" w:rsidRDefault="00BF05E3" w:rsidP="00BF05E3">
      <w:pPr>
        <w:pStyle w:val="CMDOutput"/>
      </w:pPr>
      <w:r>
        <w:t xml:space="preserve">Installing collected packages: click, </w:t>
      </w:r>
      <w:proofErr w:type="spellStart"/>
      <w:r>
        <w:t>MarkupSafe</w:t>
      </w:r>
      <w:proofErr w:type="spellEnd"/>
      <w:r>
        <w:t xml:space="preserve">, Jinja2, </w:t>
      </w:r>
      <w:proofErr w:type="spellStart"/>
      <w:r>
        <w:t>Werkzeug</w:t>
      </w:r>
      <w:proofErr w:type="spellEnd"/>
      <w:r>
        <w:t xml:space="preserve">, </w:t>
      </w:r>
      <w:proofErr w:type="spellStart"/>
      <w:r>
        <w:t>itsdangerous</w:t>
      </w:r>
      <w:proofErr w:type="spellEnd"/>
      <w:r>
        <w:t>, flask</w:t>
      </w:r>
    </w:p>
    <w:p w14:paraId="10AE8297" w14:textId="77777777" w:rsidR="00BF05E3" w:rsidRDefault="00BF05E3" w:rsidP="00BF05E3">
      <w:pPr>
        <w:pStyle w:val="CMDOutput"/>
      </w:pPr>
      <w:r>
        <w:t>Successfully installed Jinja2-2.11.2 MarkupSafe-1.1.1 Werkzeug-1.0.1 click-7.1.2 flask-1.1.2 itsdangerous-1.1.0</w:t>
      </w:r>
    </w:p>
    <w:p w14:paraId="11D4942E" w14:textId="77777777" w:rsidR="00BF05E3" w:rsidRDefault="00BF05E3" w:rsidP="00BF05E3">
      <w:pPr>
        <w:pStyle w:val="CMDOutput"/>
      </w:pPr>
      <w:r>
        <w:t>Removing intermediate container 32d28026afea</w:t>
      </w:r>
    </w:p>
    <w:p w14:paraId="23455A77" w14:textId="77777777" w:rsidR="00BF05E3" w:rsidRDefault="00BF05E3" w:rsidP="00BF05E3">
      <w:pPr>
        <w:pStyle w:val="CMDOutput"/>
      </w:pPr>
      <w:r>
        <w:t xml:space="preserve"> ---&gt; 619aee23fd2a</w:t>
      </w:r>
    </w:p>
    <w:p w14:paraId="36AC5216" w14:textId="77777777" w:rsidR="00BF05E3" w:rsidRDefault="00BF05E3" w:rsidP="00BF05E3">
      <w:pPr>
        <w:pStyle w:val="CMDOutput"/>
      </w:pPr>
      <w:r>
        <w:t>Step 3/</w:t>
      </w:r>
      <w:proofErr w:type="gramStart"/>
      <w:r>
        <w:t>7 :</w:t>
      </w:r>
      <w:proofErr w:type="gramEnd"/>
      <w:r>
        <w:t xml:space="preserve"> COPY  ./static /home/</w:t>
      </w:r>
      <w:proofErr w:type="spellStart"/>
      <w:r>
        <w:t>myapp</w:t>
      </w:r>
      <w:proofErr w:type="spellEnd"/>
      <w:r>
        <w:t>/static/</w:t>
      </w:r>
    </w:p>
    <w:p w14:paraId="0BD5DB14" w14:textId="77777777" w:rsidR="00BF05E3" w:rsidRDefault="00BF05E3" w:rsidP="00BF05E3">
      <w:pPr>
        <w:pStyle w:val="CMDOutput"/>
      </w:pPr>
      <w:r>
        <w:t xml:space="preserve"> ---&gt; 15fac1237eec</w:t>
      </w:r>
    </w:p>
    <w:p w14:paraId="264253E0" w14:textId="77777777" w:rsidR="00BF05E3" w:rsidRDefault="00BF05E3" w:rsidP="00BF05E3">
      <w:pPr>
        <w:pStyle w:val="CMDOutput"/>
      </w:pPr>
      <w:r>
        <w:t>Step 4/</w:t>
      </w:r>
      <w:proofErr w:type="gramStart"/>
      <w:r>
        <w:t>7 :</w:t>
      </w:r>
      <w:proofErr w:type="gramEnd"/>
      <w:r>
        <w:t xml:space="preserve"> COPY  ./templates /home/</w:t>
      </w:r>
      <w:proofErr w:type="spellStart"/>
      <w:r>
        <w:t>myapp</w:t>
      </w:r>
      <w:proofErr w:type="spellEnd"/>
      <w:r>
        <w:t>/templates/</w:t>
      </w:r>
    </w:p>
    <w:p w14:paraId="59988866" w14:textId="77777777" w:rsidR="00BF05E3" w:rsidRDefault="00BF05E3" w:rsidP="00BF05E3">
      <w:pPr>
        <w:pStyle w:val="CMDOutput"/>
      </w:pPr>
      <w:r>
        <w:t xml:space="preserve"> ---&gt; dc807b5cf615</w:t>
      </w:r>
    </w:p>
    <w:p w14:paraId="4BB58A98" w14:textId="77777777" w:rsidR="00BF05E3" w:rsidRDefault="00BF05E3" w:rsidP="00BF05E3">
      <w:pPr>
        <w:pStyle w:val="CMDOutput"/>
      </w:pPr>
      <w:r>
        <w:t>Step 5/</w:t>
      </w:r>
      <w:proofErr w:type="gramStart"/>
      <w:r>
        <w:t>7 :</w:t>
      </w:r>
      <w:proofErr w:type="gramEnd"/>
      <w:r>
        <w:t xml:space="preserve"> COPY  sample_app.py /home/</w:t>
      </w:r>
      <w:proofErr w:type="spellStart"/>
      <w:r>
        <w:t>myapp</w:t>
      </w:r>
      <w:proofErr w:type="spellEnd"/>
      <w:r>
        <w:t>/</w:t>
      </w:r>
    </w:p>
    <w:p w14:paraId="0E92C562" w14:textId="77777777" w:rsidR="00BF05E3" w:rsidRDefault="00BF05E3" w:rsidP="00BF05E3">
      <w:pPr>
        <w:pStyle w:val="CMDOutput"/>
      </w:pPr>
      <w:r>
        <w:t xml:space="preserve"> ---&gt; d4035a63ae14</w:t>
      </w:r>
    </w:p>
    <w:p w14:paraId="2FAB041D" w14:textId="77777777" w:rsidR="00BF05E3" w:rsidRDefault="00BF05E3" w:rsidP="00BF05E3">
      <w:pPr>
        <w:pStyle w:val="CMDOutput"/>
      </w:pPr>
      <w:r>
        <w:t>Step 6/</w:t>
      </w:r>
      <w:proofErr w:type="gramStart"/>
      <w:r>
        <w:t>7 :</w:t>
      </w:r>
      <w:proofErr w:type="gramEnd"/>
      <w:r>
        <w:t xml:space="preserve"> EXPOSE 8080</w:t>
      </w:r>
    </w:p>
    <w:p w14:paraId="4EC99943" w14:textId="77777777" w:rsidR="00BF05E3" w:rsidRDefault="00BF05E3" w:rsidP="00BF05E3">
      <w:pPr>
        <w:pStyle w:val="CMDOutput"/>
      </w:pPr>
      <w:r>
        <w:t xml:space="preserve"> ---&gt; Running in 40c2d35aa29a</w:t>
      </w:r>
    </w:p>
    <w:p w14:paraId="2709792E" w14:textId="77777777" w:rsidR="00BF05E3" w:rsidRDefault="00BF05E3" w:rsidP="00BF05E3">
      <w:pPr>
        <w:pStyle w:val="CMDOutput"/>
      </w:pPr>
      <w:r>
        <w:t>Removing intermediate container 40c2d35aa29a</w:t>
      </w:r>
    </w:p>
    <w:p w14:paraId="317AAB62" w14:textId="77777777" w:rsidR="00BF05E3" w:rsidRDefault="00BF05E3" w:rsidP="00BF05E3">
      <w:pPr>
        <w:pStyle w:val="CMDOutput"/>
      </w:pPr>
      <w:r>
        <w:t xml:space="preserve"> ---&gt; eb789099a678</w:t>
      </w:r>
    </w:p>
    <w:p w14:paraId="4A0DA7FE" w14:textId="67233F4A" w:rsidR="00BF05E3" w:rsidRDefault="00BF05E3" w:rsidP="00BF05E3">
      <w:pPr>
        <w:pStyle w:val="CMDOutput"/>
      </w:pPr>
      <w:r>
        <w:t>Step 7/</w:t>
      </w:r>
      <w:proofErr w:type="gramStart"/>
      <w:r>
        <w:t>7 :</w:t>
      </w:r>
      <w:proofErr w:type="gramEnd"/>
      <w:r>
        <w:t xml:space="preserve"> </w:t>
      </w:r>
      <w:r w:rsidRPr="00BF05E3">
        <w:rPr>
          <w:highlight w:val="yellow"/>
        </w:rPr>
        <w:t>CMD python</w:t>
      </w:r>
      <w:r w:rsidR="005405E0">
        <w:rPr>
          <w:highlight w:val="yellow"/>
        </w:rPr>
        <w:t>3</w:t>
      </w:r>
      <w:r w:rsidRPr="00BF05E3">
        <w:rPr>
          <w:highlight w:val="yellow"/>
        </w:rPr>
        <w:t xml:space="preserve"> /home/myapp/sample_app.py</w:t>
      </w:r>
    </w:p>
    <w:p w14:paraId="08F28981" w14:textId="77777777" w:rsidR="00BF05E3" w:rsidRDefault="00BF05E3" w:rsidP="00BF05E3">
      <w:pPr>
        <w:pStyle w:val="CMDOutput"/>
      </w:pPr>
      <w:r>
        <w:t xml:space="preserve"> ---&gt; Running in 41982e2c6209</w:t>
      </w:r>
    </w:p>
    <w:p w14:paraId="5B91BF40" w14:textId="77777777" w:rsidR="00BF05E3" w:rsidRDefault="00BF05E3" w:rsidP="00BF05E3">
      <w:pPr>
        <w:pStyle w:val="CMDOutput"/>
      </w:pPr>
      <w:r>
        <w:t>Removing intermediate container 41982e2c6209</w:t>
      </w:r>
    </w:p>
    <w:p w14:paraId="0162EC98" w14:textId="77777777" w:rsidR="00BF05E3" w:rsidRDefault="00BF05E3" w:rsidP="00BF05E3">
      <w:pPr>
        <w:pStyle w:val="CMDOutput"/>
      </w:pPr>
      <w:r>
        <w:t xml:space="preserve"> ---&gt; a2588e9b0593</w:t>
      </w:r>
    </w:p>
    <w:p w14:paraId="4B1B3DBD" w14:textId="77777777" w:rsidR="00BF05E3" w:rsidRDefault="00BF05E3" w:rsidP="00BF05E3">
      <w:pPr>
        <w:pStyle w:val="CMDOutput"/>
      </w:pPr>
      <w:r>
        <w:t>Successfully built a2588e9b0593</w:t>
      </w:r>
    </w:p>
    <w:p w14:paraId="6F1C502E" w14:textId="77777777" w:rsidR="00BF05E3" w:rsidRDefault="00BF05E3" w:rsidP="00BF05E3">
      <w:pPr>
        <w:pStyle w:val="CMDOutput"/>
      </w:pPr>
      <w:r>
        <w:t xml:space="preserve">Successfully tagged </w:t>
      </w:r>
      <w:proofErr w:type="spellStart"/>
      <w:proofErr w:type="gramStart"/>
      <w:r>
        <w:t>sampleapp:latest</w:t>
      </w:r>
      <w:proofErr w:type="spellEnd"/>
      <w:proofErr w:type="gramEnd"/>
    </w:p>
    <w:p w14:paraId="2C3CD5D2" w14:textId="77777777" w:rsidR="00BF05E3" w:rsidRDefault="00BF05E3" w:rsidP="00BF05E3">
      <w:pPr>
        <w:pStyle w:val="CMDOutput"/>
      </w:pPr>
      <w:r>
        <w:t>8953a95374ff8ebc203059897774465312acc8f0ed6abd98c4c2b04448a56ba5</w:t>
      </w:r>
    </w:p>
    <w:p w14:paraId="34E39C5A" w14:textId="77777777" w:rsidR="00BF05E3" w:rsidRDefault="00BF05E3" w:rsidP="00BF05E3">
      <w:pPr>
        <w:pStyle w:val="CMDOutput"/>
      </w:pPr>
      <w:r>
        <w:t>CONTAINER ID        IMAGE               COMMAND                  CREATED             STATUS                  PORTS                    NAMES</w:t>
      </w:r>
    </w:p>
    <w:p w14:paraId="0825459B" w14:textId="77777777" w:rsidR="00BF05E3" w:rsidRDefault="00BF05E3" w:rsidP="00BF05E3">
      <w:pPr>
        <w:pStyle w:val="CMDOutput"/>
      </w:pPr>
      <w:r w:rsidRPr="00BF05E3">
        <w:rPr>
          <w:highlight w:val="yellow"/>
        </w:rPr>
        <w:lastRenderedPageBreak/>
        <w:t>8953a95374ff</w:t>
      </w:r>
      <w:r>
        <w:t xml:space="preserve">        </w:t>
      </w:r>
      <w:proofErr w:type="spellStart"/>
      <w:r>
        <w:t>sampleapp</w:t>
      </w:r>
      <w:proofErr w:type="spellEnd"/>
      <w:r>
        <w:t xml:space="preserve">           "/bin/</w:t>
      </w:r>
      <w:proofErr w:type="spellStart"/>
      <w:r>
        <w:t>sh</w:t>
      </w:r>
      <w:proofErr w:type="spellEnd"/>
      <w:r>
        <w:t xml:space="preserve"> -c 'python …"   1 second ago        Up Less than a second   0.0.0.0:8080-&gt;8080/</w:t>
      </w:r>
      <w:proofErr w:type="spellStart"/>
      <w:r>
        <w:t>tcp</w:t>
      </w:r>
      <w:proofErr w:type="spellEnd"/>
      <w:r>
        <w:t xml:space="preserve">   </w:t>
      </w:r>
      <w:proofErr w:type="spellStart"/>
      <w:r>
        <w:t>samplerunning</w:t>
      </w:r>
      <w:proofErr w:type="spellEnd"/>
    </w:p>
    <w:p w14:paraId="4BB74E05" w14:textId="6F47AEB3" w:rsidR="00656790" w:rsidRDefault="00656790" w:rsidP="00656790">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6CC8D482" w14:textId="2C4A216A" w:rsidR="00003CD4" w:rsidRDefault="00003CD4" w:rsidP="00003CD4">
      <w:pPr>
        <w:pStyle w:val="Heading3"/>
      </w:pPr>
      <w:r>
        <w:t>Investigate the running Docker container and the web app.</w:t>
      </w:r>
    </w:p>
    <w:p w14:paraId="1C227C91" w14:textId="4D3C93F3" w:rsidR="005E6086" w:rsidRDefault="00003CD4" w:rsidP="005E6086">
      <w:pPr>
        <w:pStyle w:val="SubStepAlpha"/>
      </w:pPr>
      <w:r>
        <w:t xml:space="preserve">The creation of the </w:t>
      </w:r>
      <w:proofErr w:type="spellStart"/>
      <w:r w:rsidRPr="00003CD4">
        <w:rPr>
          <w:b/>
          <w:bCs/>
        </w:rPr>
        <w:t>tempdir</w:t>
      </w:r>
      <w:proofErr w:type="spellEnd"/>
      <w:r>
        <w:t xml:space="preserve"> directories is not shown in the output for the script. You could add </w:t>
      </w:r>
      <w:r w:rsidRPr="005F2C3B">
        <w:rPr>
          <w:b/>
          <w:bCs/>
        </w:rPr>
        <w:t>echo</w:t>
      </w:r>
      <w:r>
        <w:t xml:space="preserve"> commands to print out messages when they are successfully created. You can also verify they are there with the </w:t>
      </w:r>
      <w:r w:rsidRPr="00CA4A16">
        <w:rPr>
          <w:b/>
          <w:bCs/>
        </w:rPr>
        <w:t>ls</w:t>
      </w:r>
      <w:r>
        <w:t xml:space="preserve"> command. Remember, this directory has the files and folders used to build the container and launch the web app. It is not the container that was built. </w:t>
      </w:r>
    </w:p>
    <w:p w14:paraId="07949D60" w14:textId="77777777" w:rsidR="00003CD4" w:rsidRDefault="00003CD4" w:rsidP="00003CD4">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003CD4">
        <w:rPr>
          <w:b/>
          <w:bCs/>
        </w:rPr>
        <w:t xml:space="preserve">ls </w:t>
      </w:r>
      <w:proofErr w:type="spellStart"/>
      <w:r w:rsidRPr="00003CD4">
        <w:rPr>
          <w:b/>
          <w:bCs/>
        </w:rPr>
        <w:t>tempdir</w:t>
      </w:r>
      <w:proofErr w:type="spellEnd"/>
      <w:r w:rsidRPr="00003CD4">
        <w:rPr>
          <w:b/>
          <w:bCs/>
        </w:rPr>
        <w:t>/</w:t>
      </w:r>
    </w:p>
    <w:p w14:paraId="6B662977" w14:textId="36922B02" w:rsidR="00003CD4" w:rsidRDefault="00003CD4" w:rsidP="00003CD4">
      <w:pPr>
        <w:pStyle w:val="CMDOutput"/>
      </w:pPr>
      <w:proofErr w:type="spellStart"/>
      <w:proofErr w:type="gramStart"/>
      <w:r>
        <w:t>Dockerfile</w:t>
      </w:r>
      <w:proofErr w:type="spellEnd"/>
      <w:r>
        <w:t xml:space="preserve">  </w:t>
      </w:r>
      <w:r w:rsidR="0029567E">
        <w:t>sample_app</w:t>
      </w:r>
      <w:r>
        <w:t>.py</w:t>
      </w:r>
      <w:proofErr w:type="gramEnd"/>
      <w:r>
        <w:t xml:space="preserve">  static  templates</w:t>
      </w:r>
    </w:p>
    <w:p w14:paraId="3F7FA505" w14:textId="49519FE8" w:rsidR="00003CD4" w:rsidRDefault="00003CD4" w:rsidP="00003CD4">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718BB4ED" w14:textId="6957B045" w:rsidR="00003CD4" w:rsidRDefault="00003CD4" w:rsidP="005E6086">
      <w:pPr>
        <w:pStyle w:val="SubStepAlpha"/>
      </w:pPr>
      <w:r>
        <w:t xml:space="preserve">Notice the </w:t>
      </w:r>
      <w:proofErr w:type="spellStart"/>
      <w:r>
        <w:t>Dockerfile</w:t>
      </w:r>
      <w:proofErr w:type="spellEnd"/>
      <w:r>
        <w:t xml:space="preserve"> created by your bash script. Open this file to see how it looks in its final form without the </w:t>
      </w:r>
      <w:r w:rsidRPr="005F2C3B">
        <w:rPr>
          <w:b/>
          <w:bCs/>
        </w:rPr>
        <w:t>echo</w:t>
      </w:r>
      <w:r>
        <w:t xml:space="preserve"> commands.</w:t>
      </w:r>
    </w:p>
    <w:p w14:paraId="5181D4ED" w14:textId="77777777" w:rsidR="00F80BC5" w:rsidRDefault="00F80BC5" w:rsidP="00F80BC5">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F80BC5">
        <w:rPr>
          <w:b/>
          <w:bCs/>
        </w:rPr>
        <w:t xml:space="preserve">cat </w:t>
      </w:r>
      <w:proofErr w:type="spellStart"/>
      <w:r w:rsidRPr="00F80BC5">
        <w:rPr>
          <w:b/>
          <w:bCs/>
        </w:rPr>
        <w:t>tempdir</w:t>
      </w:r>
      <w:proofErr w:type="spellEnd"/>
      <w:r w:rsidRPr="00F80BC5">
        <w:rPr>
          <w:b/>
          <w:bCs/>
        </w:rPr>
        <w:t>/</w:t>
      </w:r>
      <w:proofErr w:type="spellStart"/>
      <w:r w:rsidRPr="00F80BC5">
        <w:rPr>
          <w:b/>
          <w:bCs/>
        </w:rPr>
        <w:t>Dockerfile</w:t>
      </w:r>
      <w:proofErr w:type="spellEnd"/>
      <w:r>
        <w:t xml:space="preserve"> </w:t>
      </w:r>
    </w:p>
    <w:p w14:paraId="7CD25C77" w14:textId="77777777" w:rsidR="00F80BC5" w:rsidRDefault="00F80BC5" w:rsidP="00F80BC5">
      <w:pPr>
        <w:pStyle w:val="CMD"/>
      </w:pPr>
      <w:r>
        <w:t>FROM python</w:t>
      </w:r>
    </w:p>
    <w:p w14:paraId="2D322F4D" w14:textId="77777777" w:rsidR="00F80BC5" w:rsidRDefault="00F80BC5" w:rsidP="00F80BC5">
      <w:pPr>
        <w:pStyle w:val="CMD"/>
      </w:pPr>
      <w:r>
        <w:t>RUN pip install flask</w:t>
      </w:r>
    </w:p>
    <w:p w14:paraId="794D705D" w14:textId="77777777" w:rsidR="00F80BC5" w:rsidRDefault="00F80BC5" w:rsidP="00F80BC5">
      <w:pPr>
        <w:pStyle w:val="CMD"/>
      </w:pPr>
      <w:proofErr w:type="gramStart"/>
      <w:r>
        <w:t>COPY  .</w:t>
      </w:r>
      <w:proofErr w:type="gramEnd"/>
      <w:r>
        <w:t>/static /home/</w:t>
      </w:r>
      <w:proofErr w:type="spellStart"/>
      <w:r>
        <w:t>myapp</w:t>
      </w:r>
      <w:proofErr w:type="spellEnd"/>
      <w:r>
        <w:t>/static/</w:t>
      </w:r>
    </w:p>
    <w:p w14:paraId="2ADCA65C" w14:textId="77777777" w:rsidR="00F80BC5" w:rsidRDefault="00F80BC5" w:rsidP="00F80BC5">
      <w:pPr>
        <w:pStyle w:val="CMD"/>
      </w:pPr>
      <w:proofErr w:type="gramStart"/>
      <w:r>
        <w:t>COPY  .</w:t>
      </w:r>
      <w:proofErr w:type="gramEnd"/>
      <w:r>
        <w:t>/templates /home/</w:t>
      </w:r>
      <w:proofErr w:type="spellStart"/>
      <w:r>
        <w:t>myapp</w:t>
      </w:r>
      <w:proofErr w:type="spellEnd"/>
      <w:r>
        <w:t>/templates/</w:t>
      </w:r>
    </w:p>
    <w:p w14:paraId="6DE6D396" w14:textId="2088B7C8" w:rsidR="00F80BC5" w:rsidRDefault="00F80BC5" w:rsidP="00F80BC5">
      <w:pPr>
        <w:pStyle w:val="CMD"/>
      </w:pPr>
      <w:proofErr w:type="gramStart"/>
      <w:r>
        <w:t xml:space="preserve">COPY  </w:t>
      </w:r>
      <w:r w:rsidR="0029567E">
        <w:t>sample_app</w:t>
      </w:r>
      <w:r>
        <w:t>.py</w:t>
      </w:r>
      <w:proofErr w:type="gramEnd"/>
      <w:r>
        <w:t xml:space="preserve"> /home/</w:t>
      </w:r>
      <w:proofErr w:type="spellStart"/>
      <w:r>
        <w:t>myapp</w:t>
      </w:r>
      <w:proofErr w:type="spellEnd"/>
      <w:r>
        <w:t>/</w:t>
      </w:r>
    </w:p>
    <w:p w14:paraId="4B501C39" w14:textId="77777777" w:rsidR="00F80BC5" w:rsidRDefault="00F80BC5" w:rsidP="00F80BC5">
      <w:pPr>
        <w:pStyle w:val="CMD"/>
      </w:pPr>
      <w:r>
        <w:t>EXPOSE 8080</w:t>
      </w:r>
    </w:p>
    <w:p w14:paraId="641238F5" w14:textId="4E3FE82D" w:rsidR="00F80BC5" w:rsidRDefault="00F80BC5" w:rsidP="00F80BC5">
      <w:pPr>
        <w:pStyle w:val="CMD"/>
      </w:pPr>
      <w:r>
        <w:t>CMD python</w:t>
      </w:r>
      <w:r w:rsidR="005405E0">
        <w:t>3</w:t>
      </w:r>
      <w:r>
        <w:t xml:space="preserve"> /home/myapp/</w:t>
      </w:r>
      <w:r w:rsidR="0029567E">
        <w:t>sample_app.py</w:t>
      </w:r>
    </w:p>
    <w:p w14:paraId="4CF28EB0" w14:textId="7F2CC077" w:rsidR="00003CD4" w:rsidRDefault="00F80BC5" w:rsidP="005E6086">
      <w:pPr>
        <w:pStyle w:val="SubStepAlpha"/>
      </w:pPr>
      <w:r>
        <w:t xml:space="preserve">The output for the </w:t>
      </w:r>
      <w:r w:rsidRPr="00F80BC5">
        <w:rPr>
          <w:b/>
          <w:bCs/>
        </w:rPr>
        <w:t xml:space="preserve">docker </w:t>
      </w:r>
      <w:proofErr w:type="spellStart"/>
      <w:r w:rsidRPr="00F80BC5">
        <w:rPr>
          <w:b/>
          <w:bCs/>
        </w:rPr>
        <w:t>ps</w:t>
      </w:r>
      <w:proofErr w:type="spellEnd"/>
      <w:r w:rsidRPr="00F80BC5">
        <w:rPr>
          <w:b/>
          <w:bCs/>
        </w:rPr>
        <w:t xml:space="preserve"> -a</w:t>
      </w:r>
      <w:r>
        <w:t xml:space="preserve"> command may be hard to read depending on the width of your terminal display. You can </w:t>
      </w:r>
      <w:r w:rsidR="00424FEF">
        <w:t xml:space="preserve">redirect </w:t>
      </w:r>
      <w:r>
        <w:t>it to a text file where you can view it better without word wrapping.</w:t>
      </w:r>
    </w:p>
    <w:p w14:paraId="6B15A35E" w14:textId="2BDCDC3A" w:rsidR="00F80BC5" w:rsidRDefault="00F80BC5" w:rsidP="00F80BC5">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F80BC5">
        <w:rPr>
          <w:b/>
          <w:bCs/>
        </w:rPr>
        <w:t xml:space="preserve">docker </w:t>
      </w:r>
      <w:proofErr w:type="spellStart"/>
      <w:r w:rsidRPr="00F80BC5">
        <w:rPr>
          <w:b/>
          <w:bCs/>
        </w:rPr>
        <w:t>ps</w:t>
      </w:r>
      <w:proofErr w:type="spellEnd"/>
      <w:r w:rsidRPr="00F80BC5">
        <w:rPr>
          <w:b/>
          <w:bCs/>
        </w:rPr>
        <w:t xml:space="preserve"> -a &gt;&gt; </w:t>
      </w:r>
      <w:r>
        <w:rPr>
          <w:b/>
          <w:bCs/>
        </w:rPr>
        <w:t>running</w:t>
      </w:r>
      <w:r w:rsidRPr="00F80BC5">
        <w:rPr>
          <w:b/>
          <w:bCs/>
        </w:rPr>
        <w:t>.txt</w:t>
      </w:r>
    </w:p>
    <w:p w14:paraId="4C5D4F68" w14:textId="38293F91" w:rsidR="00F80BC5" w:rsidRDefault="00F80BC5" w:rsidP="00F80BC5">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65F0155B" w14:textId="69F343AA" w:rsidR="00F80BC5" w:rsidRDefault="00F80BC5" w:rsidP="005E6086">
      <w:pPr>
        <w:pStyle w:val="SubStepAlpha"/>
      </w:pPr>
      <w:r>
        <w:t>The Docker container creates its own IP address from a private network address space. Verify the web app is running and reporting the IP address. In a web browser</w:t>
      </w:r>
      <w:r w:rsidR="005F2C3B">
        <w:t xml:space="preserve"> at </w:t>
      </w:r>
      <w:r w:rsidR="005F2C3B" w:rsidRPr="005F2C3B">
        <w:rPr>
          <w:b/>
          <w:bCs/>
        </w:rPr>
        <w:t>http://localhost:8080</w:t>
      </w:r>
      <w:r>
        <w:t xml:space="preserve">, you should see the message </w:t>
      </w:r>
      <w:r w:rsidRPr="00CA4A16">
        <w:rPr>
          <w:b/>
          <w:bCs/>
        </w:rPr>
        <w:t>You are calling me from 172.17.0.1</w:t>
      </w:r>
      <w:r>
        <w:t xml:space="preserve"> formatted as H1 on a light steel blue background. You can also use the </w:t>
      </w:r>
      <w:r w:rsidRPr="005F2C3B">
        <w:rPr>
          <w:b/>
          <w:bCs/>
        </w:rPr>
        <w:t>curl</w:t>
      </w:r>
      <w:r>
        <w:t xml:space="preserve"> </w:t>
      </w:r>
      <w:proofErr w:type="gramStart"/>
      <w:r>
        <w:t>command, if</w:t>
      </w:r>
      <w:proofErr w:type="gramEnd"/>
      <w:r>
        <w:t xml:space="preserve"> you like.</w:t>
      </w:r>
    </w:p>
    <w:p w14:paraId="40FFDEAF" w14:textId="77777777" w:rsidR="00CA4A16" w:rsidRDefault="00CA4A16" w:rsidP="00CA4A16">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CA4A16">
        <w:rPr>
          <w:b/>
          <w:bCs/>
        </w:rPr>
        <w:t>curl http://172.17.0.1:8080</w:t>
      </w:r>
    </w:p>
    <w:p w14:paraId="330EAFF9" w14:textId="77777777" w:rsidR="00CA4A16" w:rsidRDefault="00CA4A16" w:rsidP="00CA4A16">
      <w:pPr>
        <w:pStyle w:val="CMDOutput"/>
      </w:pPr>
      <w:r>
        <w:t>&lt;html&gt;</w:t>
      </w:r>
    </w:p>
    <w:p w14:paraId="5581B979" w14:textId="77777777" w:rsidR="00CA4A16" w:rsidRDefault="00CA4A16" w:rsidP="00CA4A16">
      <w:pPr>
        <w:pStyle w:val="CMDOutput"/>
      </w:pPr>
      <w:r>
        <w:t>&lt;head&gt;</w:t>
      </w:r>
    </w:p>
    <w:p w14:paraId="6CB544E0" w14:textId="77777777" w:rsidR="00CA4A16" w:rsidRDefault="00CA4A16" w:rsidP="00CA4A16">
      <w:pPr>
        <w:pStyle w:val="CMDOutput"/>
      </w:pPr>
      <w:r>
        <w:t xml:space="preserve">    &lt;title&gt;Sample app&lt;/title&gt;</w:t>
      </w:r>
    </w:p>
    <w:p w14:paraId="01203120" w14:textId="77777777" w:rsidR="00CA4A16" w:rsidRDefault="00CA4A16" w:rsidP="00CA4A16">
      <w:pPr>
        <w:pStyle w:val="CMDOutput"/>
      </w:pPr>
      <w:r>
        <w:t xml:space="preserve">    &lt;link </w:t>
      </w:r>
      <w:proofErr w:type="spellStart"/>
      <w:r>
        <w:t>rel</w:t>
      </w:r>
      <w:proofErr w:type="spellEnd"/>
      <w:r>
        <w:t xml:space="preserve">="stylesheet" </w:t>
      </w:r>
      <w:proofErr w:type="spellStart"/>
      <w:r>
        <w:t>href</w:t>
      </w:r>
      <w:proofErr w:type="spellEnd"/>
      <w:r>
        <w:t>="/static/style.css" /&gt;</w:t>
      </w:r>
    </w:p>
    <w:p w14:paraId="4B0953E5" w14:textId="77777777" w:rsidR="00CA4A16" w:rsidRDefault="00CA4A16" w:rsidP="00CA4A16">
      <w:pPr>
        <w:pStyle w:val="CMDOutput"/>
      </w:pPr>
      <w:r>
        <w:t>&lt;/head&gt;</w:t>
      </w:r>
    </w:p>
    <w:p w14:paraId="3FE445AB" w14:textId="77777777" w:rsidR="00CA4A16" w:rsidRDefault="00CA4A16" w:rsidP="00CA4A16">
      <w:pPr>
        <w:pStyle w:val="CMDOutput"/>
      </w:pPr>
      <w:r>
        <w:t>&lt;body&gt;</w:t>
      </w:r>
    </w:p>
    <w:p w14:paraId="33518F62" w14:textId="77777777" w:rsidR="00CA4A16" w:rsidRDefault="00CA4A16" w:rsidP="00CA4A16">
      <w:pPr>
        <w:pStyle w:val="CMDOutput"/>
      </w:pPr>
      <w:r>
        <w:t xml:space="preserve">    &lt;h1&gt;</w:t>
      </w:r>
      <w:r w:rsidRPr="005F2C3B">
        <w:rPr>
          <w:highlight w:val="yellow"/>
        </w:rPr>
        <w:t>You are calling me from 172.17.0.1</w:t>
      </w:r>
      <w:r>
        <w:t>&lt;/h1&gt;</w:t>
      </w:r>
    </w:p>
    <w:p w14:paraId="5AF66968" w14:textId="77777777" w:rsidR="00CA4A16" w:rsidRDefault="00CA4A16" w:rsidP="00CA4A16">
      <w:pPr>
        <w:pStyle w:val="CMDOutput"/>
      </w:pPr>
      <w:r>
        <w:t>&lt;/body&gt;</w:t>
      </w:r>
    </w:p>
    <w:p w14:paraId="3A36AD92" w14:textId="77777777" w:rsidR="00CA4A16" w:rsidRDefault="00CA4A16" w:rsidP="00CA4A16">
      <w:pPr>
        <w:pStyle w:val="CMDOutput"/>
      </w:pPr>
      <w:r>
        <w:t>&lt;/html&gt;</w:t>
      </w:r>
      <w:proofErr w:type="spellStart"/>
      <w:r>
        <w:t>devasc@</w:t>
      </w:r>
      <w:proofErr w:type="gramStart"/>
      <w:r>
        <w:t>labvm</w:t>
      </w:r>
      <w:proofErr w:type="spellEnd"/>
      <w:r>
        <w:t>:~</w:t>
      </w:r>
      <w:proofErr w:type="gramEnd"/>
      <w:r>
        <w:t>/labs/</w:t>
      </w:r>
      <w:proofErr w:type="spellStart"/>
      <w:r>
        <w:t>devnet-src</w:t>
      </w:r>
      <w:proofErr w:type="spellEnd"/>
      <w:r>
        <w:t xml:space="preserve">/sample-app$ </w:t>
      </w:r>
    </w:p>
    <w:p w14:paraId="495311EF" w14:textId="5EAD9E5E" w:rsidR="00CA4A16" w:rsidRDefault="00CA4A16" w:rsidP="00CA4A16">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69CB20C5" w14:textId="4B8A0C3F" w:rsidR="00F80BC5" w:rsidRDefault="00893045" w:rsidP="005E6086">
      <w:pPr>
        <w:pStyle w:val="SubStepAlpha"/>
      </w:pPr>
      <w:r>
        <w:t xml:space="preserve">By default, Docker uses the IPv4 172.17.0.0/16 subnet for container networking. (This address can be changed if necessary.) </w:t>
      </w:r>
      <w:r w:rsidR="005F2C3B">
        <w:t>E</w:t>
      </w:r>
      <w:r w:rsidR="00F80BC5">
        <w:t xml:space="preserve">nter </w:t>
      </w:r>
      <w:r w:rsidR="00CA4A16">
        <w:t xml:space="preserve">the command </w:t>
      </w:r>
      <w:proofErr w:type="spellStart"/>
      <w:r w:rsidR="00F80BC5" w:rsidRPr="00CA4A16">
        <w:rPr>
          <w:b/>
          <w:bCs/>
        </w:rPr>
        <w:t>ip</w:t>
      </w:r>
      <w:proofErr w:type="spellEnd"/>
      <w:r w:rsidR="00F80BC5" w:rsidRPr="00CA4A16">
        <w:rPr>
          <w:b/>
          <w:bCs/>
        </w:rPr>
        <w:t xml:space="preserve"> address</w:t>
      </w:r>
      <w:r w:rsidR="00F80BC5">
        <w:t xml:space="preserve"> to display all the IP addresses used by </w:t>
      </w:r>
      <w:r w:rsidR="00CA4A16">
        <w:t>your instance of the</w:t>
      </w:r>
      <w:r w:rsidR="00F80BC5">
        <w:t xml:space="preserve"> DEVASC VM. You should see the loopback address</w:t>
      </w:r>
      <w:r w:rsidR="005F2C3B">
        <w:t xml:space="preserve"> 127.0.0.1</w:t>
      </w:r>
      <w:r w:rsidR="00F80BC5">
        <w:t xml:space="preserve"> that the web app used earlier in the lab and the new Docker interface with the IP address 172.17.0.1.</w:t>
      </w:r>
    </w:p>
    <w:p w14:paraId="22B8C851" w14:textId="77777777" w:rsidR="00F80BC5" w:rsidRDefault="00F80BC5" w:rsidP="00F80BC5">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proofErr w:type="spellStart"/>
      <w:r w:rsidRPr="00F80BC5">
        <w:rPr>
          <w:b/>
          <w:bCs/>
        </w:rPr>
        <w:t>ip</w:t>
      </w:r>
      <w:proofErr w:type="spellEnd"/>
      <w:r w:rsidRPr="00F80BC5">
        <w:rPr>
          <w:b/>
          <w:bCs/>
        </w:rPr>
        <w:t xml:space="preserve"> address</w:t>
      </w:r>
    </w:p>
    <w:p w14:paraId="25E9A2CB" w14:textId="77777777" w:rsidR="00F80BC5" w:rsidRDefault="00F80BC5" w:rsidP="00F80BC5">
      <w:pPr>
        <w:pStyle w:val="CMDOutput"/>
      </w:pPr>
      <w:r>
        <w:lastRenderedPageBreak/>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0F1717A5" w14:textId="77777777" w:rsidR="00F80BC5" w:rsidRDefault="00F80BC5" w:rsidP="00F80BC5">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14:paraId="03F2DCE0" w14:textId="77777777" w:rsidR="00F80BC5" w:rsidRDefault="00F80BC5" w:rsidP="00F80BC5">
      <w:pPr>
        <w:pStyle w:val="CMDOutput"/>
      </w:pPr>
      <w:r>
        <w:t xml:space="preserve">    </w:t>
      </w:r>
      <w:proofErr w:type="spellStart"/>
      <w:r>
        <w:t>inet</w:t>
      </w:r>
      <w:proofErr w:type="spellEnd"/>
      <w:r>
        <w:t xml:space="preserve"> </w:t>
      </w:r>
      <w:r w:rsidRPr="00F80BC5">
        <w:rPr>
          <w:highlight w:val="yellow"/>
        </w:rPr>
        <w:t>127.0.0.1</w:t>
      </w:r>
      <w:r>
        <w:t>/8 scope host lo</w:t>
      </w:r>
    </w:p>
    <w:p w14:paraId="17103F3D" w14:textId="77777777" w:rsidR="00F80BC5" w:rsidRDefault="00F80BC5" w:rsidP="00F80BC5">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6556D409" w14:textId="77777777" w:rsidR="00F80BC5" w:rsidRDefault="00F80BC5" w:rsidP="00F80BC5">
      <w:pPr>
        <w:pStyle w:val="CMDOutput"/>
      </w:pPr>
      <w:r>
        <w:t xml:space="preserve">    inet</w:t>
      </w:r>
      <w:proofErr w:type="gramStart"/>
      <w:r>
        <w:t>6 :</w:t>
      </w:r>
      <w:proofErr w:type="gramEnd"/>
      <w:r>
        <w:t xml:space="preserve">:1/128 scope host </w:t>
      </w:r>
    </w:p>
    <w:p w14:paraId="4F11450B" w14:textId="77777777" w:rsidR="00F80BC5" w:rsidRDefault="00F80BC5" w:rsidP="00F80BC5">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2CA53CDA" w14:textId="17C2E57D" w:rsidR="00F80BC5" w:rsidRDefault="00F80BC5" w:rsidP="00F80BC5">
      <w:pPr>
        <w:pStyle w:val="CMDOutput"/>
      </w:pPr>
      <w:r>
        <w:t>&lt;output omitted&gt;</w:t>
      </w:r>
    </w:p>
    <w:p w14:paraId="5A1C4917" w14:textId="77777777" w:rsidR="00F80BC5" w:rsidRDefault="00F80BC5" w:rsidP="00F80BC5">
      <w:pPr>
        <w:pStyle w:val="CMDOutput"/>
      </w:pPr>
      <w:r>
        <w:t>4: docker0: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UP group default </w:t>
      </w:r>
    </w:p>
    <w:p w14:paraId="0A2CE5A7" w14:textId="77777777" w:rsidR="00F80BC5" w:rsidRDefault="00F80BC5" w:rsidP="00F80BC5">
      <w:pPr>
        <w:pStyle w:val="CMDOutput"/>
      </w:pPr>
      <w:r>
        <w:t xml:space="preserve">    link/ether 02:42:c</w:t>
      </w:r>
      <w:proofErr w:type="gramStart"/>
      <w:r>
        <w:t>2:d</w:t>
      </w:r>
      <w:proofErr w:type="gramEnd"/>
      <w:r>
        <w:t xml:space="preserve">1:8a:2d </w:t>
      </w:r>
      <w:proofErr w:type="spellStart"/>
      <w:r>
        <w:t>brd</w:t>
      </w:r>
      <w:proofErr w:type="spellEnd"/>
      <w:r>
        <w:t xml:space="preserve"> </w:t>
      </w:r>
      <w:proofErr w:type="spellStart"/>
      <w:r>
        <w:t>ff:ff:ff:ff:ff:ff</w:t>
      </w:r>
      <w:proofErr w:type="spellEnd"/>
    </w:p>
    <w:p w14:paraId="7772F987" w14:textId="77777777" w:rsidR="00F80BC5" w:rsidRDefault="00F80BC5" w:rsidP="00F80BC5">
      <w:pPr>
        <w:pStyle w:val="CMDOutput"/>
      </w:pPr>
      <w:r>
        <w:t xml:space="preserve">    </w:t>
      </w:r>
      <w:proofErr w:type="spellStart"/>
      <w:r>
        <w:t>inet</w:t>
      </w:r>
      <w:proofErr w:type="spellEnd"/>
      <w:r>
        <w:t xml:space="preserve"> </w:t>
      </w:r>
      <w:r w:rsidRPr="00F80BC5">
        <w:rPr>
          <w:highlight w:val="yellow"/>
        </w:rPr>
        <w:t>172.17.0.1</w:t>
      </w:r>
      <w:r>
        <w:t xml:space="preserve">/16 </w:t>
      </w:r>
      <w:proofErr w:type="spellStart"/>
      <w:r>
        <w:t>brd</w:t>
      </w:r>
      <w:proofErr w:type="spellEnd"/>
      <w:r>
        <w:t xml:space="preserve"> 172.17.255.255 scope global docker0</w:t>
      </w:r>
    </w:p>
    <w:p w14:paraId="10DBA349" w14:textId="77777777" w:rsidR="00F80BC5" w:rsidRDefault="00F80BC5" w:rsidP="00F80BC5">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5513E915" w14:textId="77777777" w:rsidR="00F80BC5" w:rsidRDefault="00F80BC5" w:rsidP="00F80BC5">
      <w:pPr>
        <w:pStyle w:val="CMDOutput"/>
      </w:pPr>
      <w:r>
        <w:t xml:space="preserve">    inet6 fe80::42:c2</w:t>
      </w:r>
      <w:proofErr w:type="gramStart"/>
      <w:r>
        <w:t>ff:fed</w:t>
      </w:r>
      <w:proofErr w:type="gramEnd"/>
      <w:r>
        <w:t xml:space="preserve">1:8a2d/64 scope link </w:t>
      </w:r>
    </w:p>
    <w:p w14:paraId="77E1A1FE" w14:textId="77777777" w:rsidR="00F80BC5" w:rsidRDefault="00F80BC5" w:rsidP="00F80BC5">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67428361" w14:textId="0CEE9A08" w:rsidR="00F80BC5" w:rsidRDefault="00F80BC5" w:rsidP="00F80BC5">
      <w:pPr>
        <w:pStyle w:val="CMDOutput"/>
      </w:pPr>
      <w:r>
        <w:t>&lt;output omitted&gt;</w:t>
      </w:r>
    </w:p>
    <w:p w14:paraId="4182B18A" w14:textId="77777777" w:rsidR="00CA4A16" w:rsidRDefault="00CA4A16" w:rsidP="00CA4A16">
      <w:pPr>
        <w:pStyle w:val="Heading3"/>
      </w:pPr>
      <w:r>
        <w:t>Access and explore the running container.</w:t>
      </w:r>
    </w:p>
    <w:p w14:paraId="4F193AD1" w14:textId="0CA9D7F8" w:rsidR="00C940B3" w:rsidRDefault="00CA4A16" w:rsidP="00CA4A16">
      <w:pPr>
        <w:pStyle w:val="BodyTextL25"/>
      </w:pPr>
      <w:r>
        <w:t xml:space="preserve">Remember that a Docker container </w:t>
      </w:r>
      <w:r w:rsidRPr="00CA4A16">
        <w:t>is</w:t>
      </w:r>
      <w:r w:rsidR="00373604">
        <w:t xml:space="preserve"> a</w:t>
      </w:r>
      <w:r w:rsidRPr="00CA4A16">
        <w:t xml:space="preserve"> way of encapsulating everything you need to run your application so that it can easily be deployed in a variety of environments</w:t>
      </w:r>
      <w:r>
        <w:t xml:space="preserve">--not just in your DEVASC VM. </w:t>
      </w:r>
    </w:p>
    <w:p w14:paraId="1A6702AF" w14:textId="5E3C8CF4" w:rsidR="00F80BC5" w:rsidRDefault="00CA4A16" w:rsidP="00C940B3">
      <w:pPr>
        <w:pStyle w:val="SubStepAlpha"/>
      </w:pPr>
      <w:r>
        <w:t xml:space="preserve">To access the running container, enter the </w:t>
      </w:r>
      <w:r w:rsidRPr="00C940B3">
        <w:rPr>
          <w:b/>
          <w:bCs/>
        </w:rPr>
        <w:t>docker exec -it</w:t>
      </w:r>
      <w:r w:rsidR="00C940B3">
        <w:t xml:space="preserve"> command specifying the name of the running container </w:t>
      </w:r>
      <w:r w:rsidR="007E0906">
        <w:t>(</w:t>
      </w:r>
      <w:proofErr w:type="spellStart"/>
      <w:r w:rsidR="007E0906">
        <w:t>samplerunning</w:t>
      </w:r>
      <w:proofErr w:type="spellEnd"/>
      <w:r w:rsidR="007E0906">
        <w:t xml:space="preserve">) </w:t>
      </w:r>
      <w:r w:rsidR="00C940B3">
        <w:t>and that you want a bash shell</w:t>
      </w:r>
      <w:r w:rsidR="007E0906">
        <w:t xml:space="preserve"> (/bin/bash)</w:t>
      </w:r>
      <w:r w:rsidR="00C940B3">
        <w:t xml:space="preserve">. The </w:t>
      </w:r>
      <w:r w:rsidR="00C940B3" w:rsidRPr="00C940B3">
        <w:rPr>
          <w:b/>
          <w:bCs/>
        </w:rPr>
        <w:t>-</w:t>
      </w:r>
      <w:proofErr w:type="spellStart"/>
      <w:r w:rsidR="00C940B3" w:rsidRPr="00C940B3">
        <w:rPr>
          <w:b/>
          <w:bCs/>
        </w:rPr>
        <w:t>i</w:t>
      </w:r>
      <w:proofErr w:type="spellEnd"/>
      <w:r w:rsidR="00C940B3">
        <w:t xml:space="preserve"> option specifies that you want it to be interactive and the </w:t>
      </w:r>
      <w:r w:rsidR="00C940B3" w:rsidRPr="00C940B3">
        <w:rPr>
          <w:b/>
          <w:bCs/>
        </w:rPr>
        <w:t>-t</w:t>
      </w:r>
      <w:r w:rsidR="00C940B3">
        <w:t xml:space="preserve"> option specifies that you want terminal access. The prompt changes to </w:t>
      </w:r>
      <w:proofErr w:type="spellStart"/>
      <w:r w:rsidR="00C940B3" w:rsidRPr="005F2C3B">
        <w:rPr>
          <w:b/>
          <w:bCs/>
        </w:rPr>
        <w:t>root@containerID</w:t>
      </w:r>
      <w:proofErr w:type="spellEnd"/>
      <w:r w:rsidR="00C940B3">
        <w:t>. Your container ID will be different</w:t>
      </w:r>
      <w:r w:rsidR="005F2C3B">
        <w:t xml:space="preserve"> than the one shown below. Notice the container ID matches the ID shown in the output from </w:t>
      </w:r>
      <w:r w:rsidR="005F2C3B" w:rsidRPr="005F2C3B">
        <w:rPr>
          <w:b/>
          <w:bCs/>
        </w:rPr>
        <w:t xml:space="preserve">docker </w:t>
      </w:r>
      <w:proofErr w:type="spellStart"/>
      <w:r w:rsidR="005F2C3B" w:rsidRPr="005F2C3B">
        <w:rPr>
          <w:b/>
          <w:bCs/>
        </w:rPr>
        <w:t>ps</w:t>
      </w:r>
      <w:proofErr w:type="spellEnd"/>
      <w:r w:rsidR="005F2C3B" w:rsidRPr="005F2C3B">
        <w:rPr>
          <w:b/>
          <w:bCs/>
        </w:rPr>
        <w:t xml:space="preserve"> -a</w:t>
      </w:r>
      <w:r w:rsidR="005F2C3B">
        <w:t>.</w:t>
      </w:r>
    </w:p>
    <w:p w14:paraId="746A5C80" w14:textId="77777777" w:rsidR="00C940B3" w:rsidRDefault="00C940B3" w:rsidP="00C940B3">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C940B3">
        <w:rPr>
          <w:b/>
          <w:bCs/>
        </w:rPr>
        <w:t xml:space="preserve">docker exec -it </w:t>
      </w:r>
      <w:proofErr w:type="spellStart"/>
      <w:r w:rsidRPr="00C940B3">
        <w:rPr>
          <w:b/>
          <w:bCs/>
        </w:rPr>
        <w:t>samplerunning</w:t>
      </w:r>
      <w:proofErr w:type="spellEnd"/>
      <w:r w:rsidRPr="00C940B3">
        <w:rPr>
          <w:b/>
          <w:bCs/>
        </w:rPr>
        <w:t xml:space="preserve"> /bin/bash</w:t>
      </w:r>
    </w:p>
    <w:p w14:paraId="7D384E53" w14:textId="7C37667B" w:rsidR="00C940B3" w:rsidRDefault="00BF05E3" w:rsidP="00C940B3">
      <w:pPr>
        <w:pStyle w:val="CMD"/>
      </w:pPr>
      <w:r w:rsidRPr="00BF05E3">
        <w:t>root@</w:t>
      </w:r>
      <w:r w:rsidRPr="00BF05E3">
        <w:rPr>
          <w:highlight w:val="yellow"/>
        </w:rPr>
        <w:t>8953a95374ff</w:t>
      </w:r>
      <w:r w:rsidRPr="00BF05E3">
        <w:t>:/#</w:t>
      </w:r>
    </w:p>
    <w:p w14:paraId="0AE4A69C" w14:textId="7070527A" w:rsidR="00C940B3" w:rsidRDefault="00C940B3" w:rsidP="00C940B3">
      <w:pPr>
        <w:pStyle w:val="SubStepAlpha"/>
      </w:pPr>
      <w:r>
        <w:t xml:space="preserve">You are now in root access for the </w:t>
      </w:r>
      <w:proofErr w:type="spellStart"/>
      <w:r w:rsidRPr="00C940B3">
        <w:rPr>
          <w:b/>
          <w:bCs/>
        </w:rPr>
        <w:t>samplerunning</w:t>
      </w:r>
      <w:proofErr w:type="spellEnd"/>
      <w:r>
        <w:t xml:space="preserve"> Docker container. From here, you can use Linux commands to explore the Docker container. Enter </w:t>
      </w:r>
      <w:r w:rsidRPr="005F2C3B">
        <w:rPr>
          <w:b/>
          <w:bCs/>
        </w:rPr>
        <w:t>ls</w:t>
      </w:r>
      <w:r>
        <w:t xml:space="preserve"> to see the directory structure at the root level.</w:t>
      </w:r>
    </w:p>
    <w:p w14:paraId="1EFAA09D" w14:textId="77777777" w:rsidR="00BF05E3" w:rsidRDefault="00BF05E3" w:rsidP="00BF05E3">
      <w:pPr>
        <w:pStyle w:val="CMD"/>
      </w:pPr>
      <w:r>
        <w:t xml:space="preserve">root@8953a95374ff:/# </w:t>
      </w:r>
      <w:r w:rsidRPr="00C837BB">
        <w:rPr>
          <w:b/>
          <w:bCs/>
        </w:rPr>
        <w:t>ls</w:t>
      </w:r>
    </w:p>
    <w:p w14:paraId="0FF06AD9" w14:textId="77777777" w:rsidR="00BF05E3" w:rsidRDefault="00BF05E3" w:rsidP="00C837BB">
      <w:pPr>
        <w:pStyle w:val="CMDOutput"/>
      </w:pPr>
      <w:r>
        <w:t xml:space="preserve">bin   </w:t>
      </w:r>
      <w:proofErr w:type="gramStart"/>
      <w:r>
        <w:t>dev  home</w:t>
      </w:r>
      <w:proofErr w:type="gramEnd"/>
      <w:r>
        <w:t xml:space="preserve">  lib64  </w:t>
      </w:r>
      <w:proofErr w:type="spellStart"/>
      <w:r>
        <w:t>mnt</w:t>
      </w:r>
      <w:proofErr w:type="spellEnd"/>
      <w:r>
        <w:t xml:space="preserve">  proc  run   </w:t>
      </w:r>
      <w:proofErr w:type="spellStart"/>
      <w:r>
        <w:t>srv</w:t>
      </w:r>
      <w:proofErr w:type="spellEnd"/>
      <w:r>
        <w:t xml:space="preserve">  </w:t>
      </w:r>
      <w:proofErr w:type="spellStart"/>
      <w:r>
        <w:t>tmp</w:t>
      </w:r>
      <w:proofErr w:type="spellEnd"/>
      <w:r>
        <w:t xml:space="preserve">  var</w:t>
      </w:r>
    </w:p>
    <w:p w14:paraId="153FC912" w14:textId="77777777" w:rsidR="00BF05E3" w:rsidRDefault="00BF05E3" w:rsidP="00C837BB">
      <w:pPr>
        <w:pStyle w:val="CMDOutput"/>
      </w:pPr>
      <w:proofErr w:type="gramStart"/>
      <w:r>
        <w:t xml:space="preserve">boot  </w:t>
      </w:r>
      <w:proofErr w:type="spellStart"/>
      <w:r>
        <w:t>etc</w:t>
      </w:r>
      <w:proofErr w:type="spellEnd"/>
      <w:proofErr w:type="gramEnd"/>
      <w:r>
        <w:t xml:space="preserve">  lib   media  opt  root  </w:t>
      </w:r>
      <w:proofErr w:type="spellStart"/>
      <w:r>
        <w:t>sbin</w:t>
      </w:r>
      <w:proofErr w:type="spellEnd"/>
      <w:r>
        <w:t xml:space="preserve">  sys  </w:t>
      </w:r>
      <w:proofErr w:type="spellStart"/>
      <w:r>
        <w:t>usr</w:t>
      </w:r>
      <w:proofErr w:type="spellEnd"/>
    </w:p>
    <w:p w14:paraId="3FA0C742" w14:textId="4B1180E5" w:rsidR="00C940B3" w:rsidRDefault="00BF05E3" w:rsidP="00BF05E3">
      <w:pPr>
        <w:pStyle w:val="CMD"/>
      </w:pPr>
      <w:r>
        <w:t>root@8953a95374ff:/#</w:t>
      </w:r>
    </w:p>
    <w:p w14:paraId="05079138" w14:textId="5FC67B4A" w:rsidR="00C940B3" w:rsidRDefault="00C940B3" w:rsidP="00C940B3">
      <w:pPr>
        <w:pStyle w:val="SubStepAlpha"/>
      </w:pPr>
      <w:r>
        <w:t xml:space="preserve">Recall </w:t>
      </w:r>
      <w:r w:rsidR="00E63503">
        <w:t>that in your bash script</w:t>
      </w:r>
      <w:r w:rsidR="00C72C9E">
        <w:t>,</w:t>
      </w:r>
      <w:r w:rsidR="00E63503">
        <w:t xml:space="preserve"> you added commands in the</w:t>
      </w:r>
      <w:r>
        <w:t xml:space="preserve"> </w:t>
      </w:r>
      <w:proofErr w:type="spellStart"/>
      <w:r>
        <w:t>Dockerfile</w:t>
      </w:r>
      <w:proofErr w:type="spellEnd"/>
      <w:r>
        <w:t xml:space="preserve"> that </w:t>
      </w:r>
      <w:r w:rsidR="00E63503">
        <w:t>copied your</w:t>
      </w:r>
      <w:r>
        <w:t xml:space="preserve"> app directories and files to the </w:t>
      </w:r>
      <w:r w:rsidRPr="005F2C3B">
        <w:rPr>
          <w:b/>
          <w:bCs/>
        </w:rPr>
        <w:t>home/</w:t>
      </w:r>
      <w:proofErr w:type="spellStart"/>
      <w:r w:rsidRPr="005F2C3B">
        <w:rPr>
          <w:b/>
          <w:bCs/>
        </w:rPr>
        <w:t>myapp</w:t>
      </w:r>
      <w:proofErr w:type="spellEnd"/>
      <w:r>
        <w:t xml:space="preserve"> directory. Enter the </w:t>
      </w:r>
      <w:r w:rsidRPr="00E63503">
        <w:rPr>
          <w:b/>
          <w:bCs/>
        </w:rPr>
        <w:t xml:space="preserve">ls </w:t>
      </w:r>
      <w:r>
        <w:t xml:space="preserve">command again for that folder to see your </w:t>
      </w:r>
      <w:r w:rsidR="0029567E">
        <w:rPr>
          <w:b/>
          <w:bCs/>
        </w:rPr>
        <w:t>sample_app.py</w:t>
      </w:r>
      <w:r w:rsidR="00E63503">
        <w:t xml:space="preserve"> script and</w:t>
      </w:r>
      <w:r>
        <w:t xml:space="preserve"> directories.</w:t>
      </w:r>
      <w:r w:rsidR="007E0906" w:rsidRPr="007E0906">
        <w:t xml:space="preserve"> </w:t>
      </w:r>
      <w:r w:rsidR="007E0906">
        <w:t xml:space="preserve">To get a better understanding of what is included in your Docker container, you may wish to use the </w:t>
      </w:r>
      <w:r w:rsidR="007E0906" w:rsidRPr="00E511D0">
        <w:rPr>
          <w:b/>
          <w:bCs/>
        </w:rPr>
        <w:t>ls</w:t>
      </w:r>
      <w:r w:rsidR="007E0906">
        <w:t xml:space="preserve"> command to examine other directories such as /</w:t>
      </w:r>
      <w:proofErr w:type="spellStart"/>
      <w:r w:rsidR="007E0906">
        <w:t>etc</w:t>
      </w:r>
      <w:proofErr w:type="spellEnd"/>
      <w:r w:rsidR="007E0906">
        <w:t xml:space="preserve"> and /bin.</w:t>
      </w:r>
    </w:p>
    <w:p w14:paraId="72D3FE2E" w14:textId="4B30C5DF" w:rsidR="00C940B3" w:rsidRDefault="00C837BB" w:rsidP="00C940B3">
      <w:pPr>
        <w:pStyle w:val="CMD"/>
      </w:pPr>
      <w:r w:rsidRPr="00C837BB">
        <w:t xml:space="preserve">root@8953a95374ff:/# </w:t>
      </w:r>
      <w:r w:rsidRPr="00C837BB">
        <w:rPr>
          <w:b/>
          <w:bCs/>
        </w:rPr>
        <w:t>ls home/</w:t>
      </w:r>
      <w:proofErr w:type="spellStart"/>
      <w:r w:rsidRPr="00C837BB">
        <w:rPr>
          <w:b/>
          <w:bCs/>
        </w:rPr>
        <w:t>myapp</w:t>
      </w:r>
      <w:proofErr w:type="spellEnd"/>
      <w:r w:rsidRPr="00C837BB">
        <w:rPr>
          <w:b/>
          <w:bCs/>
        </w:rPr>
        <w:t>/</w:t>
      </w:r>
    </w:p>
    <w:p w14:paraId="49CB19FB" w14:textId="0680252F" w:rsidR="00C940B3" w:rsidRDefault="0029567E" w:rsidP="00C940B3">
      <w:pPr>
        <w:pStyle w:val="CMD"/>
      </w:pPr>
      <w:proofErr w:type="gramStart"/>
      <w:r>
        <w:t>sample_app.py</w:t>
      </w:r>
      <w:r w:rsidR="00C940B3">
        <w:t xml:space="preserve">  static</w:t>
      </w:r>
      <w:proofErr w:type="gramEnd"/>
      <w:r w:rsidR="00C940B3">
        <w:t xml:space="preserve">  templates</w:t>
      </w:r>
    </w:p>
    <w:p w14:paraId="7016E683" w14:textId="2ADFE0D9" w:rsidR="00C940B3" w:rsidRDefault="00C837BB" w:rsidP="00C940B3">
      <w:pPr>
        <w:pStyle w:val="CMD"/>
      </w:pPr>
      <w:r w:rsidRPr="00C837BB">
        <w:t>root@8953a95374ff:/#</w:t>
      </w:r>
    </w:p>
    <w:p w14:paraId="4514DD84" w14:textId="31B69C08" w:rsidR="00C940B3" w:rsidRDefault="00E63503" w:rsidP="00C940B3">
      <w:pPr>
        <w:pStyle w:val="SubStepAlpha"/>
      </w:pPr>
      <w:r>
        <w:t>Exit the Docker container to return to the DEVASC VM command line.</w:t>
      </w:r>
    </w:p>
    <w:p w14:paraId="252A848A" w14:textId="23F33FE6" w:rsidR="00E63503" w:rsidRDefault="00C837BB" w:rsidP="00E63503">
      <w:pPr>
        <w:pStyle w:val="CMD"/>
      </w:pPr>
      <w:r w:rsidRPr="00C837BB">
        <w:t>root@8953a95374ff:/#</w:t>
      </w:r>
      <w:r w:rsidR="00E63503">
        <w:t xml:space="preserve"> </w:t>
      </w:r>
      <w:r w:rsidR="00E63503" w:rsidRPr="00E63503">
        <w:rPr>
          <w:b/>
          <w:bCs/>
        </w:rPr>
        <w:t>exit</w:t>
      </w:r>
    </w:p>
    <w:p w14:paraId="6B2B6830" w14:textId="77777777" w:rsidR="00E63503" w:rsidRDefault="00E63503" w:rsidP="00E63503">
      <w:pPr>
        <w:pStyle w:val="CMDOutput"/>
      </w:pPr>
      <w:r>
        <w:t>exit</w:t>
      </w:r>
    </w:p>
    <w:p w14:paraId="458CA03E" w14:textId="7B48F345" w:rsidR="00E63503" w:rsidRDefault="00E63503" w:rsidP="00E63503">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5B74FA63" w14:textId="4CF68D59" w:rsidR="00E63503" w:rsidRDefault="00E63503" w:rsidP="00E63503">
      <w:pPr>
        <w:pStyle w:val="Heading3"/>
      </w:pPr>
      <w:r>
        <w:lastRenderedPageBreak/>
        <w:t>Stop and remove the Docker container.</w:t>
      </w:r>
    </w:p>
    <w:p w14:paraId="29997277" w14:textId="218F5FFB" w:rsidR="00E63503" w:rsidRDefault="00E63503" w:rsidP="00E63503">
      <w:pPr>
        <w:pStyle w:val="SubStepAlpha"/>
      </w:pPr>
      <w:r>
        <w:t xml:space="preserve">You can stop the Docker container with the </w:t>
      </w:r>
      <w:r w:rsidRPr="00E63503">
        <w:rPr>
          <w:b/>
          <w:bCs/>
        </w:rPr>
        <w:t>docker stop</w:t>
      </w:r>
      <w:r>
        <w:t xml:space="preserve"> command specifying the name of the running container. It will take a few seconds to clean up and cache the container. You can see that it still exists by entering the </w:t>
      </w:r>
      <w:r w:rsidRPr="00E63503">
        <w:rPr>
          <w:b/>
          <w:bCs/>
        </w:rPr>
        <w:t xml:space="preserve">docker </w:t>
      </w:r>
      <w:proofErr w:type="spellStart"/>
      <w:r w:rsidRPr="00E63503">
        <w:rPr>
          <w:b/>
          <w:bCs/>
        </w:rPr>
        <w:t>ps</w:t>
      </w:r>
      <w:proofErr w:type="spellEnd"/>
      <w:r w:rsidRPr="00E63503">
        <w:rPr>
          <w:b/>
          <w:bCs/>
        </w:rPr>
        <w:t xml:space="preserve"> -a</w:t>
      </w:r>
      <w:r>
        <w:t xml:space="preserve"> command. However, if you refresh the web page for </w:t>
      </w:r>
      <w:r w:rsidR="005F2C3B" w:rsidRPr="005F2C3B">
        <w:rPr>
          <w:b/>
          <w:bCs/>
        </w:rPr>
        <w:t>http://</w:t>
      </w:r>
      <w:r w:rsidRPr="005F2C3B">
        <w:rPr>
          <w:b/>
          <w:bCs/>
        </w:rPr>
        <w:t>localhost:8080</w:t>
      </w:r>
      <w:r>
        <w:t>, you will see the web app is no longer running.</w:t>
      </w:r>
    </w:p>
    <w:p w14:paraId="7DFE6980" w14:textId="77777777" w:rsidR="00E63503" w:rsidRDefault="00E63503" w:rsidP="00E63503">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E63503">
        <w:rPr>
          <w:b/>
          <w:bCs/>
        </w:rPr>
        <w:t xml:space="preserve">docker stop </w:t>
      </w:r>
      <w:proofErr w:type="spellStart"/>
      <w:r w:rsidRPr="00E63503">
        <w:rPr>
          <w:b/>
          <w:bCs/>
        </w:rPr>
        <w:t>samplerunning</w:t>
      </w:r>
      <w:proofErr w:type="spellEnd"/>
      <w:r>
        <w:t xml:space="preserve"> </w:t>
      </w:r>
    </w:p>
    <w:p w14:paraId="2422526E" w14:textId="77777777" w:rsidR="00E63503" w:rsidRDefault="00E63503" w:rsidP="00E63503">
      <w:pPr>
        <w:pStyle w:val="CMDOutput"/>
      </w:pPr>
      <w:proofErr w:type="spellStart"/>
      <w:r>
        <w:t>samplerunning</w:t>
      </w:r>
      <w:proofErr w:type="spellEnd"/>
    </w:p>
    <w:p w14:paraId="53C11469" w14:textId="77777777" w:rsidR="00E63503" w:rsidRDefault="00E63503" w:rsidP="00E63503">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E63503">
        <w:rPr>
          <w:b/>
          <w:bCs/>
        </w:rPr>
        <w:t xml:space="preserve">docker </w:t>
      </w:r>
      <w:proofErr w:type="spellStart"/>
      <w:r w:rsidRPr="00E63503">
        <w:rPr>
          <w:b/>
          <w:bCs/>
        </w:rPr>
        <w:t>ps</w:t>
      </w:r>
      <w:proofErr w:type="spellEnd"/>
      <w:r w:rsidRPr="00E63503">
        <w:rPr>
          <w:b/>
          <w:bCs/>
        </w:rPr>
        <w:t xml:space="preserve"> -a</w:t>
      </w:r>
    </w:p>
    <w:p w14:paraId="3138E0CE" w14:textId="77777777" w:rsidR="00E63503" w:rsidRDefault="00E63503" w:rsidP="00E63503">
      <w:pPr>
        <w:pStyle w:val="CMDOutput"/>
      </w:pPr>
      <w:r>
        <w:t>CONTAINER ID        IMAGE               COMMAND                  CREATED             STATUS                        PORTS               NAMES</w:t>
      </w:r>
    </w:p>
    <w:p w14:paraId="6E14FE73" w14:textId="77777777" w:rsidR="00E63503" w:rsidRDefault="00E63503" w:rsidP="00E63503">
      <w:pPr>
        <w:pStyle w:val="CMDOutput"/>
      </w:pPr>
      <w:r>
        <w:t xml:space="preserve">df034cb53e72        </w:t>
      </w:r>
      <w:proofErr w:type="spellStart"/>
      <w:r>
        <w:t>sampleapp</w:t>
      </w:r>
      <w:proofErr w:type="spellEnd"/>
      <w:r>
        <w:t xml:space="preserve">           "/bin/</w:t>
      </w:r>
      <w:proofErr w:type="spellStart"/>
      <w:r>
        <w:t>sh</w:t>
      </w:r>
      <w:proofErr w:type="spellEnd"/>
      <w:r>
        <w:t xml:space="preserve"> -c 'python …"   49 minutes </w:t>
      </w:r>
      <w:proofErr w:type="gramStart"/>
      <w:r>
        <w:t>ago</w:t>
      </w:r>
      <w:proofErr w:type="gramEnd"/>
      <w:r>
        <w:t xml:space="preserve">      </w:t>
      </w:r>
      <w:r w:rsidRPr="005F2C3B">
        <w:rPr>
          <w:highlight w:val="yellow"/>
        </w:rPr>
        <w:t>Exited (137) 20 seconds ago</w:t>
      </w:r>
      <w:r>
        <w:t xml:space="preserve">                       </w:t>
      </w:r>
      <w:proofErr w:type="spellStart"/>
      <w:r>
        <w:t>samplerunning</w:t>
      </w:r>
      <w:proofErr w:type="spellEnd"/>
    </w:p>
    <w:p w14:paraId="354CB0BC" w14:textId="367263C9" w:rsidR="00E63503" w:rsidRDefault="00E63503" w:rsidP="00E63503">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372887C1" w14:textId="1461F7A1" w:rsidR="00E63503" w:rsidRDefault="00E63503" w:rsidP="00E63503">
      <w:pPr>
        <w:pStyle w:val="SubStepAlpha"/>
      </w:pPr>
      <w:r>
        <w:t xml:space="preserve">You can restart a stopped container with the </w:t>
      </w:r>
      <w:r w:rsidRPr="005F2C3B">
        <w:rPr>
          <w:b/>
          <w:bCs/>
        </w:rPr>
        <w:t>docker start</w:t>
      </w:r>
      <w:r>
        <w:t xml:space="preserve"> command. The container will immediately spin up</w:t>
      </w:r>
      <w:r w:rsidR="008F0C3D">
        <w:t>.</w:t>
      </w:r>
    </w:p>
    <w:p w14:paraId="2832DE5A" w14:textId="77777777" w:rsidR="008F0C3D"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8F0C3D">
        <w:rPr>
          <w:b/>
          <w:bCs/>
        </w:rPr>
        <w:t xml:space="preserve">docker start </w:t>
      </w:r>
      <w:proofErr w:type="spellStart"/>
      <w:r w:rsidRPr="008F0C3D">
        <w:rPr>
          <w:b/>
          <w:bCs/>
        </w:rPr>
        <w:t>samplerunning</w:t>
      </w:r>
      <w:proofErr w:type="spellEnd"/>
      <w:r>
        <w:t xml:space="preserve"> </w:t>
      </w:r>
    </w:p>
    <w:p w14:paraId="4288F438" w14:textId="77777777" w:rsidR="008F0C3D" w:rsidRDefault="008F0C3D" w:rsidP="008F0C3D">
      <w:pPr>
        <w:pStyle w:val="CMDOutput"/>
      </w:pPr>
      <w:proofErr w:type="spellStart"/>
      <w:r>
        <w:t>samplerunning</w:t>
      </w:r>
      <w:proofErr w:type="spellEnd"/>
    </w:p>
    <w:p w14:paraId="5B3ED5A1" w14:textId="1B0DD3CD" w:rsidR="008F0C3D"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7A228CBD" w14:textId="7D1F4174" w:rsidR="008F0C3D" w:rsidRDefault="008F0C3D" w:rsidP="00E63503">
      <w:pPr>
        <w:pStyle w:val="SubStepAlpha"/>
      </w:pPr>
      <w:r>
        <w:t xml:space="preserve">To permanently remove the container, first stop it and then remove it with the </w:t>
      </w:r>
      <w:r w:rsidRPr="008F0C3D">
        <w:rPr>
          <w:b/>
          <w:bCs/>
        </w:rPr>
        <w:t>docker rm</w:t>
      </w:r>
      <w:r>
        <w:t xml:space="preserve"> command. You ca</w:t>
      </w:r>
      <w:r w:rsidR="002E2A03">
        <w:t>n</w:t>
      </w:r>
      <w:r>
        <w:t xml:space="preserve"> always rebuild it again executing the </w:t>
      </w:r>
      <w:r w:rsidRPr="008F0C3D">
        <w:rPr>
          <w:b/>
          <w:bCs/>
        </w:rPr>
        <w:t>sample-app</w:t>
      </w:r>
      <w:r>
        <w:t xml:space="preserve"> program. Use the </w:t>
      </w:r>
      <w:r w:rsidRPr="005F2C3B">
        <w:rPr>
          <w:b/>
          <w:bCs/>
        </w:rPr>
        <w:t xml:space="preserve">docker </w:t>
      </w:r>
      <w:proofErr w:type="spellStart"/>
      <w:r w:rsidRPr="005F2C3B">
        <w:rPr>
          <w:b/>
          <w:bCs/>
        </w:rPr>
        <w:t>ps</w:t>
      </w:r>
      <w:proofErr w:type="spellEnd"/>
      <w:r w:rsidRPr="005F2C3B">
        <w:rPr>
          <w:b/>
          <w:bCs/>
        </w:rPr>
        <w:t xml:space="preserve"> -a </w:t>
      </w:r>
      <w:r>
        <w:t>command to verify the container has been removed.</w:t>
      </w:r>
    </w:p>
    <w:p w14:paraId="29311F6E" w14:textId="77777777" w:rsidR="008F0C3D"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8F0C3D">
        <w:rPr>
          <w:b/>
          <w:bCs/>
        </w:rPr>
        <w:t xml:space="preserve">docker stop </w:t>
      </w:r>
      <w:proofErr w:type="spellStart"/>
      <w:r w:rsidRPr="008F0C3D">
        <w:rPr>
          <w:b/>
          <w:bCs/>
        </w:rPr>
        <w:t>samplerunning</w:t>
      </w:r>
      <w:proofErr w:type="spellEnd"/>
      <w:r>
        <w:t xml:space="preserve"> </w:t>
      </w:r>
    </w:p>
    <w:p w14:paraId="5C8F9A4C" w14:textId="77777777" w:rsidR="008F0C3D" w:rsidRDefault="008F0C3D" w:rsidP="008F0C3D">
      <w:pPr>
        <w:pStyle w:val="CMD"/>
      </w:pPr>
      <w:proofErr w:type="spellStart"/>
      <w:r>
        <w:t>samplerunning</w:t>
      </w:r>
      <w:proofErr w:type="spellEnd"/>
    </w:p>
    <w:p w14:paraId="0C1F3F90" w14:textId="77777777" w:rsidR="008F0C3D"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8F0C3D">
        <w:rPr>
          <w:b/>
          <w:bCs/>
        </w:rPr>
        <w:t xml:space="preserve">docker rm </w:t>
      </w:r>
      <w:proofErr w:type="spellStart"/>
      <w:r w:rsidRPr="008F0C3D">
        <w:rPr>
          <w:b/>
          <w:bCs/>
        </w:rPr>
        <w:t>samplerunning</w:t>
      </w:r>
      <w:proofErr w:type="spellEnd"/>
      <w:r>
        <w:t xml:space="preserve"> </w:t>
      </w:r>
    </w:p>
    <w:p w14:paraId="25D624A5" w14:textId="77777777" w:rsidR="008F0C3D" w:rsidRDefault="008F0C3D" w:rsidP="008F0C3D">
      <w:pPr>
        <w:pStyle w:val="CMD"/>
      </w:pPr>
      <w:proofErr w:type="spellStart"/>
      <w:r>
        <w:t>samplerunning</w:t>
      </w:r>
      <w:proofErr w:type="spellEnd"/>
    </w:p>
    <w:p w14:paraId="2348A3A9" w14:textId="77777777" w:rsidR="008F0C3D"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 xml:space="preserve">/sample-app$ </w:t>
      </w:r>
      <w:r w:rsidRPr="008F0C3D">
        <w:rPr>
          <w:b/>
          <w:bCs/>
        </w:rPr>
        <w:t xml:space="preserve">docker </w:t>
      </w:r>
      <w:proofErr w:type="spellStart"/>
      <w:r w:rsidRPr="008F0C3D">
        <w:rPr>
          <w:b/>
          <w:bCs/>
        </w:rPr>
        <w:t>ps</w:t>
      </w:r>
      <w:proofErr w:type="spellEnd"/>
      <w:r w:rsidRPr="008F0C3D">
        <w:rPr>
          <w:b/>
          <w:bCs/>
        </w:rPr>
        <w:t xml:space="preserve"> -a</w:t>
      </w:r>
    </w:p>
    <w:p w14:paraId="34BB5C71" w14:textId="77777777" w:rsidR="008F0C3D" w:rsidRDefault="008F0C3D" w:rsidP="008F0C3D">
      <w:pPr>
        <w:pStyle w:val="CMD"/>
      </w:pPr>
      <w:r>
        <w:t>CONTAINER ID        IMAGE               COMMAND             CREATED             STATUS              PORTS               NAMES</w:t>
      </w:r>
    </w:p>
    <w:p w14:paraId="5EA8BE35" w14:textId="1CF23A46" w:rsidR="00E63503" w:rsidRDefault="008F0C3D" w:rsidP="008F0C3D">
      <w:pPr>
        <w:pStyle w:val="CMD"/>
      </w:pPr>
      <w:proofErr w:type="spellStart"/>
      <w:r>
        <w:t>devasc@</w:t>
      </w:r>
      <w:proofErr w:type="gramStart"/>
      <w:r>
        <w:t>labvm</w:t>
      </w:r>
      <w:proofErr w:type="spellEnd"/>
      <w:r>
        <w:t>:~</w:t>
      </w:r>
      <w:proofErr w:type="gramEnd"/>
      <w:r>
        <w:t>/labs/</w:t>
      </w:r>
      <w:proofErr w:type="spellStart"/>
      <w:r>
        <w:t>devnet-src</w:t>
      </w:r>
      <w:proofErr w:type="spellEnd"/>
      <w:r>
        <w:t>/sample-app$</w:t>
      </w:r>
    </w:p>
    <w:p w14:paraId="13B25531" w14:textId="43F4166F" w:rsidR="004F13F8" w:rsidRPr="00E63503" w:rsidRDefault="004F13F8" w:rsidP="004F13F8">
      <w:pPr>
        <w:pStyle w:val="ConfigWindow"/>
      </w:pPr>
      <w:r>
        <w:t>End of Document</w:t>
      </w:r>
    </w:p>
    <w:sectPr w:rsidR="004F13F8" w:rsidRPr="00E6350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52D77" w14:textId="77777777" w:rsidR="002044F4" w:rsidRDefault="002044F4" w:rsidP="00710659">
      <w:pPr>
        <w:spacing w:after="0" w:line="240" w:lineRule="auto"/>
      </w:pPr>
      <w:r>
        <w:separator/>
      </w:r>
    </w:p>
    <w:p w14:paraId="423E0ED0" w14:textId="77777777" w:rsidR="002044F4" w:rsidRDefault="002044F4"/>
  </w:endnote>
  <w:endnote w:type="continuationSeparator" w:id="0">
    <w:p w14:paraId="48AD672B" w14:textId="77777777" w:rsidR="002044F4" w:rsidRDefault="002044F4" w:rsidP="00710659">
      <w:pPr>
        <w:spacing w:after="0" w:line="240" w:lineRule="auto"/>
      </w:pPr>
      <w:r>
        <w:continuationSeparator/>
      </w:r>
    </w:p>
    <w:p w14:paraId="3F5BA633" w14:textId="77777777" w:rsidR="002044F4" w:rsidRDefault="00204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69E4" w14:textId="68FF734D" w:rsidR="0011230F" w:rsidRPr="00882B63" w:rsidRDefault="0011230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379F9">
          <w:t>2020</w:t>
        </w:r>
      </w:sdtContent>
    </w:sdt>
    <w:r>
      <w:t xml:space="preserve"> - </w:t>
    </w:r>
    <w:r>
      <w:fldChar w:fldCharType="begin"/>
    </w:r>
    <w:r>
      <w:instrText xml:space="preserve"> SAVEDATE  \@ "yyyy"  \* MERGEFORMAT </w:instrText>
    </w:r>
    <w:r>
      <w:fldChar w:fldCharType="separate"/>
    </w:r>
    <w:r w:rsidR="0084196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8116B" w14:textId="40D88572" w:rsidR="0011230F" w:rsidRPr="00882B63" w:rsidRDefault="0011230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379F9">
          <w:t>2020</w:t>
        </w:r>
      </w:sdtContent>
    </w:sdt>
    <w:r>
      <w:t xml:space="preserve"> - </w:t>
    </w:r>
    <w:r>
      <w:fldChar w:fldCharType="begin"/>
    </w:r>
    <w:r>
      <w:instrText xml:space="preserve"> SAVEDATE  \@ "yyyy"  \* MERGEFORMAT </w:instrText>
    </w:r>
    <w:r>
      <w:fldChar w:fldCharType="separate"/>
    </w:r>
    <w:r w:rsidR="0084196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1B40C" w14:textId="77777777" w:rsidR="002044F4" w:rsidRDefault="002044F4" w:rsidP="00710659">
      <w:pPr>
        <w:spacing w:after="0" w:line="240" w:lineRule="auto"/>
      </w:pPr>
      <w:r>
        <w:separator/>
      </w:r>
    </w:p>
    <w:p w14:paraId="4D74D78C" w14:textId="77777777" w:rsidR="002044F4" w:rsidRDefault="002044F4"/>
  </w:footnote>
  <w:footnote w:type="continuationSeparator" w:id="0">
    <w:p w14:paraId="785E97D3" w14:textId="77777777" w:rsidR="002044F4" w:rsidRDefault="002044F4" w:rsidP="00710659">
      <w:pPr>
        <w:spacing w:after="0" w:line="240" w:lineRule="auto"/>
      </w:pPr>
      <w:r>
        <w:continuationSeparator/>
      </w:r>
    </w:p>
    <w:p w14:paraId="5FF37D86" w14:textId="77777777" w:rsidR="002044F4" w:rsidRDefault="00204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51D98236DB54B9D925B7C360731C8AE"/>
      </w:placeholder>
      <w:dataBinding w:prefixMappings="xmlns:ns0='http://purl.org/dc/elements/1.1/' xmlns:ns1='http://schemas.openxmlformats.org/package/2006/metadata/core-properties' " w:xpath="/ns1:coreProperties[1]/ns0:title[1]" w:storeItemID="{6C3C8BC8-F283-45AE-878A-BAB7291924A1}"/>
      <w:text/>
    </w:sdtPr>
    <w:sdtEndPr/>
    <w:sdtContent>
      <w:p w14:paraId="5F478B65" w14:textId="77777777" w:rsidR="0011230F" w:rsidRDefault="0011230F" w:rsidP="008402F2">
        <w:pPr>
          <w:pStyle w:val="PageHead"/>
        </w:pPr>
        <w:r>
          <w:t>Lab - Build a Sample Web App in a Docker Container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F7B2D" w14:textId="77777777" w:rsidR="0011230F" w:rsidRDefault="0011230F" w:rsidP="006C3FCF">
    <w:pPr>
      <w:ind w:left="-288"/>
    </w:pPr>
    <w:r>
      <w:rPr>
        <w:noProof/>
      </w:rPr>
      <w:drawing>
        <wp:inline distT="0" distB="0" distL="0" distR="0" wp14:anchorId="60521139" wp14:editId="476BA2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09"/>
    <w:rsid w:val="00001BDF"/>
    <w:rsid w:val="0000380F"/>
    <w:rsid w:val="00003CD4"/>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57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E6948"/>
    <w:rsid w:val="000F072C"/>
    <w:rsid w:val="000F2074"/>
    <w:rsid w:val="000F31D7"/>
    <w:rsid w:val="000F6743"/>
    <w:rsid w:val="001006C2"/>
    <w:rsid w:val="00101BE8"/>
    <w:rsid w:val="00103401"/>
    <w:rsid w:val="00103A44"/>
    <w:rsid w:val="00103D36"/>
    <w:rsid w:val="0010436E"/>
    <w:rsid w:val="00107B2B"/>
    <w:rsid w:val="0011230F"/>
    <w:rsid w:val="00112AC5"/>
    <w:rsid w:val="001133DD"/>
    <w:rsid w:val="00120CBE"/>
    <w:rsid w:val="00121BAE"/>
    <w:rsid w:val="00125806"/>
    <w:rsid w:val="001261C4"/>
    <w:rsid w:val="00130A20"/>
    <w:rsid w:val="001314FB"/>
    <w:rsid w:val="001366EC"/>
    <w:rsid w:val="00140BD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717"/>
    <w:rsid w:val="00172AFB"/>
    <w:rsid w:val="001757DC"/>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CCA"/>
    <w:rsid w:val="001B67D8"/>
    <w:rsid w:val="001B6F95"/>
    <w:rsid w:val="001C05A1"/>
    <w:rsid w:val="001C1D9E"/>
    <w:rsid w:val="001C5998"/>
    <w:rsid w:val="001C7C3B"/>
    <w:rsid w:val="001D40B9"/>
    <w:rsid w:val="001D5B6F"/>
    <w:rsid w:val="001E0AB8"/>
    <w:rsid w:val="001E38E0"/>
    <w:rsid w:val="001E4E72"/>
    <w:rsid w:val="001E62B3"/>
    <w:rsid w:val="001E6424"/>
    <w:rsid w:val="001F0171"/>
    <w:rsid w:val="001F0D77"/>
    <w:rsid w:val="001F643A"/>
    <w:rsid w:val="001F7DD8"/>
    <w:rsid w:val="00201928"/>
    <w:rsid w:val="00203E26"/>
    <w:rsid w:val="0020449C"/>
    <w:rsid w:val="002044F4"/>
    <w:rsid w:val="0020731F"/>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567E"/>
    <w:rsid w:val="002A0B2E"/>
    <w:rsid w:val="002A0DC1"/>
    <w:rsid w:val="002A6C56"/>
    <w:rsid w:val="002C04C4"/>
    <w:rsid w:val="002C090C"/>
    <w:rsid w:val="002C1243"/>
    <w:rsid w:val="002C1815"/>
    <w:rsid w:val="002C3826"/>
    <w:rsid w:val="002C475E"/>
    <w:rsid w:val="002C6AD6"/>
    <w:rsid w:val="002D6C2A"/>
    <w:rsid w:val="002D7A86"/>
    <w:rsid w:val="002E2A03"/>
    <w:rsid w:val="002F45FF"/>
    <w:rsid w:val="002F4F3E"/>
    <w:rsid w:val="002F66D3"/>
    <w:rsid w:val="002F6D17"/>
    <w:rsid w:val="00302887"/>
    <w:rsid w:val="0030472F"/>
    <w:rsid w:val="003056EB"/>
    <w:rsid w:val="003071FF"/>
    <w:rsid w:val="00310652"/>
    <w:rsid w:val="00311065"/>
    <w:rsid w:val="0031371D"/>
    <w:rsid w:val="0031789F"/>
    <w:rsid w:val="00320788"/>
    <w:rsid w:val="003233A3"/>
    <w:rsid w:val="0033175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604"/>
    <w:rsid w:val="003740BC"/>
    <w:rsid w:val="00390C38"/>
    <w:rsid w:val="00392748"/>
    <w:rsid w:val="00392C65"/>
    <w:rsid w:val="00392ED5"/>
    <w:rsid w:val="003A1902"/>
    <w:rsid w:val="003A19DC"/>
    <w:rsid w:val="003A1B45"/>
    <w:rsid w:val="003A220C"/>
    <w:rsid w:val="003A67BE"/>
    <w:rsid w:val="003B256A"/>
    <w:rsid w:val="003B2B92"/>
    <w:rsid w:val="003B46FC"/>
    <w:rsid w:val="003B5767"/>
    <w:rsid w:val="003B7605"/>
    <w:rsid w:val="003C08AA"/>
    <w:rsid w:val="003C2A7B"/>
    <w:rsid w:val="003C49EF"/>
    <w:rsid w:val="003C6BCA"/>
    <w:rsid w:val="003C7902"/>
    <w:rsid w:val="003D0BFF"/>
    <w:rsid w:val="003D0ED5"/>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FEF"/>
    <w:rsid w:val="00426FA5"/>
    <w:rsid w:val="004274D6"/>
    <w:rsid w:val="00431654"/>
    <w:rsid w:val="00434926"/>
    <w:rsid w:val="00435A91"/>
    <w:rsid w:val="00441A5C"/>
    <w:rsid w:val="00443ACE"/>
    <w:rsid w:val="00444217"/>
    <w:rsid w:val="004478F4"/>
    <w:rsid w:val="00450F7A"/>
    <w:rsid w:val="00452C6D"/>
    <w:rsid w:val="00455E0B"/>
    <w:rsid w:val="0045724D"/>
    <w:rsid w:val="00457934"/>
    <w:rsid w:val="004614BD"/>
    <w:rsid w:val="00462B9F"/>
    <w:rsid w:val="004659EE"/>
    <w:rsid w:val="00473E34"/>
    <w:rsid w:val="00476BA9"/>
    <w:rsid w:val="0047781C"/>
    <w:rsid w:val="00481650"/>
    <w:rsid w:val="004872C1"/>
    <w:rsid w:val="00490807"/>
    <w:rsid w:val="00491ED3"/>
    <w:rsid w:val="004936C2"/>
    <w:rsid w:val="0049379C"/>
    <w:rsid w:val="004A1CA0"/>
    <w:rsid w:val="004A22E9"/>
    <w:rsid w:val="004A4ACD"/>
    <w:rsid w:val="004A506C"/>
    <w:rsid w:val="004A5BC5"/>
    <w:rsid w:val="004B023D"/>
    <w:rsid w:val="004B25E1"/>
    <w:rsid w:val="004C0909"/>
    <w:rsid w:val="004C3F97"/>
    <w:rsid w:val="004C4557"/>
    <w:rsid w:val="004D01F2"/>
    <w:rsid w:val="004D2CED"/>
    <w:rsid w:val="004D3339"/>
    <w:rsid w:val="004D353F"/>
    <w:rsid w:val="004D36D7"/>
    <w:rsid w:val="004D682B"/>
    <w:rsid w:val="004E6152"/>
    <w:rsid w:val="004F13F8"/>
    <w:rsid w:val="004F344A"/>
    <w:rsid w:val="004F4EC3"/>
    <w:rsid w:val="004F707C"/>
    <w:rsid w:val="00504ED4"/>
    <w:rsid w:val="00505F93"/>
    <w:rsid w:val="00510639"/>
    <w:rsid w:val="00511791"/>
    <w:rsid w:val="005139BE"/>
    <w:rsid w:val="00516142"/>
    <w:rsid w:val="0051681C"/>
    <w:rsid w:val="00520027"/>
    <w:rsid w:val="0052093C"/>
    <w:rsid w:val="00521B31"/>
    <w:rsid w:val="00522469"/>
    <w:rsid w:val="0052400A"/>
    <w:rsid w:val="005358E0"/>
    <w:rsid w:val="00536277"/>
    <w:rsid w:val="00536F43"/>
    <w:rsid w:val="005379F9"/>
    <w:rsid w:val="005405E0"/>
    <w:rsid w:val="00542616"/>
    <w:rsid w:val="005468C1"/>
    <w:rsid w:val="005510BA"/>
    <w:rsid w:val="005538C8"/>
    <w:rsid w:val="00554B4E"/>
    <w:rsid w:val="00556C02"/>
    <w:rsid w:val="00561BB2"/>
    <w:rsid w:val="00563249"/>
    <w:rsid w:val="005645F7"/>
    <w:rsid w:val="00570A65"/>
    <w:rsid w:val="005762B1"/>
    <w:rsid w:val="00580456"/>
    <w:rsid w:val="00580E73"/>
    <w:rsid w:val="00592329"/>
    <w:rsid w:val="00593386"/>
    <w:rsid w:val="00596998"/>
    <w:rsid w:val="0059790F"/>
    <w:rsid w:val="005A6E62"/>
    <w:rsid w:val="005B2FB3"/>
    <w:rsid w:val="005B4FBC"/>
    <w:rsid w:val="005C6DE5"/>
    <w:rsid w:val="005D2B29"/>
    <w:rsid w:val="005D354A"/>
    <w:rsid w:val="005D3E53"/>
    <w:rsid w:val="005D506C"/>
    <w:rsid w:val="005E3235"/>
    <w:rsid w:val="005E4176"/>
    <w:rsid w:val="005E4876"/>
    <w:rsid w:val="005E6086"/>
    <w:rsid w:val="005E65B5"/>
    <w:rsid w:val="005E7D30"/>
    <w:rsid w:val="005F0301"/>
    <w:rsid w:val="005F2C3B"/>
    <w:rsid w:val="005F3AE9"/>
    <w:rsid w:val="006007BB"/>
    <w:rsid w:val="00601DC0"/>
    <w:rsid w:val="006034CB"/>
    <w:rsid w:val="00603503"/>
    <w:rsid w:val="00603C52"/>
    <w:rsid w:val="006131CE"/>
    <w:rsid w:val="0061336B"/>
    <w:rsid w:val="00617D6E"/>
    <w:rsid w:val="00620ED5"/>
    <w:rsid w:val="00622D61"/>
    <w:rsid w:val="00624198"/>
    <w:rsid w:val="00626BA7"/>
    <w:rsid w:val="00636C28"/>
    <w:rsid w:val="006400F2"/>
    <w:rsid w:val="006428E5"/>
    <w:rsid w:val="00644958"/>
    <w:rsid w:val="006513FB"/>
    <w:rsid w:val="00656790"/>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C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74D"/>
    <w:rsid w:val="0077125A"/>
    <w:rsid w:val="0078405B"/>
    <w:rsid w:val="00786F58"/>
    <w:rsid w:val="00787CC1"/>
    <w:rsid w:val="00792F4E"/>
    <w:rsid w:val="00793838"/>
    <w:rsid w:val="0079398D"/>
    <w:rsid w:val="00796C25"/>
    <w:rsid w:val="007A287C"/>
    <w:rsid w:val="007A3B2A"/>
    <w:rsid w:val="007B0C9D"/>
    <w:rsid w:val="007B33F4"/>
    <w:rsid w:val="007B5522"/>
    <w:rsid w:val="007C0EE0"/>
    <w:rsid w:val="007C1B71"/>
    <w:rsid w:val="007C2FBB"/>
    <w:rsid w:val="007C3709"/>
    <w:rsid w:val="007C3DF1"/>
    <w:rsid w:val="007C7164"/>
    <w:rsid w:val="007C7413"/>
    <w:rsid w:val="007D1984"/>
    <w:rsid w:val="007D2AFE"/>
    <w:rsid w:val="007E0906"/>
    <w:rsid w:val="007E3264"/>
    <w:rsid w:val="007E3741"/>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962"/>
    <w:rsid w:val="0084564F"/>
    <w:rsid w:val="00846494"/>
    <w:rsid w:val="00847B20"/>
    <w:rsid w:val="008509D3"/>
    <w:rsid w:val="00853418"/>
    <w:rsid w:val="00856EBD"/>
    <w:rsid w:val="00857CF6"/>
    <w:rsid w:val="00860C4E"/>
    <w:rsid w:val="008610ED"/>
    <w:rsid w:val="00861C6A"/>
    <w:rsid w:val="00865199"/>
    <w:rsid w:val="00867EAF"/>
    <w:rsid w:val="00870763"/>
    <w:rsid w:val="008713EA"/>
    <w:rsid w:val="00873C6B"/>
    <w:rsid w:val="00882B63"/>
    <w:rsid w:val="00883500"/>
    <w:rsid w:val="0088426A"/>
    <w:rsid w:val="008852BA"/>
    <w:rsid w:val="00890108"/>
    <w:rsid w:val="00893045"/>
    <w:rsid w:val="00893877"/>
    <w:rsid w:val="0089532C"/>
    <w:rsid w:val="00896165"/>
    <w:rsid w:val="00896681"/>
    <w:rsid w:val="008A2749"/>
    <w:rsid w:val="008A3A90"/>
    <w:rsid w:val="008B06D4"/>
    <w:rsid w:val="008B4F20"/>
    <w:rsid w:val="008B68E7"/>
    <w:rsid w:val="008B7FFD"/>
    <w:rsid w:val="008C286A"/>
    <w:rsid w:val="008C2920"/>
    <w:rsid w:val="008C4307"/>
    <w:rsid w:val="008C5BD2"/>
    <w:rsid w:val="008D23DF"/>
    <w:rsid w:val="008D73BF"/>
    <w:rsid w:val="008D7F09"/>
    <w:rsid w:val="008E00D5"/>
    <w:rsid w:val="008E094F"/>
    <w:rsid w:val="008E5B64"/>
    <w:rsid w:val="008E7DAA"/>
    <w:rsid w:val="008F0094"/>
    <w:rsid w:val="008F03EF"/>
    <w:rsid w:val="008F0C3D"/>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7E8"/>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0ED"/>
    <w:rsid w:val="00A21211"/>
    <w:rsid w:val="00A30F8A"/>
    <w:rsid w:val="00A33890"/>
    <w:rsid w:val="00A34E7F"/>
    <w:rsid w:val="00A46F0A"/>
    <w:rsid w:val="00A46F25"/>
    <w:rsid w:val="00A47CC2"/>
    <w:rsid w:val="00A502BA"/>
    <w:rsid w:val="00A50F28"/>
    <w:rsid w:val="00A555D4"/>
    <w:rsid w:val="00A60146"/>
    <w:rsid w:val="00A601A9"/>
    <w:rsid w:val="00A60F6F"/>
    <w:rsid w:val="00A622C4"/>
    <w:rsid w:val="00A6283D"/>
    <w:rsid w:val="00A676FF"/>
    <w:rsid w:val="00A71E06"/>
    <w:rsid w:val="00A73EBA"/>
    <w:rsid w:val="00A754B4"/>
    <w:rsid w:val="00A76665"/>
    <w:rsid w:val="00A76749"/>
    <w:rsid w:val="00A807C1"/>
    <w:rsid w:val="00A82658"/>
    <w:rsid w:val="00A83374"/>
    <w:rsid w:val="00A867C6"/>
    <w:rsid w:val="00A931A7"/>
    <w:rsid w:val="00A96172"/>
    <w:rsid w:val="00A96D52"/>
    <w:rsid w:val="00A97C5F"/>
    <w:rsid w:val="00AB0D6A"/>
    <w:rsid w:val="00AB15CF"/>
    <w:rsid w:val="00AB43B3"/>
    <w:rsid w:val="00AB49B9"/>
    <w:rsid w:val="00AB501D"/>
    <w:rsid w:val="00AB758A"/>
    <w:rsid w:val="00AC027E"/>
    <w:rsid w:val="00AC05AB"/>
    <w:rsid w:val="00AC1E7E"/>
    <w:rsid w:val="00AC4EAE"/>
    <w:rsid w:val="00AC507D"/>
    <w:rsid w:val="00AC64B6"/>
    <w:rsid w:val="00AC66E4"/>
    <w:rsid w:val="00AD0118"/>
    <w:rsid w:val="00AD04F2"/>
    <w:rsid w:val="00AD2204"/>
    <w:rsid w:val="00AD4578"/>
    <w:rsid w:val="00AD68E9"/>
    <w:rsid w:val="00AD761F"/>
    <w:rsid w:val="00AE56C0"/>
    <w:rsid w:val="00AF7ACC"/>
    <w:rsid w:val="00B00914"/>
    <w:rsid w:val="00B02A8E"/>
    <w:rsid w:val="00B052EE"/>
    <w:rsid w:val="00B1081F"/>
    <w:rsid w:val="00B2496B"/>
    <w:rsid w:val="00B27499"/>
    <w:rsid w:val="00B3010D"/>
    <w:rsid w:val="00B35151"/>
    <w:rsid w:val="00B36912"/>
    <w:rsid w:val="00B42232"/>
    <w:rsid w:val="00B433F2"/>
    <w:rsid w:val="00B458E8"/>
    <w:rsid w:val="00B47940"/>
    <w:rsid w:val="00B5397B"/>
    <w:rsid w:val="00B53EE9"/>
    <w:rsid w:val="00B6183E"/>
    <w:rsid w:val="00B62809"/>
    <w:rsid w:val="00B72F2A"/>
    <w:rsid w:val="00B73E19"/>
    <w:rsid w:val="00B74716"/>
    <w:rsid w:val="00B7675A"/>
    <w:rsid w:val="00B81898"/>
    <w:rsid w:val="00B82DED"/>
    <w:rsid w:val="00B8606B"/>
    <w:rsid w:val="00B878E7"/>
    <w:rsid w:val="00B879CC"/>
    <w:rsid w:val="00B95852"/>
    <w:rsid w:val="00B97278"/>
    <w:rsid w:val="00B97943"/>
    <w:rsid w:val="00BA1D0B"/>
    <w:rsid w:val="00BA2885"/>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05E3"/>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5CF"/>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5EF"/>
    <w:rsid w:val="00C72C9E"/>
    <w:rsid w:val="00C73E03"/>
    <w:rsid w:val="00C77B29"/>
    <w:rsid w:val="00C837BB"/>
    <w:rsid w:val="00C86356"/>
    <w:rsid w:val="00C87039"/>
    <w:rsid w:val="00C8718B"/>
    <w:rsid w:val="00C872E4"/>
    <w:rsid w:val="00C878D9"/>
    <w:rsid w:val="00C90311"/>
    <w:rsid w:val="00C91C26"/>
    <w:rsid w:val="00C940B3"/>
    <w:rsid w:val="00CA2BB2"/>
    <w:rsid w:val="00CA4A16"/>
    <w:rsid w:val="00CA73D5"/>
    <w:rsid w:val="00CB2FC9"/>
    <w:rsid w:val="00CB5068"/>
    <w:rsid w:val="00CB7D2B"/>
    <w:rsid w:val="00CC1C87"/>
    <w:rsid w:val="00CC3000"/>
    <w:rsid w:val="00CC4859"/>
    <w:rsid w:val="00CC7A35"/>
    <w:rsid w:val="00CD072A"/>
    <w:rsid w:val="00CD1070"/>
    <w:rsid w:val="00CD40B1"/>
    <w:rsid w:val="00CD51E0"/>
    <w:rsid w:val="00CD7F73"/>
    <w:rsid w:val="00CE084A"/>
    <w:rsid w:val="00CE26C5"/>
    <w:rsid w:val="00CE36AF"/>
    <w:rsid w:val="00CE47F3"/>
    <w:rsid w:val="00CE54DD"/>
    <w:rsid w:val="00CF0DA5"/>
    <w:rsid w:val="00CF26E3"/>
    <w:rsid w:val="00CF5D31"/>
    <w:rsid w:val="00CF5F3B"/>
    <w:rsid w:val="00CF67D4"/>
    <w:rsid w:val="00CF7733"/>
    <w:rsid w:val="00CF791A"/>
    <w:rsid w:val="00D00513"/>
    <w:rsid w:val="00D00522"/>
    <w:rsid w:val="00D00D7D"/>
    <w:rsid w:val="00D030AE"/>
    <w:rsid w:val="00D139C8"/>
    <w:rsid w:val="00D16C57"/>
    <w:rsid w:val="00D17F81"/>
    <w:rsid w:val="00D2758C"/>
    <w:rsid w:val="00D275CA"/>
    <w:rsid w:val="00D2789B"/>
    <w:rsid w:val="00D345AB"/>
    <w:rsid w:val="00D41566"/>
    <w:rsid w:val="00D452F4"/>
    <w:rsid w:val="00D458EC"/>
    <w:rsid w:val="00D501B0"/>
    <w:rsid w:val="00D521FD"/>
    <w:rsid w:val="00D52582"/>
    <w:rsid w:val="00D531D0"/>
    <w:rsid w:val="00D56A0E"/>
    <w:rsid w:val="00D57AD3"/>
    <w:rsid w:val="00D601BC"/>
    <w:rsid w:val="00D62F25"/>
    <w:rsid w:val="00D635FE"/>
    <w:rsid w:val="00D66A7B"/>
    <w:rsid w:val="00D729DE"/>
    <w:rsid w:val="00D75B6A"/>
    <w:rsid w:val="00D778DF"/>
    <w:rsid w:val="00D80C9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A48"/>
    <w:rsid w:val="00DB6DA5"/>
    <w:rsid w:val="00DC076B"/>
    <w:rsid w:val="00DC186F"/>
    <w:rsid w:val="00DC252F"/>
    <w:rsid w:val="00DC52F0"/>
    <w:rsid w:val="00DC6050"/>
    <w:rsid w:val="00DC6445"/>
    <w:rsid w:val="00DD1BE2"/>
    <w:rsid w:val="00DD35E1"/>
    <w:rsid w:val="00DD43EA"/>
    <w:rsid w:val="00DE6F44"/>
    <w:rsid w:val="00DF1B58"/>
    <w:rsid w:val="00E009DA"/>
    <w:rsid w:val="00E037D9"/>
    <w:rsid w:val="00E04927"/>
    <w:rsid w:val="00E11A48"/>
    <w:rsid w:val="00E130EB"/>
    <w:rsid w:val="00E162CD"/>
    <w:rsid w:val="00E16657"/>
    <w:rsid w:val="00E17FA5"/>
    <w:rsid w:val="00E21BFE"/>
    <w:rsid w:val="00E21C88"/>
    <w:rsid w:val="00E223AC"/>
    <w:rsid w:val="00E25343"/>
    <w:rsid w:val="00E26930"/>
    <w:rsid w:val="00E27257"/>
    <w:rsid w:val="00E27F4F"/>
    <w:rsid w:val="00E33C65"/>
    <w:rsid w:val="00E449D0"/>
    <w:rsid w:val="00E44A34"/>
    <w:rsid w:val="00E4506A"/>
    <w:rsid w:val="00E531F1"/>
    <w:rsid w:val="00E53F99"/>
    <w:rsid w:val="00E56510"/>
    <w:rsid w:val="00E60AD6"/>
    <w:rsid w:val="00E62EA8"/>
    <w:rsid w:val="00E63503"/>
    <w:rsid w:val="00E67A6E"/>
    <w:rsid w:val="00E70096"/>
    <w:rsid w:val="00E71B43"/>
    <w:rsid w:val="00E81612"/>
    <w:rsid w:val="00E82BD7"/>
    <w:rsid w:val="00E859E3"/>
    <w:rsid w:val="00E87D18"/>
    <w:rsid w:val="00E87D62"/>
    <w:rsid w:val="00E94B5D"/>
    <w:rsid w:val="00E97333"/>
    <w:rsid w:val="00EA246F"/>
    <w:rsid w:val="00EA486E"/>
    <w:rsid w:val="00EA4FA3"/>
    <w:rsid w:val="00EB001B"/>
    <w:rsid w:val="00EB3082"/>
    <w:rsid w:val="00EB3CA8"/>
    <w:rsid w:val="00EB6C33"/>
    <w:rsid w:val="00EC1DEA"/>
    <w:rsid w:val="00EC6F62"/>
    <w:rsid w:val="00ED058A"/>
    <w:rsid w:val="00ED2EA2"/>
    <w:rsid w:val="00ED6019"/>
    <w:rsid w:val="00ED7830"/>
    <w:rsid w:val="00ED7F1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12C"/>
    <w:rsid w:val="00F4135D"/>
    <w:rsid w:val="00F41F1B"/>
    <w:rsid w:val="00F46BD9"/>
    <w:rsid w:val="00F60BE0"/>
    <w:rsid w:val="00F60F99"/>
    <w:rsid w:val="00F6280E"/>
    <w:rsid w:val="00F666EC"/>
    <w:rsid w:val="00F7050A"/>
    <w:rsid w:val="00F75533"/>
    <w:rsid w:val="00F8036D"/>
    <w:rsid w:val="00F809DC"/>
    <w:rsid w:val="00F80BC5"/>
    <w:rsid w:val="00F80F0F"/>
    <w:rsid w:val="00F86EB0"/>
    <w:rsid w:val="00F942ED"/>
    <w:rsid w:val="00FA154B"/>
    <w:rsid w:val="00FA3811"/>
    <w:rsid w:val="00FA3B9F"/>
    <w:rsid w:val="00FA3F06"/>
    <w:rsid w:val="00FA4A26"/>
    <w:rsid w:val="00FA7084"/>
    <w:rsid w:val="00FA7BEF"/>
    <w:rsid w:val="00FB1105"/>
    <w:rsid w:val="00FB1929"/>
    <w:rsid w:val="00FB5FD9"/>
    <w:rsid w:val="00FB6713"/>
    <w:rsid w:val="00FB7FFE"/>
    <w:rsid w:val="00FC29DD"/>
    <w:rsid w:val="00FD1398"/>
    <w:rsid w:val="00FD33AB"/>
    <w:rsid w:val="00FD3BA4"/>
    <w:rsid w:val="00FD4724"/>
    <w:rsid w:val="00FD4A68"/>
    <w:rsid w:val="00FD68ED"/>
    <w:rsid w:val="00FD6943"/>
    <w:rsid w:val="00FD7E00"/>
    <w:rsid w:val="00FE2824"/>
    <w:rsid w:val="00FE2EA5"/>
    <w:rsid w:val="00FE2F0E"/>
    <w:rsid w:val="00FE2F8B"/>
    <w:rsid w:val="00FE3174"/>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BBC8A"/>
  <w15:docId w15:val="{FB0A452B-C46A-4350-B881-275F2870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F1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next w:val="Normal"/>
    <w:link w:val="CommentSubjectChar"/>
    <w:uiPriority w:val="99"/>
    <w:semiHidden/>
    <w:unhideWhenUsed/>
    <w:rsid w:val="00331751"/>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nhideWhenUsed/>
    <w:rsid w:val="005358E0"/>
    <w:rPr>
      <w:color w:val="0000FF" w:themeColor="hyperlink"/>
      <w:u w:val="single"/>
    </w:rPr>
  </w:style>
  <w:style w:type="character" w:styleId="UnresolvedMention">
    <w:name w:val="Unresolved Mention"/>
    <w:basedOn w:val="DefaultParagraphFont"/>
    <w:uiPriority w:val="99"/>
    <w:semiHidden/>
    <w:unhideWhenUsed/>
    <w:rsid w:val="00535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299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1D98236DB54B9D925B7C360731C8AE"/>
        <w:category>
          <w:name w:val="General"/>
          <w:gallery w:val="placeholder"/>
        </w:category>
        <w:types>
          <w:type w:val="bbPlcHdr"/>
        </w:types>
        <w:behaviors>
          <w:behavior w:val="content"/>
        </w:behaviors>
        <w:guid w:val="{49CC9BF7-3D87-4EC5-B7DD-FA93E9F81837}"/>
      </w:docPartPr>
      <w:docPartBody>
        <w:p w:rsidR="00F83A0F" w:rsidRDefault="000F57B0">
          <w:pPr>
            <w:pStyle w:val="451D98236DB54B9D925B7C360731C8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B0"/>
    <w:rsid w:val="000340E5"/>
    <w:rsid w:val="00076B39"/>
    <w:rsid w:val="000F57B0"/>
    <w:rsid w:val="00157264"/>
    <w:rsid w:val="004A0E87"/>
    <w:rsid w:val="004A6717"/>
    <w:rsid w:val="005967A0"/>
    <w:rsid w:val="006078A6"/>
    <w:rsid w:val="0061178C"/>
    <w:rsid w:val="006C10AF"/>
    <w:rsid w:val="006C731B"/>
    <w:rsid w:val="007B1498"/>
    <w:rsid w:val="00B1154A"/>
    <w:rsid w:val="00DA67BA"/>
    <w:rsid w:val="00E42973"/>
    <w:rsid w:val="00EF030D"/>
    <w:rsid w:val="00F8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1D98236DB54B9D925B7C360731C8AE">
    <w:name w:val="451D98236DB54B9D925B7C360731C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CAA7C-44D2-4952-8812-39075991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38</TotalTime>
  <Pages>12</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Lab - Build a Sample Web App in a Docker Container</vt:lpstr>
    </vt:vector>
  </TitlesOfParts>
  <Company>Cisco Systems, Inc.</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Sample Web App in a Docker Container</dc:title>
  <dc:creator>Allan Johnson</dc:creator>
  <dc:description>2020</dc:description>
  <cp:lastModifiedBy>DH</cp:lastModifiedBy>
  <cp:revision>12</cp:revision>
  <cp:lastPrinted>2020-07-19T16:17:00Z</cp:lastPrinted>
  <dcterms:created xsi:type="dcterms:W3CDTF">2020-06-22T20:10:00Z</dcterms:created>
  <dcterms:modified xsi:type="dcterms:W3CDTF">2020-08-10T20:38:00Z</dcterms:modified>
</cp:coreProperties>
</file>